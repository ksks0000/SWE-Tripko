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72A6659" w14:textId="77777777" w:rsidR="005E762D" w:rsidRPr="00533BAC" w:rsidRDefault="005E762D" w:rsidP="00DC4A22">
      <w:pPr>
        <w:pStyle w:val="Title"/>
        <w:jc w:val="right"/>
        <w:rPr>
          <w:lang w:val="sr-Latn-CS"/>
        </w:rPr>
      </w:pPr>
    </w:p>
    <w:p w14:paraId="29D6B04F" w14:textId="77777777" w:rsidR="005E762D" w:rsidRPr="00533BAC" w:rsidRDefault="005E762D" w:rsidP="00DC4A22">
      <w:pPr>
        <w:pStyle w:val="Title"/>
        <w:jc w:val="right"/>
        <w:rPr>
          <w:color w:val="000000"/>
          <w:lang w:val="sr-Latn-CS"/>
        </w:rPr>
      </w:pPr>
      <w:r w:rsidRPr="00533BAC">
        <w:rPr>
          <w:color w:val="000000"/>
          <w:lang w:val="sr-Latn-CS"/>
        </w:rPr>
        <w:t xml:space="preserve"> </w:t>
      </w:r>
    </w:p>
    <w:p w14:paraId="0E331A78" w14:textId="3F9051A3" w:rsidR="000D13F9" w:rsidRPr="00EC25D8" w:rsidRDefault="000D13F9" w:rsidP="649B907A">
      <w:pPr>
        <w:pStyle w:val="Title"/>
        <w:jc w:val="right"/>
        <w:rPr>
          <w:i/>
          <w:iCs/>
          <w:sz w:val="44"/>
          <w:szCs w:val="44"/>
          <w:lang w:val="sr-Latn-CS"/>
        </w:rPr>
      </w:pPr>
      <w:r w:rsidRPr="649B907A">
        <w:rPr>
          <w:i/>
          <w:iCs/>
          <w:sz w:val="44"/>
          <w:szCs w:val="44"/>
          <w:lang w:val="sr-Latn-CS"/>
        </w:rPr>
        <w:t xml:space="preserve"> </w:t>
      </w:r>
      <w:r w:rsidR="1DF6CCF4" w:rsidRPr="649B907A">
        <w:rPr>
          <w:i/>
          <w:iCs/>
          <w:sz w:val="44"/>
          <w:szCs w:val="44"/>
          <w:lang w:val="sr-Latn-CS"/>
        </w:rPr>
        <w:t>TRIPKO web aplikacija</w:t>
      </w:r>
    </w:p>
    <w:p w14:paraId="0BC07FED" w14:textId="77777777" w:rsidR="0059438F" w:rsidRPr="00EC25D8" w:rsidRDefault="00632C24" w:rsidP="00DC4A22">
      <w:pPr>
        <w:pStyle w:val="Title"/>
        <w:jc w:val="right"/>
        <w:rPr>
          <w:i/>
          <w:iCs/>
          <w:sz w:val="44"/>
          <w:lang w:val="sr-Latn-CS"/>
        </w:rPr>
      </w:pPr>
      <w:r w:rsidRPr="00632C24">
        <w:rPr>
          <w:lang w:val="sr-Latn-CS"/>
        </w:rPr>
        <w:t xml:space="preserve"> </w:t>
      </w:r>
      <w:r w:rsidR="00F90094">
        <w:rPr>
          <w:lang w:val="sr-Latn-CS"/>
        </w:rPr>
        <w:t>Korisničko uputstvo</w:t>
      </w:r>
    </w:p>
    <w:p w14:paraId="0A37501D" w14:textId="77777777" w:rsidR="0059438F" w:rsidRPr="00EC25D8" w:rsidRDefault="0059438F" w:rsidP="00DC4A22">
      <w:pPr>
        <w:pStyle w:val="Title"/>
        <w:jc w:val="right"/>
        <w:rPr>
          <w:lang w:val="sr-Latn-CS"/>
        </w:rPr>
      </w:pPr>
    </w:p>
    <w:p w14:paraId="7E7B734B" w14:textId="77777777" w:rsidR="0059438F" w:rsidRPr="00EC25D8" w:rsidRDefault="0059438F" w:rsidP="00DC4A22">
      <w:pPr>
        <w:pStyle w:val="Title"/>
        <w:jc w:val="right"/>
        <w:rPr>
          <w:sz w:val="28"/>
          <w:lang w:val="sr-Latn-CS"/>
        </w:rPr>
      </w:pPr>
      <w:r w:rsidRPr="00EC25D8">
        <w:rPr>
          <w:sz w:val="28"/>
          <w:lang w:val="sr-Latn-CS"/>
        </w:rPr>
        <w:t>Verzija 1.</w:t>
      </w:r>
      <w:r>
        <w:rPr>
          <w:sz w:val="28"/>
          <w:lang w:val="sr-Latn-CS"/>
        </w:rPr>
        <w:t>0</w:t>
      </w:r>
    </w:p>
    <w:p w14:paraId="5DAB6C7B" w14:textId="77777777" w:rsidR="005E762D" w:rsidRPr="00533BAC" w:rsidRDefault="005E762D" w:rsidP="00DC4A22">
      <w:pPr>
        <w:pStyle w:val="Title"/>
        <w:jc w:val="right"/>
        <w:rPr>
          <w:sz w:val="28"/>
          <w:szCs w:val="28"/>
          <w:lang w:val="sr-Latn-CS"/>
        </w:rPr>
      </w:pPr>
    </w:p>
    <w:p w14:paraId="02EB378F" w14:textId="77777777" w:rsidR="005E762D" w:rsidRPr="00533BAC" w:rsidRDefault="005E762D" w:rsidP="00DC4A22">
      <w:pPr>
        <w:pStyle w:val="Title"/>
        <w:rPr>
          <w:sz w:val="28"/>
          <w:szCs w:val="28"/>
          <w:lang w:val="sr-Latn-CS"/>
        </w:rPr>
        <w:sectPr w:rsidR="005E762D" w:rsidRPr="00533BAC">
          <w:headerReference w:type="default" r:id="rId9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14:paraId="3DD506BB" w14:textId="77777777" w:rsidR="005E762D" w:rsidRPr="00533BAC" w:rsidRDefault="005E762D" w:rsidP="00DC4A22">
      <w:pPr>
        <w:pStyle w:val="Title"/>
        <w:rPr>
          <w:lang w:val="sr-Latn-CS"/>
        </w:rPr>
      </w:pPr>
      <w:r w:rsidRPr="00533BAC">
        <w:rPr>
          <w:lang w:val="sr-Latn-CS"/>
        </w:rPr>
        <w:lastRenderedPageBreak/>
        <w:t>Istorija revizija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5107C5" w:rsidRPr="00EC25D8" w14:paraId="17AC9085" w14:textId="77777777" w:rsidTr="649B907A">
        <w:tc>
          <w:tcPr>
            <w:tcW w:w="2304" w:type="dxa"/>
          </w:tcPr>
          <w:p w14:paraId="746F1487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Datum</w:t>
            </w:r>
          </w:p>
        </w:tc>
        <w:tc>
          <w:tcPr>
            <w:tcW w:w="1152" w:type="dxa"/>
          </w:tcPr>
          <w:p w14:paraId="3102AD42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Verzija</w:t>
            </w:r>
          </w:p>
        </w:tc>
        <w:tc>
          <w:tcPr>
            <w:tcW w:w="3744" w:type="dxa"/>
          </w:tcPr>
          <w:p w14:paraId="702199EA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Opis</w:t>
            </w:r>
          </w:p>
        </w:tc>
        <w:tc>
          <w:tcPr>
            <w:tcW w:w="2304" w:type="dxa"/>
          </w:tcPr>
          <w:p w14:paraId="3B52C2B0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Autor</w:t>
            </w:r>
            <w:r>
              <w:rPr>
                <w:b/>
                <w:lang w:val="sr-Latn-CS"/>
              </w:rPr>
              <w:t>i</w:t>
            </w:r>
          </w:p>
        </w:tc>
      </w:tr>
      <w:tr w:rsidR="005107C5" w:rsidRPr="00EC25D8" w14:paraId="603D43D1" w14:textId="77777777" w:rsidTr="649B907A">
        <w:tc>
          <w:tcPr>
            <w:tcW w:w="2304" w:type="dxa"/>
          </w:tcPr>
          <w:p w14:paraId="0A65DE57" w14:textId="407FF5F9" w:rsidR="005107C5" w:rsidRPr="00EC25D8" w:rsidRDefault="4E70F72C" w:rsidP="00B43EF5">
            <w:pPr>
              <w:pStyle w:val="Tabletext"/>
              <w:rPr>
                <w:lang w:val="sr-Latn-CS"/>
              </w:rPr>
            </w:pPr>
            <w:r w:rsidRPr="649B907A">
              <w:rPr>
                <w:lang w:val="sr-Latn-CS"/>
              </w:rPr>
              <w:t>12</w:t>
            </w:r>
            <w:r w:rsidR="7698C9DE" w:rsidRPr="649B907A">
              <w:rPr>
                <w:lang w:val="sr-Latn-CS"/>
              </w:rPr>
              <w:t>.0</w:t>
            </w:r>
            <w:r w:rsidR="15381BFB" w:rsidRPr="649B907A">
              <w:rPr>
                <w:lang w:val="sr-Latn-CS"/>
              </w:rPr>
              <w:t>6</w:t>
            </w:r>
            <w:r w:rsidR="59E0463F" w:rsidRPr="649B907A">
              <w:rPr>
                <w:lang w:val="sr-Latn-CS"/>
              </w:rPr>
              <w:t>.20</w:t>
            </w:r>
            <w:r w:rsidR="5FB9DC5C" w:rsidRPr="649B907A">
              <w:rPr>
                <w:lang w:val="sr-Latn-CS"/>
              </w:rPr>
              <w:t>23.</w:t>
            </w:r>
          </w:p>
        </w:tc>
        <w:tc>
          <w:tcPr>
            <w:tcW w:w="1152" w:type="dxa"/>
          </w:tcPr>
          <w:p w14:paraId="4B3AA50C" w14:textId="77777777" w:rsidR="005107C5" w:rsidRPr="00EC25D8" w:rsidRDefault="005107C5" w:rsidP="00DC4A22">
            <w:pPr>
              <w:pStyle w:val="Tabletext"/>
              <w:rPr>
                <w:lang w:val="sr-Latn-CS"/>
              </w:rPr>
            </w:pPr>
            <w:r w:rsidRPr="00EC25D8">
              <w:rPr>
                <w:lang w:val="sr-Latn-CS"/>
              </w:rPr>
              <w:t>1.0</w:t>
            </w:r>
          </w:p>
        </w:tc>
        <w:tc>
          <w:tcPr>
            <w:tcW w:w="3744" w:type="dxa"/>
          </w:tcPr>
          <w:p w14:paraId="621BE96F" w14:textId="77777777" w:rsidR="005107C5" w:rsidRPr="00EC25D8" w:rsidRDefault="005107C5" w:rsidP="00DC4A22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 xml:space="preserve">finalna </w:t>
            </w:r>
            <w:r w:rsidRPr="00EC25D8">
              <w:rPr>
                <w:lang w:val="sr-Latn-CS"/>
              </w:rPr>
              <w:t>verzija</w:t>
            </w:r>
          </w:p>
        </w:tc>
        <w:tc>
          <w:tcPr>
            <w:tcW w:w="2304" w:type="dxa"/>
          </w:tcPr>
          <w:p w14:paraId="1BC00579" w14:textId="1AC58181" w:rsidR="00B94209" w:rsidRPr="00EC25D8" w:rsidRDefault="15D4FE88" w:rsidP="649B907A">
            <w:pPr>
              <w:pStyle w:val="Tabletext"/>
              <w:spacing w:after="0"/>
            </w:pPr>
            <w:r>
              <w:t>Miljana Cakić</w:t>
            </w:r>
          </w:p>
          <w:p w14:paraId="25D7ECFD" w14:textId="7DBB2346" w:rsidR="00B94209" w:rsidRPr="00EC25D8" w:rsidRDefault="15D4FE88" w:rsidP="649B907A">
            <w:pPr>
              <w:pStyle w:val="Tabletext"/>
              <w:spacing w:after="0"/>
            </w:pPr>
            <w:r>
              <w:t>Ksenija Seizović</w:t>
            </w:r>
          </w:p>
          <w:p w14:paraId="25A8199B" w14:textId="18C9A684" w:rsidR="00B94209" w:rsidRPr="00EC25D8" w:rsidRDefault="15D4FE88" w:rsidP="649B907A">
            <w:pPr>
              <w:pStyle w:val="Tabletext"/>
              <w:spacing w:after="0"/>
            </w:pPr>
            <w:r>
              <w:t>Dimitrije Stojilković</w:t>
            </w:r>
          </w:p>
          <w:p w14:paraId="32593CF2" w14:textId="5F1E3A95" w:rsidR="00B94209" w:rsidRPr="00EC25D8" w:rsidRDefault="15D4FE88" w:rsidP="649B907A">
            <w:pPr>
              <w:pStyle w:val="Tabletext"/>
              <w:spacing w:after="0"/>
            </w:pPr>
            <w:r>
              <w:t>Stefan Stanković</w:t>
            </w:r>
          </w:p>
        </w:tc>
      </w:tr>
    </w:tbl>
    <w:p w14:paraId="6A05A809" w14:textId="77777777" w:rsidR="005E762D" w:rsidRPr="00533BAC" w:rsidRDefault="005E762D" w:rsidP="00DC4A22">
      <w:pPr>
        <w:rPr>
          <w:lang w:val="sr-Latn-CS"/>
        </w:rPr>
      </w:pPr>
    </w:p>
    <w:p w14:paraId="6595534E" w14:textId="77777777" w:rsidR="00873A58" w:rsidRDefault="000471BA" w:rsidP="00873A58">
      <w:pPr>
        <w:pStyle w:val="Title"/>
        <w:rPr>
          <w:lang w:val="sr-Latn-CS"/>
        </w:rPr>
      </w:pPr>
      <w:r>
        <w:rPr>
          <w:lang w:val="sr-Latn-CS"/>
        </w:rPr>
        <w:br w:type="page"/>
      </w:r>
    </w:p>
    <w:sdt>
      <w:sdtPr>
        <w:id w:val="-1738318014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0"/>
          <w:szCs w:val="20"/>
          <w:lang w:eastAsia="en-US"/>
        </w:rPr>
      </w:sdtEndPr>
      <w:sdtContent>
        <w:p w14:paraId="2CA9D3F1" w14:textId="7A7C7641" w:rsidR="00873A58" w:rsidRDefault="00873A58">
          <w:pPr>
            <w:pStyle w:val="TOCHeading"/>
          </w:pPr>
          <w:r>
            <w:t>Sadržaj</w:t>
          </w:r>
        </w:p>
        <w:p w14:paraId="3962FD68" w14:textId="77777777" w:rsidR="00873A58" w:rsidRDefault="00873A58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511027" w:history="1">
            <w:r w:rsidRPr="00CC6780">
              <w:rPr>
                <w:rStyle w:val="Hyperlink"/>
                <w:noProof/>
                <w:lang w:val="sr-Latn-CS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C6780">
              <w:rPr>
                <w:rStyle w:val="Hyperlink"/>
                <w:noProof/>
                <w:lang w:val="sr-Latn-CS"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_Toc137511027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06450" w14:textId="77777777" w:rsidR="00873A58" w:rsidRDefault="00873A58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11028" w:history="1">
            <w:r w:rsidRPr="00CC6780">
              <w:rPr>
                <w:rStyle w:val="Hyperlink"/>
                <w:noProof/>
                <w:lang w:val="sr-Latn-CS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C6780">
              <w:rPr>
                <w:rStyle w:val="Hyperlink"/>
                <w:noProof/>
                <w:lang w:val="sr-Latn-CS"/>
              </w:rPr>
              <w:t>Prijavljivanje korisnika na portal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_Toc137511028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50943" w14:textId="77777777" w:rsidR="00873A58" w:rsidRDefault="00873A5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7511029" w:history="1">
            <w:r w:rsidRPr="00CC6780">
              <w:rPr>
                <w:rStyle w:val="Hyperlink"/>
              </w:rPr>
              <w:t>2.1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CC6780">
              <w:rPr>
                <w:rStyle w:val="Hyperlink"/>
              </w:rPr>
              <w:t>Registracija naloga turiste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_Toc137511029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EB10BA9" w14:textId="77777777" w:rsidR="00873A58" w:rsidRDefault="00873A5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7511030" w:history="1">
            <w:r w:rsidRPr="00CC6780">
              <w:rPr>
                <w:rStyle w:val="Hyperlink"/>
              </w:rPr>
              <w:t>2.2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CC6780">
              <w:rPr>
                <w:rStyle w:val="Hyperlink"/>
              </w:rPr>
              <w:t>Registracija naloga vodiča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_Toc137511030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9190E56" w14:textId="77777777" w:rsidR="00873A58" w:rsidRDefault="00873A5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7511031" w:history="1">
            <w:r w:rsidRPr="00CC6780">
              <w:rPr>
                <w:rStyle w:val="Hyperlink"/>
              </w:rPr>
              <w:t>2.3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CC6780">
              <w:rPr>
                <w:rStyle w:val="Hyperlink"/>
              </w:rPr>
              <w:t>Prijavljivanje registrovanog korisnika na sistem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_Toc137511031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147DF12" w14:textId="77777777" w:rsidR="00873A58" w:rsidRDefault="00873A5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7511032" w:history="1">
            <w:r w:rsidRPr="00CC6780">
              <w:rPr>
                <w:rStyle w:val="Hyperlink"/>
              </w:rPr>
              <w:t>2.4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CC6780">
              <w:rPr>
                <w:rStyle w:val="Hyperlink"/>
              </w:rPr>
              <w:t>Menjanje lozinke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_Toc137511032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D45899C" w14:textId="77777777" w:rsidR="00873A58" w:rsidRDefault="00873A5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7511033" w:history="1">
            <w:r w:rsidRPr="00CC6780">
              <w:rPr>
                <w:rStyle w:val="Hyperlink"/>
              </w:rPr>
              <w:t>2.5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CC6780">
              <w:rPr>
                <w:rStyle w:val="Hyperlink"/>
              </w:rPr>
              <w:t>Brisanje ličnog naloga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_Toc137511033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FBCF7DE" w14:textId="77777777" w:rsidR="00873A58" w:rsidRDefault="00873A58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11034" w:history="1">
            <w:r w:rsidRPr="00CC6780">
              <w:rPr>
                <w:rStyle w:val="Hyperlink"/>
                <w:noProof/>
                <w:lang w:val="sr-Latn-CS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C6780">
              <w:rPr>
                <w:rStyle w:val="Hyperlink"/>
                <w:noProof/>
                <w:lang w:val="sr-Latn-CS"/>
              </w:rPr>
              <w:t>Nalog turista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_Toc137511034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DE373" w14:textId="77777777" w:rsidR="00873A58" w:rsidRDefault="00873A5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7511035" w:history="1">
            <w:r w:rsidRPr="00CC6780">
              <w:rPr>
                <w:rStyle w:val="Hyperlink"/>
              </w:rPr>
              <w:t>3.1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CC6780">
              <w:rPr>
                <w:rStyle w:val="Hyperlink"/>
              </w:rPr>
              <w:t>Početna stranica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_Toc137511035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B8BB0E2" w14:textId="77777777" w:rsidR="00873A58" w:rsidRDefault="00873A5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7511036" w:history="1">
            <w:r w:rsidRPr="00CC6780">
              <w:rPr>
                <w:rStyle w:val="Hyperlink"/>
              </w:rPr>
              <w:t>3.2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CC6780">
              <w:rPr>
                <w:rStyle w:val="Hyperlink"/>
              </w:rPr>
              <w:t>Prikaz ruta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_Toc137511036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90D9C8D" w14:textId="77777777" w:rsidR="00873A58" w:rsidRDefault="00873A5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7511037" w:history="1">
            <w:r w:rsidRPr="00CC6780">
              <w:rPr>
                <w:rStyle w:val="Hyperlink"/>
              </w:rPr>
              <w:t>3.3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CC6780">
              <w:rPr>
                <w:rStyle w:val="Hyperlink"/>
              </w:rPr>
              <w:t>Pretplata na javnu rutu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_Toc137511037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2A3BADE2" w14:textId="77777777" w:rsidR="00873A58" w:rsidRDefault="00873A5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7511038" w:history="1">
            <w:r w:rsidRPr="00CC6780">
              <w:rPr>
                <w:rStyle w:val="Hyperlink"/>
              </w:rPr>
              <w:t>3.4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CC6780">
              <w:rPr>
                <w:rStyle w:val="Hyperlink"/>
              </w:rPr>
              <w:t>Kreiranje ruta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_Toc137511038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4E8A76B7" w14:textId="77777777" w:rsidR="00873A58" w:rsidRDefault="00873A5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7511039" w:history="1">
            <w:r w:rsidRPr="00CC6780">
              <w:rPr>
                <w:rStyle w:val="Hyperlink"/>
              </w:rPr>
              <w:t>3.5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CC6780">
              <w:rPr>
                <w:rStyle w:val="Hyperlink"/>
              </w:rPr>
              <w:t>Prikaz ruta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_Toc137511039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30F92C7D" w14:textId="77777777" w:rsidR="00873A58" w:rsidRDefault="00873A5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7511040" w:history="1">
            <w:r w:rsidRPr="00CC6780">
              <w:rPr>
                <w:rStyle w:val="Hyperlink"/>
              </w:rPr>
              <w:t>3.6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CC6780">
              <w:rPr>
                <w:rStyle w:val="Hyperlink"/>
              </w:rPr>
              <w:t>Pretplata na javnu rutu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_Toc137511040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622C815D" w14:textId="77777777" w:rsidR="00873A58" w:rsidRDefault="00873A5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7511041" w:history="1">
            <w:r w:rsidRPr="00CC6780">
              <w:rPr>
                <w:rStyle w:val="Hyperlink"/>
              </w:rPr>
              <w:t>3.7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CC6780">
              <w:rPr>
                <w:rStyle w:val="Hyperlink"/>
              </w:rPr>
              <w:t>Pretraga ruta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_Toc137511041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606BB156" w14:textId="77777777" w:rsidR="00873A58" w:rsidRDefault="00873A58">
          <w:pPr>
            <w:pStyle w:val="TOC3"/>
            <w:tabs>
              <w:tab w:val="left" w:pos="15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11042" w:history="1">
            <w:r w:rsidRPr="00CC6780">
              <w:rPr>
                <w:rStyle w:val="Hyperlink"/>
                <w:noProof/>
              </w:rPr>
              <w:t>3.7.1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C6780">
              <w:rPr>
                <w:rStyle w:val="Hyperlink"/>
                <w:noProof/>
              </w:rPr>
              <w:t>Privatnih ruta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_Toc137511042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F274E" w14:textId="77777777" w:rsidR="00873A58" w:rsidRDefault="00873A58">
          <w:pPr>
            <w:pStyle w:val="TOC3"/>
            <w:tabs>
              <w:tab w:val="left" w:pos="15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11043" w:history="1">
            <w:r w:rsidRPr="00CC6780">
              <w:rPr>
                <w:rStyle w:val="Hyperlink"/>
                <w:noProof/>
              </w:rPr>
              <w:t>3.7.2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C6780">
              <w:rPr>
                <w:rStyle w:val="Hyperlink"/>
                <w:noProof/>
              </w:rPr>
              <w:t>Javnih ruta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_Toc137511043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3A6DE" w14:textId="77777777" w:rsidR="00873A58" w:rsidRDefault="00873A58">
          <w:pPr>
            <w:pStyle w:val="TOC3"/>
            <w:tabs>
              <w:tab w:val="left" w:pos="15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11044" w:history="1">
            <w:r w:rsidRPr="00CC6780">
              <w:rPr>
                <w:rStyle w:val="Hyperlink"/>
                <w:noProof/>
              </w:rPr>
              <w:t>3.7.3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C6780">
              <w:rPr>
                <w:rStyle w:val="Hyperlink"/>
                <w:noProof/>
              </w:rPr>
              <w:t>Pretplacenih ruta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_Toc137511044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549B8" w14:textId="77777777" w:rsidR="00873A58" w:rsidRDefault="00873A5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7511045" w:history="1">
            <w:r w:rsidRPr="00CC6780">
              <w:rPr>
                <w:rStyle w:val="Hyperlink"/>
              </w:rPr>
              <w:t>3.8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CC6780">
              <w:rPr>
                <w:rStyle w:val="Hyperlink"/>
              </w:rPr>
              <w:t>Ocena rute i vodiča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_Toc137511045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001A0518" w14:textId="77777777" w:rsidR="00873A58" w:rsidRDefault="00873A58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11046" w:history="1">
            <w:r w:rsidRPr="00CC6780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C6780">
              <w:rPr>
                <w:rStyle w:val="Hyperlink"/>
                <w:noProof/>
              </w:rPr>
              <w:t>Nalog vodiča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_Toc137511046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216E8" w14:textId="77777777" w:rsidR="00873A58" w:rsidRDefault="00873A5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7511047" w:history="1">
            <w:r w:rsidRPr="00CC6780">
              <w:rPr>
                <w:rStyle w:val="Hyperlink"/>
              </w:rPr>
              <w:t>4.1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CC6780">
              <w:rPr>
                <w:rStyle w:val="Hyperlink"/>
              </w:rPr>
              <w:t>Početna stranica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_Toc137511047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5F7563B3" w14:textId="77777777" w:rsidR="00873A58" w:rsidRDefault="00873A5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7511048" w:history="1">
            <w:r w:rsidRPr="00CC6780">
              <w:rPr>
                <w:rStyle w:val="Hyperlink"/>
              </w:rPr>
              <w:t>4.2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CC6780">
              <w:rPr>
                <w:rStyle w:val="Hyperlink"/>
              </w:rPr>
              <w:t>Objavljivanje rute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_Toc137511048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357EB2B1" w14:textId="77777777" w:rsidR="00873A58" w:rsidRDefault="00873A5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7511049" w:history="1">
            <w:r w:rsidRPr="00CC6780">
              <w:rPr>
                <w:rStyle w:val="Hyperlink"/>
              </w:rPr>
              <w:t>4.3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CC6780">
              <w:rPr>
                <w:rStyle w:val="Hyperlink"/>
              </w:rPr>
              <w:t>Pretraga objavljenih ruta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_Toc137511049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5899F53C" w14:textId="77777777" w:rsidR="00873A58" w:rsidRDefault="00873A58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11050" w:history="1">
            <w:r w:rsidRPr="00CC6780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C6780">
              <w:rPr>
                <w:rStyle w:val="Hyperlink"/>
                <w:noProof/>
                <w:lang w:val="sr-Latn-CS"/>
              </w:rPr>
              <w:t>Nalog power-vodiča i administratora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_Toc137511050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1DCD5" w14:textId="77777777" w:rsidR="00873A58" w:rsidRDefault="00873A5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7511051" w:history="1">
            <w:r w:rsidRPr="00CC6780">
              <w:rPr>
                <w:rStyle w:val="Hyperlink"/>
                <w:rFonts w:cs="Arial"/>
              </w:rPr>
              <w:t>5.1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CC6780">
              <w:rPr>
                <w:rStyle w:val="Hyperlink"/>
              </w:rPr>
              <w:t>Početna stranica power vodiča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_Toc137511051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3661AFA5" w14:textId="77777777" w:rsidR="00873A58" w:rsidRDefault="00873A5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7511052" w:history="1">
            <w:r w:rsidRPr="00CC6780">
              <w:rPr>
                <w:rStyle w:val="Hyperlink"/>
              </w:rPr>
              <w:t>5.2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CC6780">
              <w:rPr>
                <w:rStyle w:val="Hyperlink"/>
              </w:rPr>
              <w:t>Pregled, dodavanje, izmena i brisanje znamenitosti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_Toc137511052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5C9C25BB" w14:textId="77777777" w:rsidR="00873A58" w:rsidRDefault="00873A58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11053" w:history="1">
            <w:r w:rsidRPr="00CC6780">
              <w:rPr>
                <w:rStyle w:val="Hyperlink"/>
                <w:noProof/>
                <w:lang w:val="sr-Latn-CS"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C6780">
              <w:rPr>
                <w:rStyle w:val="Hyperlink"/>
                <w:noProof/>
                <w:lang w:val="sr-Latn-CS"/>
              </w:rPr>
              <w:t>Odjavljivanje iz naloga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_Toc137511053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4A104" w14:textId="6D605A23" w:rsidR="00873A58" w:rsidRDefault="00873A58">
          <w:r>
            <w:rPr>
              <w:b/>
              <w:bCs/>
              <w:noProof/>
            </w:rPr>
            <w:fldChar w:fldCharType="end"/>
          </w:r>
        </w:p>
      </w:sdtContent>
    </w:sdt>
    <w:p w14:paraId="6271AE41" w14:textId="517A8D8E" w:rsidR="005E762D" w:rsidRDefault="005E762D" w:rsidP="00873A58">
      <w:pPr>
        <w:pStyle w:val="Title"/>
        <w:rPr>
          <w:lang w:val="sr-Latn-CS"/>
        </w:rPr>
      </w:pPr>
      <w:bookmarkStart w:id="0" w:name="_GoBack"/>
      <w:bookmarkEnd w:id="0"/>
      <w:r w:rsidRPr="00533BAC">
        <w:rPr>
          <w:lang w:val="sr-Latn-CS"/>
        </w:rPr>
        <w:br w:type="page"/>
      </w:r>
      <w:r w:rsidR="00760CED">
        <w:rPr>
          <w:lang w:val="sr-Latn-CS"/>
        </w:rPr>
        <w:lastRenderedPageBreak/>
        <w:t>Korisničko uputstvo</w:t>
      </w:r>
      <w:r w:rsidRPr="00533BAC">
        <w:rPr>
          <w:lang w:val="sr-Latn-CS"/>
        </w:rPr>
        <w:t xml:space="preserve"> za </w:t>
      </w:r>
      <w:r w:rsidR="007C0718">
        <w:rPr>
          <w:lang w:val="sr-Latn-CS"/>
        </w:rPr>
        <w:t>Tripko Web aplikaciju</w:t>
      </w:r>
    </w:p>
    <w:p w14:paraId="72A3D3EC" w14:textId="77777777" w:rsidR="009B4BA5" w:rsidRPr="009B4BA5" w:rsidRDefault="009B4BA5" w:rsidP="00DC4A22">
      <w:pPr>
        <w:rPr>
          <w:lang w:val="sr-Latn-CS"/>
        </w:rPr>
      </w:pPr>
    </w:p>
    <w:p w14:paraId="40DCB1EB" w14:textId="77777777" w:rsidR="005E762D" w:rsidRDefault="005E762D" w:rsidP="00DC4A22">
      <w:pPr>
        <w:pStyle w:val="Heading1"/>
        <w:ind w:left="0" w:firstLine="0"/>
        <w:rPr>
          <w:lang w:val="sr-Latn-CS"/>
        </w:rPr>
      </w:pPr>
      <w:bookmarkStart w:id="1" w:name="_Toc144046293"/>
      <w:bookmarkStart w:id="2" w:name="_Toc137510995"/>
      <w:bookmarkStart w:id="3" w:name="_Toc137511027"/>
      <w:r w:rsidRPr="00533BAC">
        <w:rPr>
          <w:lang w:val="sr-Latn-CS"/>
        </w:rPr>
        <w:t>Uvod</w:t>
      </w:r>
      <w:bookmarkEnd w:id="1"/>
      <w:bookmarkEnd w:id="2"/>
      <w:bookmarkEnd w:id="3"/>
    </w:p>
    <w:p w14:paraId="44EAFD9C" w14:textId="0B54D2B4" w:rsidR="00EE37C2" w:rsidRPr="00EE37C2" w:rsidRDefault="007C0718" w:rsidP="09B5BA6B">
      <w:pPr>
        <w:rPr>
          <w:lang w:val="sr-Latn-CS"/>
        </w:rPr>
      </w:pPr>
      <w:r>
        <w:rPr>
          <w:lang w:val="sr-Latn-CS"/>
        </w:rPr>
        <w:t>Primarni cilj Tripko W</w:t>
      </w:r>
      <w:r w:rsidRPr="007C0718">
        <w:rPr>
          <w:lang w:val="sr-Latn-CS"/>
        </w:rPr>
        <w:t xml:space="preserve">eb aplikacije je da omogući efikasno organizovanje, planiranje i kreiranje turističkih ruta i oglašavanje i pronalaženje turističkih vodiča. Korisnici aplikacije mogu lako da isplaniraju svoje putovanje kreirajući personalizovane rute. Registrovani turistički vodiči mogu objaviti svoje rute i podeliti iskustvo i znanje o određenim gradovima i znamenitostima, a turistički vodiči sa najvećim brojem pozitivnih povratnih reakcija dobijaju privilegije prilaganja i menjanja informacija o </w:t>
      </w:r>
      <w:r>
        <w:rPr>
          <w:lang w:val="sr-Latn-CS"/>
        </w:rPr>
        <w:t>svakoj od znamenitosti. Tripko W</w:t>
      </w:r>
      <w:r w:rsidRPr="007C0718">
        <w:rPr>
          <w:lang w:val="sr-Latn-CS"/>
        </w:rPr>
        <w:t>eb aplikacija ostvariće saradnju i povezanost između ljudi koji bi želeli da podele svoje iskustvo u putovanjima, i onih koji bi želeli da svoje nadograde.</w:t>
      </w:r>
    </w:p>
    <w:p w14:paraId="3DEEC669" w14:textId="77777777"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14:paraId="7CEC2FB8" w14:textId="77777777" w:rsidR="005E762D" w:rsidRDefault="00D63394" w:rsidP="00DC4A22">
      <w:pPr>
        <w:pStyle w:val="Heading1"/>
        <w:ind w:left="0" w:firstLine="0"/>
        <w:rPr>
          <w:lang w:val="sr-Latn-CS"/>
        </w:rPr>
      </w:pPr>
      <w:bookmarkStart w:id="4" w:name="_Toc137510996"/>
      <w:bookmarkStart w:id="5" w:name="_Toc137511028"/>
      <w:r w:rsidRPr="09B5BA6B">
        <w:rPr>
          <w:lang w:val="sr-Latn-CS"/>
        </w:rPr>
        <w:t xml:space="preserve">Prijavljivanje korisnika na </w:t>
      </w:r>
      <w:r w:rsidR="00F638CE" w:rsidRPr="09B5BA6B">
        <w:rPr>
          <w:lang w:val="sr-Latn-CS"/>
        </w:rPr>
        <w:t>portal</w:t>
      </w:r>
      <w:bookmarkEnd w:id="4"/>
      <w:bookmarkEnd w:id="5"/>
    </w:p>
    <w:p w14:paraId="6ADEB621" w14:textId="351CCF09" w:rsidR="007C0718" w:rsidRPr="004A6B44" w:rsidRDefault="007C0718" w:rsidP="007C0718">
      <w:pPr>
        <w:rPr>
          <w:lang w:val="sr-Latn-CS"/>
        </w:rPr>
      </w:pPr>
      <w:r w:rsidRPr="007C0718">
        <w:t xml:space="preserve">Razlikuju se dva slučaja prijavljivanja </w:t>
      </w:r>
      <w:proofErr w:type="gramStart"/>
      <w:r w:rsidRPr="007C0718">
        <w:t>na</w:t>
      </w:r>
      <w:proofErr w:type="gramEnd"/>
      <w:r w:rsidRPr="007C0718">
        <w:t xml:space="preserve"> sistem. Prvi je kada se </w:t>
      </w:r>
      <w:proofErr w:type="gramStart"/>
      <w:r w:rsidRPr="007C0718">
        <w:t>novi</w:t>
      </w:r>
      <w:proofErr w:type="gramEnd"/>
      <w:r w:rsidRPr="007C0718">
        <w:t xml:space="preserve"> korisnik po prvi put prijavi i otvori nalog, tj. </w:t>
      </w:r>
      <w:proofErr w:type="gramStart"/>
      <w:r w:rsidRPr="007C0718">
        <w:t>pošalje</w:t>
      </w:r>
      <w:proofErr w:type="gramEnd"/>
      <w:r w:rsidRPr="007C0718">
        <w:t xml:space="preserve"> zahtev za registraciju. Drugi slučaj je kada se već postojeći korisnik prijavi, i u zavisnosti </w:t>
      </w:r>
      <w:proofErr w:type="gramStart"/>
      <w:r w:rsidRPr="007C0718">
        <w:t>od</w:t>
      </w:r>
      <w:proofErr w:type="gramEnd"/>
      <w:r w:rsidRPr="007C0718">
        <w:t xml:space="preserve"> tipa naloga dobije pristup različitim funkcionalnostima web aplikacije. Ako se korisnik ne prijavi, on </w:t>
      </w:r>
      <w:proofErr w:type="gramStart"/>
      <w:r w:rsidRPr="007C0718">
        <w:t>nema</w:t>
      </w:r>
      <w:proofErr w:type="gramEnd"/>
      <w:r w:rsidRPr="007C0718">
        <w:t xml:space="preserve"> pristup funkcionalnosti web aplikacije.</w:t>
      </w:r>
      <w:r w:rsidRPr="004A6B44">
        <w:rPr>
          <w:lang w:val="sr-Latn-CS"/>
        </w:rPr>
        <w:t xml:space="preserve"> </w:t>
      </w:r>
    </w:p>
    <w:p w14:paraId="45FB0818" w14:textId="77777777" w:rsidR="005F323C" w:rsidRPr="00533BAC" w:rsidRDefault="005F323C" w:rsidP="00DC4A22">
      <w:pPr>
        <w:rPr>
          <w:lang w:val="sr-Latn-CS"/>
        </w:rPr>
      </w:pPr>
    </w:p>
    <w:p w14:paraId="39CD29CD" w14:textId="69C106F6" w:rsidR="007C0718" w:rsidRPr="007C0718" w:rsidRDefault="00D63394" w:rsidP="09B5BA6B">
      <w:pPr>
        <w:pStyle w:val="Heading2"/>
        <w:ind w:left="0" w:firstLine="0"/>
        <w:rPr>
          <w:lang w:val="sr-Latn-CS"/>
        </w:rPr>
      </w:pPr>
      <w:bookmarkStart w:id="6" w:name="_Toc137510997"/>
      <w:bookmarkStart w:id="7" w:name="_Toc137511029"/>
      <w:r w:rsidRPr="09B5BA6B">
        <w:rPr>
          <w:lang w:val="sr-Latn-CS"/>
        </w:rPr>
        <w:t>Registracija</w:t>
      </w:r>
      <w:r w:rsidR="7D23F39E" w:rsidRPr="09B5BA6B">
        <w:rPr>
          <w:lang w:val="sr-Latn-CS"/>
        </w:rPr>
        <w:t xml:space="preserve"> naloga</w:t>
      </w:r>
      <w:r w:rsidRPr="09B5BA6B">
        <w:rPr>
          <w:lang w:val="sr-Latn-CS"/>
        </w:rPr>
        <w:t xml:space="preserve"> </w:t>
      </w:r>
      <w:r w:rsidR="5780FE28" w:rsidRPr="09B5BA6B">
        <w:rPr>
          <w:lang w:val="sr-Latn-CS"/>
        </w:rPr>
        <w:t>turiste</w:t>
      </w:r>
      <w:bookmarkEnd w:id="6"/>
      <w:bookmarkEnd w:id="7"/>
    </w:p>
    <w:p w14:paraId="2BBC9468" w14:textId="77777777" w:rsidR="007C0718" w:rsidRPr="007C0718" w:rsidRDefault="007C0718" w:rsidP="007C0718">
      <w:pPr>
        <w:numPr>
          <w:ilvl w:val="0"/>
          <w:numId w:val="18"/>
        </w:numPr>
      </w:pPr>
      <w:r w:rsidRPr="007C0718">
        <w:t xml:space="preserve">Klikom </w:t>
      </w:r>
      <w:proofErr w:type="gramStart"/>
      <w:r w:rsidRPr="007C0718">
        <w:t>na</w:t>
      </w:r>
      <w:proofErr w:type="gramEnd"/>
      <w:r w:rsidRPr="007C0718">
        <w:t xml:space="preserve"> dugme </w:t>
      </w:r>
      <w:r w:rsidRPr="007C0718">
        <w:rPr>
          <w:i/>
        </w:rPr>
        <w:t>Sign Up</w:t>
      </w:r>
      <w:r w:rsidRPr="007C0718">
        <w:t xml:space="preserve"> otvara se forma za unos podataka o novom korisniku.</w:t>
      </w:r>
    </w:p>
    <w:p w14:paraId="7C961233" w14:textId="77777777" w:rsidR="007C0718" w:rsidRPr="007C0718" w:rsidRDefault="007C0718" w:rsidP="007C0718">
      <w:pPr>
        <w:numPr>
          <w:ilvl w:val="0"/>
          <w:numId w:val="18"/>
        </w:numPr>
      </w:pPr>
      <w:r w:rsidRPr="007C0718">
        <w:t xml:space="preserve">Početna stranica koja se otvara prilikom registracije novog korisnika sadrži forme za unos imena i prezimena, e-mail-a, lozinke, grada, datuma rođenja i pola. Klikom </w:t>
      </w:r>
      <w:proofErr w:type="gramStart"/>
      <w:r w:rsidRPr="007C0718">
        <w:t>na</w:t>
      </w:r>
      <w:proofErr w:type="gramEnd"/>
      <w:r w:rsidRPr="007C0718">
        <w:t xml:space="preserve"> dugme </w:t>
      </w:r>
      <w:r w:rsidRPr="007C0718">
        <w:rPr>
          <w:i/>
        </w:rPr>
        <w:t>Sign Up</w:t>
      </w:r>
      <w:r w:rsidRPr="007C0718">
        <w:t>, kreira se nalog turiste, i nakon prijavljivanja dobija pristup ovlašćenim funkcijama web aplikacije.</w:t>
      </w:r>
    </w:p>
    <w:p w14:paraId="2445261D" w14:textId="7A405742" w:rsidR="007C0718" w:rsidRPr="007C0718" w:rsidRDefault="007C0718" w:rsidP="007C0718">
      <w:pPr>
        <w:numPr>
          <w:ilvl w:val="0"/>
          <w:numId w:val="18"/>
        </w:numPr>
      </w:pPr>
      <w:r w:rsidRPr="007C0718">
        <w:t xml:space="preserve">Na ovoj stranici </w:t>
      </w:r>
      <w:proofErr w:type="gramStart"/>
      <w:r w:rsidRPr="007C0718">
        <w:t>novi</w:t>
      </w:r>
      <w:proofErr w:type="gramEnd"/>
      <w:r w:rsidRPr="007C0718">
        <w:t xml:space="preserve"> korisnik može da odabere da li želi da se registruje kao turista ili vodič. U drugom sluč</w:t>
      </w:r>
      <w:r>
        <w:t xml:space="preserve">aju, forma se menja </w:t>
      </w:r>
      <w:proofErr w:type="gramStart"/>
      <w:r>
        <w:t>na</w:t>
      </w:r>
      <w:proofErr w:type="gramEnd"/>
      <w:r>
        <w:t xml:space="preserve"> tačku </w:t>
      </w:r>
      <w:r>
        <w:rPr>
          <w:b/>
        </w:rPr>
        <w:t>2.2</w:t>
      </w:r>
      <w:r>
        <w:t>.</w:t>
      </w:r>
    </w:p>
    <w:p w14:paraId="146F3514" w14:textId="77777777" w:rsidR="007C0718" w:rsidRDefault="007C0718" w:rsidP="09B5BA6B"/>
    <w:p w14:paraId="53128261" w14:textId="3BE854BB" w:rsidR="008A4853" w:rsidRDefault="53078DBA" w:rsidP="09B5BA6B">
      <w:r>
        <w:rPr>
          <w:noProof/>
        </w:rPr>
        <w:drawing>
          <wp:inline distT="0" distB="0" distL="0" distR="0" wp14:anchorId="0AED3145" wp14:editId="5BC867B2">
            <wp:extent cx="6338008" cy="3076575"/>
            <wp:effectExtent l="0" t="0" r="0" b="0"/>
            <wp:docPr id="231224667" name="Picture 231224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8008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2523" w14:textId="4C2478D5" w:rsidR="003715E8" w:rsidRDefault="003715E8" w:rsidP="09B5BA6B">
      <w:pPr>
        <w:rPr>
          <w:i/>
          <w:sz w:val="16"/>
        </w:rPr>
      </w:pPr>
      <w:r>
        <w:tab/>
      </w:r>
      <w:r>
        <w:tab/>
      </w:r>
      <w:r>
        <w:tab/>
      </w:r>
      <w:r>
        <w:tab/>
      </w:r>
      <w:r>
        <w:rPr>
          <w:sz w:val="16"/>
        </w:rPr>
        <w:t xml:space="preserve">Slika 1 – Kreiranje naloga tipa </w:t>
      </w:r>
      <w:r>
        <w:rPr>
          <w:i/>
          <w:sz w:val="16"/>
        </w:rPr>
        <w:t>turista</w:t>
      </w:r>
    </w:p>
    <w:p w14:paraId="3EB81F3C" w14:textId="77777777" w:rsidR="003715E8" w:rsidRPr="003715E8" w:rsidRDefault="003715E8" w:rsidP="09B5BA6B">
      <w:pPr>
        <w:rPr>
          <w:i/>
          <w:sz w:val="16"/>
        </w:rPr>
      </w:pPr>
    </w:p>
    <w:p w14:paraId="62486C05" w14:textId="4C2478D5" w:rsidR="00FF2158" w:rsidRDefault="00FF2158" w:rsidP="00DC4A22">
      <w:pPr>
        <w:rPr>
          <w:lang w:val="sr-Latn-CS"/>
        </w:rPr>
      </w:pPr>
    </w:p>
    <w:p w14:paraId="1299C43A" w14:textId="770B8C49" w:rsidR="00B950D2" w:rsidRPr="007C0718" w:rsidRDefault="00C315B2" w:rsidP="00FF2158">
      <w:pPr>
        <w:pStyle w:val="Heading2"/>
        <w:rPr>
          <w:lang w:val="sr-Latn-CS"/>
        </w:rPr>
      </w:pPr>
      <w:bookmarkStart w:id="8" w:name="_Toc137510998"/>
      <w:bookmarkStart w:id="9" w:name="_Toc137511030"/>
      <w:r w:rsidRPr="09B5BA6B">
        <w:rPr>
          <w:lang w:val="sr-Latn-CS"/>
        </w:rPr>
        <w:lastRenderedPageBreak/>
        <w:t>Registracija naloga vodiča</w:t>
      </w:r>
      <w:bookmarkEnd w:id="8"/>
      <w:bookmarkEnd w:id="9"/>
    </w:p>
    <w:p w14:paraId="29B0C429" w14:textId="77777777" w:rsidR="007C0718" w:rsidRPr="007C0718" w:rsidRDefault="007C0718" w:rsidP="007C0718">
      <w:pPr>
        <w:numPr>
          <w:ilvl w:val="0"/>
          <w:numId w:val="20"/>
        </w:numPr>
      </w:pPr>
      <w:r w:rsidRPr="007C0718">
        <w:t xml:space="preserve">Klikom </w:t>
      </w:r>
      <w:proofErr w:type="gramStart"/>
      <w:r w:rsidRPr="007C0718">
        <w:t>na</w:t>
      </w:r>
      <w:proofErr w:type="gramEnd"/>
      <w:r w:rsidRPr="007C0718">
        <w:t xml:space="preserve"> dugme </w:t>
      </w:r>
      <w:r w:rsidRPr="007C0718">
        <w:rPr>
          <w:i/>
        </w:rPr>
        <w:t>Sign Up As Tour Guide</w:t>
      </w:r>
      <w:r w:rsidRPr="007C0718">
        <w:t xml:space="preserve"> otvara se forma za unos podataka o novom vodiču.</w:t>
      </w:r>
    </w:p>
    <w:p w14:paraId="7D622A0A" w14:textId="2822B857" w:rsidR="007C0718" w:rsidRPr="007C0718" w:rsidRDefault="007C0718" w:rsidP="007C0718">
      <w:pPr>
        <w:numPr>
          <w:ilvl w:val="0"/>
          <w:numId w:val="20"/>
        </w:numPr>
      </w:pPr>
      <w:r w:rsidRPr="007C0718">
        <w:t xml:space="preserve">Početna stranica koja se otvara prilikom registracije novog korisnika sadrži forme za unos imena i prezimena, e-mail-a, lozinke, grada, datuma rođenja, pola i broja telefona, kao i dugmeta za prilaganje lične dokumentacije (npr. slike diplome). Klikom </w:t>
      </w:r>
      <w:proofErr w:type="gramStart"/>
      <w:r w:rsidRPr="007C0718">
        <w:t>na</w:t>
      </w:r>
      <w:proofErr w:type="gramEnd"/>
      <w:r w:rsidRPr="007C0718">
        <w:t xml:space="preserve"> dugme </w:t>
      </w:r>
      <w:r w:rsidRPr="007C0718">
        <w:rPr>
          <w:i/>
        </w:rPr>
        <w:t>Sign Up</w:t>
      </w:r>
      <w:r w:rsidRPr="007C0718">
        <w:t>, kreira se nalog vodiča, i nakon prijavljivanja dobija</w:t>
      </w:r>
      <w:r>
        <w:t xml:space="preserve"> pristup ovlašćenim funkcijama W</w:t>
      </w:r>
      <w:r w:rsidRPr="007C0718">
        <w:t>eb aplikacije.</w:t>
      </w:r>
    </w:p>
    <w:p w14:paraId="644C8793" w14:textId="77777777" w:rsidR="007C0718" w:rsidRDefault="007C0718" w:rsidP="00FF2158">
      <w:pPr>
        <w:rPr>
          <w:lang w:val="sr-Latn-CS"/>
        </w:rPr>
      </w:pPr>
    </w:p>
    <w:p w14:paraId="4DDBEF00" w14:textId="1AE7A717" w:rsidR="00B950D2" w:rsidRDefault="7482B35C" w:rsidP="09B5BA6B">
      <w:r>
        <w:rPr>
          <w:noProof/>
        </w:rPr>
        <w:drawing>
          <wp:inline distT="0" distB="0" distL="0" distR="0" wp14:anchorId="6A6EA70B" wp14:editId="11C4A63E">
            <wp:extent cx="5657850" cy="2746415"/>
            <wp:effectExtent l="0" t="0" r="0" b="0"/>
            <wp:docPr id="1675250082" name="Picture 1675250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74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8278" w14:textId="5027D48F" w:rsidR="00846377" w:rsidRDefault="003715E8" w:rsidP="003715E8">
      <w:pPr>
        <w:rPr>
          <w:lang w:val="sr-Latn-CS"/>
        </w:rPr>
      </w:pP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ab/>
      </w:r>
      <w:r>
        <w:rPr>
          <w:sz w:val="16"/>
          <w:lang w:val="sr-Latn-CS"/>
        </w:rPr>
        <w:t xml:space="preserve">Slika 2 – Kreiranje naloga tipa </w:t>
      </w:r>
      <w:r>
        <w:rPr>
          <w:i/>
          <w:sz w:val="16"/>
          <w:lang w:val="sr-Latn-CS"/>
        </w:rPr>
        <w:t>vodič</w:t>
      </w:r>
      <w:r w:rsidR="001A48D0" w:rsidRPr="09B5BA6B">
        <w:rPr>
          <w:lang w:val="sr-Latn-CS"/>
        </w:rPr>
        <w:br w:type="page"/>
      </w:r>
    </w:p>
    <w:p w14:paraId="1FC39945" w14:textId="3CE981C1" w:rsidR="00E11607" w:rsidRDefault="00E11607" w:rsidP="09B5BA6B">
      <w:pPr>
        <w:pStyle w:val="Heading2"/>
        <w:numPr>
          <w:ilvl w:val="1"/>
          <w:numId w:val="0"/>
        </w:numPr>
        <w:rPr>
          <w:lang w:val="sr-Latn-CS"/>
        </w:rPr>
      </w:pPr>
    </w:p>
    <w:p w14:paraId="7A6C5155" w14:textId="6B50508C" w:rsidR="00E11607" w:rsidRDefault="00E11607" w:rsidP="00E11607">
      <w:pPr>
        <w:ind w:left="360"/>
        <w:rPr>
          <w:lang w:val="sr-Latn-CS"/>
        </w:rPr>
      </w:pPr>
      <w:r>
        <w:rPr>
          <w:lang w:val="sr-Latn-CS"/>
        </w:rPr>
        <w:t xml:space="preserve">Stranica </w:t>
      </w:r>
      <w:r w:rsidR="004E6299">
        <w:rPr>
          <w:lang w:val="sr-Latn-CS"/>
        </w:rPr>
        <w:t xml:space="preserve">za registraciju </w:t>
      </w:r>
      <w:r w:rsidR="007C0718">
        <w:rPr>
          <w:lang w:val="sr-Latn-CS"/>
        </w:rPr>
        <w:t>turiste</w:t>
      </w:r>
      <w:r w:rsidR="004E6299">
        <w:rPr>
          <w:lang w:val="sr-Latn-CS"/>
        </w:rPr>
        <w:t xml:space="preserve"> </w:t>
      </w:r>
      <w:r w:rsidR="00D8018C">
        <w:rPr>
          <w:lang w:val="sr-Latn-CS"/>
        </w:rPr>
        <w:t xml:space="preserve">ima formu za upitnik koja </w:t>
      </w:r>
      <w:r w:rsidR="004E6299">
        <w:rPr>
          <w:lang w:val="sr-Latn-CS"/>
        </w:rPr>
        <w:t>izgleda kao na sledećoj slici.</w:t>
      </w:r>
    </w:p>
    <w:p w14:paraId="0562CB0E" w14:textId="77777777" w:rsidR="001D0D35" w:rsidRDefault="001D0D35" w:rsidP="00E11607">
      <w:pPr>
        <w:ind w:left="360"/>
        <w:rPr>
          <w:lang w:val="sr-Latn-CS"/>
        </w:rPr>
      </w:pPr>
    </w:p>
    <w:p w14:paraId="6573BA28" w14:textId="308A661B" w:rsidR="007C0718" w:rsidRDefault="40DC2ED2" w:rsidP="003715E8">
      <w:pPr>
        <w:ind w:left="360"/>
        <w:rPr>
          <w:b/>
        </w:rPr>
      </w:pPr>
      <w:r>
        <w:rPr>
          <w:noProof/>
        </w:rPr>
        <w:drawing>
          <wp:inline distT="0" distB="0" distL="0" distR="0" wp14:anchorId="543C7477" wp14:editId="791E461D">
            <wp:extent cx="5581650" cy="3604816"/>
            <wp:effectExtent l="0" t="0" r="0" b="0"/>
            <wp:docPr id="1276757565" name="Picture 1276757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6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Toc144046297"/>
    </w:p>
    <w:p w14:paraId="1D584BEE" w14:textId="1EE0B4E0" w:rsidR="00F91B12" w:rsidRPr="00F91B12" w:rsidRDefault="00F91B12" w:rsidP="003715E8">
      <w:pPr>
        <w:ind w:left="360"/>
        <w:rPr>
          <w:i/>
        </w:rPr>
      </w:pPr>
      <w:r>
        <w:tab/>
      </w:r>
      <w:r>
        <w:tab/>
      </w:r>
      <w:r>
        <w:tab/>
      </w:r>
      <w:r>
        <w:tab/>
      </w:r>
      <w:r>
        <w:rPr>
          <w:sz w:val="16"/>
          <w:lang w:val="sr-Latn-CS"/>
        </w:rPr>
        <w:t xml:space="preserve">Slika 3 – Forma za kreiranje naloga tipa </w:t>
      </w:r>
      <w:r>
        <w:rPr>
          <w:i/>
          <w:sz w:val="16"/>
          <w:lang w:val="sr-Latn-CS"/>
        </w:rPr>
        <w:t>turista</w:t>
      </w:r>
    </w:p>
    <w:p w14:paraId="0B6C5FC6" w14:textId="77777777" w:rsidR="007C0718" w:rsidRPr="00F91B12" w:rsidRDefault="007C0718" w:rsidP="001D0D35">
      <w:pPr>
        <w:jc w:val="center"/>
        <w:rPr>
          <w:b/>
          <w:lang w:val="sr-Latn-CS"/>
        </w:rPr>
      </w:pPr>
    </w:p>
    <w:p w14:paraId="57A2DD62" w14:textId="77777777" w:rsidR="007C0718" w:rsidRDefault="007C0718" w:rsidP="001D0D35">
      <w:pPr>
        <w:jc w:val="center"/>
        <w:rPr>
          <w:lang w:val="sr-Latn-CS"/>
        </w:rPr>
      </w:pPr>
    </w:p>
    <w:p w14:paraId="15428A46" w14:textId="77777777" w:rsidR="00357373" w:rsidRDefault="00357373" w:rsidP="001D0D35">
      <w:pPr>
        <w:jc w:val="center"/>
        <w:rPr>
          <w:lang w:val="sr-Latn-CS"/>
        </w:rPr>
      </w:pPr>
    </w:p>
    <w:p w14:paraId="34BF4E30" w14:textId="77777777" w:rsidR="00357373" w:rsidRDefault="00357373" w:rsidP="001D0D35">
      <w:pPr>
        <w:jc w:val="center"/>
        <w:rPr>
          <w:lang w:val="sr-Latn-CS"/>
        </w:rPr>
      </w:pPr>
    </w:p>
    <w:p w14:paraId="2A27481A" w14:textId="77777777" w:rsidR="00357373" w:rsidRDefault="00357373" w:rsidP="001D0D35">
      <w:pPr>
        <w:jc w:val="center"/>
        <w:rPr>
          <w:lang w:val="sr-Latn-CS"/>
        </w:rPr>
      </w:pPr>
    </w:p>
    <w:p w14:paraId="4005DDEB" w14:textId="77777777" w:rsidR="00357373" w:rsidRDefault="00357373" w:rsidP="001D0D35">
      <w:pPr>
        <w:jc w:val="center"/>
        <w:rPr>
          <w:lang w:val="sr-Latn-CS"/>
        </w:rPr>
      </w:pPr>
    </w:p>
    <w:p w14:paraId="3C1F5D5C" w14:textId="77777777" w:rsidR="00357373" w:rsidRDefault="00357373" w:rsidP="001D0D35">
      <w:pPr>
        <w:jc w:val="center"/>
        <w:rPr>
          <w:lang w:val="sr-Latn-CS"/>
        </w:rPr>
      </w:pPr>
    </w:p>
    <w:p w14:paraId="1A4D55DC" w14:textId="77777777" w:rsidR="00357373" w:rsidRDefault="00357373" w:rsidP="001D0D35">
      <w:pPr>
        <w:jc w:val="center"/>
        <w:rPr>
          <w:lang w:val="sr-Latn-CS"/>
        </w:rPr>
      </w:pPr>
    </w:p>
    <w:p w14:paraId="23E39EAF" w14:textId="77777777" w:rsidR="00357373" w:rsidRDefault="00357373" w:rsidP="001D0D35">
      <w:pPr>
        <w:jc w:val="center"/>
        <w:rPr>
          <w:lang w:val="sr-Latn-CS"/>
        </w:rPr>
      </w:pPr>
    </w:p>
    <w:p w14:paraId="6E4B572B" w14:textId="77777777" w:rsidR="00357373" w:rsidRDefault="00357373" w:rsidP="001D0D35">
      <w:pPr>
        <w:jc w:val="center"/>
        <w:rPr>
          <w:lang w:val="sr-Latn-CS"/>
        </w:rPr>
      </w:pPr>
    </w:p>
    <w:p w14:paraId="5B5C0448" w14:textId="77777777" w:rsidR="00357373" w:rsidRDefault="00357373" w:rsidP="001D0D35">
      <w:pPr>
        <w:jc w:val="center"/>
        <w:rPr>
          <w:lang w:val="sr-Latn-CS"/>
        </w:rPr>
      </w:pPr>
    </w:p>
    <w:p w14:paraId="741D1B24" w14:textId="77777777" w:rsidR="00357373" w:rsidRDefault="00357373" w:rsidP="001D0D35">
      <w:pPr>
        <w:jc w:val="center"/>
        <w:rPr>
          <w:lang w:val="sr-Latn-CS"/>
        </w:rPr>
      </w:pPr>
    </w:p>
    <w:p w14:paraId="1BA71DE1" w14:textId="77777777" w:rsidR="00357373" w:rsidRDefault="00357373" w:rsidP="001D0D35">
      <w:pPr>
        <w:jc w:val="center"/>
        <w:rPr>
          <w:lang w:val="sr-Latn-CS"/>
        </w:rPr>
      </w:pPr>
    </w:p>
    <w:p w14:paraId="7532067E" w14:textId="77777777" w:rsidR="00357373" w:rsidRDefault="00357373" w:rsidP="001D0D35">
      <w:pPr>
        <w:jc w:val="center"/>
        <w:rPr>
          <w:lang w:val="sr-Latn-CS"/>
        </w:rPr>
      </w:pPr>
    </w:p>
    <w:p w14:paraId="1B301419" w14:textId="77777777" w:rsidR="00357373" w:rsidRDefault="00357373" w:rsidP="001D0D35">
      <w:pPr>
        <w:jc w:val="center"/>
        <w:rPr>
          <w:lang w:val="sr-Latn-CS"/>
        </w:rPr>
      </w:pPr>
    </w:p>
    <w:p w14:paraId="1E7FD488" w14:textId="77777777" w:rsidR="00357373" w:rsidRDefault="00357373" w:rsidP="001D0D35">
      <w:pPr>
        <w:jc w:val="center"/>
        <w:rPr>
          <w:lang w:val="sr-Latn-CS"/>
        </w:rPr>
      </w:pPr>
    </w:p>
    <w:p w14:paraId="290929E4" w14:textId="77777777" w:rsidR="00357373" w:rsidRDefault="00357373" w:rsidP="001D0D35">
      <w:pPr>
        <w:jc w:val="center"/>
        <w:rPr>
          <w:lang w:val="sr-Latn-CS"/>
        </w:rPr>
      </w:pPr>
    </w:p>
    <w:p w14:paraId="5F98EA6A" w14:textId="77777777" w:rsidR="00357373" w:rsidRDefault="00357373" w:rsidP="001D0D35">
      <w:pPr>
        <w:jc w:val="center"/>
        <w:rPr>
          <w:lang w:val="sr-Latn-CS"/>
        </w:rPr>
      </w:pPr>
    </w:p>
    <w:p w14:paraId="6BFBEA0B" w14:textId="77777777" w:rsidR="007C0718" w:rsidRDefault="007C0718" w:rsidP="001D0D35">
      <w:pPr>
        <w:jc w:val="center"/>
        <w:rPr>
          <w:lang w:val="sr-Latn-CS"/>
        </w:rPr>
      </w:pPr>
    </w:p>
    <w:p w14:paraId="79CBBF3E" w14:textId="3BC91AA2" w:rsidR="007C0718" w:rsidRPr="007C0718" w:rsidRDefault="007C0718" w:rsidP="00357373">
      <w:pPr>
        <w:pStyle w:val="Heading2"/>
      </w:pPr>
      <w:bookmarkStart w:id="11" w:name="_Toc144046299"/>
      <w:bookmarkStart w:id="12" w:name="_Toc137510999"/>
      <w:bookmarkStart w:id="13" w:name="_Toc137511031"/>
      <w:bookmarkEnd w:id="10"/>
      <w:r w:rsidRPr="007C0718">
        <w:t xml:space="preserve">Prijavljivanje registrovanog korisnika </w:t>
      </w:r>
      <w:proofErr w:type="gramStart"/>
      <w:r w:rsidRPr="007C0718">
        <w:t>na</w:t>
      </w:r>
      <w:proofErr w:type="gramEnd"/>
      <w:r w:rsidRPr="007C0718">
        <w:t xml:space="preserve"> sistem</w:t>
      </w:r>
      <w:bookmarkEnd w:id="12"/>
      <w:bookmarkEnd w:id="13"/>
      <w:r w:rsidRPr="007C0718">
        <w:t xml:space="preserve"> </w:t>
      </w:r>
    </w:p>
    <w:p w14:paraId="18749D2B" w14:textId="77777777" w:rsidR="007C0718" w:rsidRPr="007C0718" w:rsidRDefault="007C0718" w:rsidP="007C0718">
      <w:pPr>
        <w:numPr>
          <w:ilvl w:val="0"/>
          <w:numId w:val="21"/>
        </w:numPr>
      </w:pPr>
      <w:r w:rsidRPr="007C0718">
        <w:t xml:space="preserve">Korisnik se svojim e-mail-om i lozinkom prijavljuje </w:t>
      </w:r>
      <w:proofErr w:type="gramStart"/>
      <w:r w:rsidRPr="007C0718">
        <w:t>na</w:t>
      </w:r>
      <w:proofErr w:type="gramEnd"/>
      <w:r w:rsidRPr="007C0718">
        <w:t xml:space="preserve"> web aplikaciju.</w:t>
      </w:r>
    </w:p>
    <w:p w14:paraId="4CBE46F9" w14:textId="77777777" w:rsidR="007C0718" w:rsidRPr="007C0718" w:rsidRDefault="007C0718" w:rsidP="007C0718">
      <w:pPr>
        <w:numPr>
          <w:ilvl w:val="0"/>
          <w:numId w:val="21"/>
        </w:numPr>
      </w:pPr>
      <w:r w:rsidRPr="007C0718">
        <w:t xml:space="preserve">U zavisnosti </w:t>
      </w:r>
      <w:proofErr w:type="gramStart"/>
      <w:r w:rsidRPr="007C0718">
        <w:t>od</w:t>
      </w:r>
      <w:proofErr w:type="gramEnd"/>
      <w:r w:rsidRPr="007C0718">
        <w:t xml:space="preserve"> tipa njegovog naloga (turista, vodic, power-vodic, admin), ima određene privilegije za pristup i rad na sistemu.</w:t>
      </w:r>
    </w:p>
    <w:p w14:paraId="3AB59BD1" w14:textId="77777777" w:rsidR="007C0718" w:rsidRPr="007C0718" w:rsidRDefault="007C0718" w:rsidP="007C0718">
      <w:pPr>
        <w:numPr>
          <w:ilvl w:val="0"/>
          <w:numId w:val="21"/>
        </w:numPr>
      </w:pPr>
      <w:r w:rsidRPr="007C0718">
        <w:t xml:space="preserve">Odjavljuje se klikom </w:t>
      </w:r>
      <w:proofErr w:type="gramStart"/>
      <w:r w:rsidRPr="007C0718">
        <w:t>na</w:t>
      </w:r>
      <w:proofErr w:type="gramEnd"/>
      <w:r w:rsidRPr="007C0718">
        <w:t xml:space="preserve"> odgovarajuću ikonicu za odjavljivanje.</w:t>
      </w:r>
    </w:p>
    <w:p w14:paraId="007F7059" w14:textId="21369B48" w:rsidR="09B5BA6B" w:rsidRDefault="09B5BA6B" w:rsidP="09B5BA6B">
      <w:pPr>
        <w:rPr>
          <w:lang w:val="sr-Latn-CS"/>
        </w:rPr>
      </w:pPr>
    </w:p>
    <w:p w14:paraId="006049E7" w14:textId="57CB49A4" w:rsidR="007C0718" w:rsidRDefault="007C0718" w:rsidP="09B5BA6B">
      <w:pPr>
        <w:rPr>
          <w:lang w:val="sr-Latn-CS"/>
        </w:rPr>
      </w:pPr>
      <w:r>
        <w:rPr>
          <w:noProof/>
        </w:rPr>
        <w:lastRenderedPageBreak/>
        <w:drawing>
          <wp:inline distT="0" distB="0" distL="0" distR="0" wp14:anchorId="2CD50D3C" wp14:editId="08DEC68D">
            <wp:extent cx="5943600" cy="28936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_Image_2023-06-12_at_22.30.43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9FD6" w14:textId="5A4A9EB9" w:rsidR="09B5BA6B" w:rsidRDefault="00F91B12" w:rsidP="09B5BA6B">
      <w:pPr>
        <w:rPr>
          <w:rFonts w:ascii="Arial" w:hAnsi="Arial" w:cs="Arial"/>
          <w:b/>
          <w:bCs/>
          <w:sz w:val="24"/>
          <w:szCs w:val="24"/>
          <w:lang w:val="sr-Latn-CS"/>
        </w:rPr>
      </w:pPr>
      <w:r>
        <w:rPr>
          <w:rFonts w:ascii="Arial" w:hAnsi="Arial" w:cs="Arial"/>
          <w:b/>
          <w:bCs/>
          <w:sz w:val="24"/>
          <w:szCs w:val="24"/>
          <w:lang w:val="sr-Latn-CS"/>
        </w:rPr>
        <w:tab/>
      </w:r>
      <w:r>
        <w:rPr>
          <w:rFonts w:ascii="Arial" w:hAnsi="Arial" w:cs="Arial"/>
          <w:b/>
          <w:bCs/>
          <w:sz w:val="24"/>
          <w:szCs w:val="24"/>
          <w:lang w:val="sr-Latn-CS"/>
        </w:rPr>
        <w:tab/>
      </w:r>
      <w:r>
        <w:rPr>
          <w:rFonts w:ascii="Arial" w:hAnsi="Arial" w:cs="Arial"/>
          <w:b/>
          <w:bCs/>
          <w:sz w:val="24"/>
          <w:szCs w:val="24"/>
          <w:lang w:val="sr-Latn-CS"/>
        </w:rPr>
        <w:tab/>
      </w:r>
      <w:r>
        <w:rPr>
          <w:rFonts w:ascii="Arial" w:hAnsi="Arial" w:cs="Arial"/>
          <w:b/>
          <w:bCs/>
          <w:sz w:val="24"/>
          <w:szCs w:val="24"/>
          <w:lang w:val="sr-Latn-CS"/>
        </w:rPr>
        <w:tab/>
      </w:r>
      <w:r>
        <w:rPr>
          <w:sz w:val="16"/>
          <w:lang w:val="sr-Latn-CS"/>
        </w:rPr>
        <w:t>Slika 4 – Forma za prijavljivanje na Tripko web aplikaciju</w:t>
      </w:r>
    </w:p>
    <w:p w14:paraId="0865D581" w14:textId="77777777" w:rsidR="00357373" w:rsidRDefault="00357373" w:rsidP="09B5BA6B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45BC660B" w14:textId="77777777" w:rsidR="00357373" w:rsidRDefault="00357373" w:rsidP="09B5BA6B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67A385F7" w14:textId="77777777" w:rsidR="00357373" w:rsidRDefault="00357373" w:rsidP="09B5BA6B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075749FF" w14:textId="77777777" w:rsidR="00357373" w:rsidRDefault="00357373" w:rsidP="09B5BA6B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3ABE7961" w14:textId="77777777" w:rsidR="00357373" w:rsidRDefault="00357373" w:rsidP="09B5BA6B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38434B7D" w14:textId="77777777" w:rsidR="00357373" w:rsidRDefault="00357373" w:rsidP="09B5BA6B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08B3DEAB" w14:textId="77777777" w:rsidR="00357373" w:rsidRDefault="00357373" w:rsidP="09B5BA6B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7771FAF1" w14:textId="77777777" w:rsidR="00357373" w:rsidRDefault="00357373" w:rsidP="09B5BA6B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6AB4F1EC" w14:textId="77777777" w:rsidR="00357373" w:rsidRDefault="00357373" w:rsidP="09B5BA6B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3AB1ED09" w14:textId="77777777" w:rsidR="00357373" w:rsidRDefault="00357373" w:rsidP="09B5BA6B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56DF473D" w14:textId="77777777" w:rsidR="00357373" w:rsidRDefault="00357373" w:rsidP="09B5BA6B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4EBCC840" w14:textId="77777777" w:rsidR="00357373" w:rsidRDefault="00357373" w:rsidP="09B5BA6B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3B5B17F7" w14:textId="77777777" w:rsidR="00357373" w:rsidRDefault="00357373" w:rsidP="09B5BA6B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30B33AF8" w14:textId="77777777" w:rsidR="00357373" w:rsidRDefault="00357373" w:rsidP="09B5BA6B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66EA0692" w14:textId="77777777" w:rsidR="00357373" w:rsidRDefault="00357373" w:rsidP="09B5BA6B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3B0AFE02" w14:textId="77777777" w:rsidR="00357373" w:rsidRDefault="00357373" w:rsidP="09B5BA6B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2FBF6CF1" w14:textId="77777777" w:rsidR="00357373" w:rsidRDefault="00357373" w:rsidP="09B5BA6B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5DC327B3" w14:textId="77777777" w:rsidR="00357373" w:rsidRDefault="00357373" w:rsidP="09B5BA6B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22D6E92D" w14:textId="77777777" w:rsidR="00357373" w:rsidRDefault="00357373" w:rsidP="09B5BA6B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29BC3373" w14:textId="77777777" w:rsidR="00357373" w:rsidRDefault="00357373" w:rsidP="09B5BA6B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340E7CEC" w14:textId="77777777" w:rsidR="00357373" w:rsidRDefault="00357373" w:rsidP="09B5BA6B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2ADB41C7" w14:textId="77777777" w:rsidR="00357373" w:rsidRDefault="00357373" w:rsidP="09B5BA6B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15140D69" w14:textId="13394AB6" w:rsidR="00CA6ED1" w:rsidRDefault="00357373" w:rsidP="09B5BA6B">
      <w:pPr>
        <w:rPr>
          <w:rFonts w:ascii="Arial" w:hAnsi="Arial" w:cs="Arial"/>
          <w:b/>
          <w:bCs/>
          <w:sz w:val="24"/>
          <w:szCs w:val="24"/>
          <w:lang w:val="sr-Latn-CS"/>
        </w:rPr>
      </w:pPr>
      <w:r>
        <w:rPr>
          <w:rFonts w:ascii="Arial" w:hAnsi="Arial" w:cs="Arial"/>
          <w:b/>
          <w:bCs/>
          <w:sz w:val="24"/>
          <w:szCs w:val="24"/>
          <w:lang w:val="sr-Latn-CS"/>
        </w:rPr>
        <w:t xml:space="preserve">2.4 </w:t>
      </w:r>
      <w:r w:rsidR="00CA6ED1" w:rsidRPr="09B5BA6B">
        <w:rPr>
          <w:rFonts w:ascii="Arial" w:hAnsi="Arial" w:cs="Arial"/>
          <w:b/>
          <w:bCs/>
          <w:sz w:val="24"/>
          <w:szCs w:val="24"/>
          <w:lang w:val="sr-Latn-CS"/>
        </w:rPr>
        <w:t xml:space="preserve">Menjanje podataka o </w:t>
      </w:r>
      <w:r>
        <w:rPr>
          <w:rFonts w:ascii="Arial" w:hAnsi="Arial" w:cs="Arial"/>
          <w:b/>
          <w:bCs/>
          <w:sz w:val="24"/>
          <w:szCs w:val="24"/>
          <w:lang w:val="sr-Latn-CS"/>
        </w:rPr>
        <w:t>ličnom profilu</w:t>
      </w:r>
    </w:p>
    <w:p w14:paraId="4F7C730A" w14:textId="77777777" w:rsidR="00357373" w:rsidRPr="00357373" w:rsidRDefault="00357373" w:rsidP="00357373">
      <w:proofErr w:type="gramStart"/>
      <w:r w:rsidRPr="00357373">
        <w:t>Korisnicima koji su registrovani omogućeno je menjanje ličnih podataka.</w:t>
      </w:r>
      <w:proofErr w:type="gramEnd"/>
      <w:r w:rsidRPr="00357373">
        <w:t xml:space="preserve"> </w:t>
      </w:r>
    </w:p>
    <w:p w14:paraId="74562DE2" w14:textId="77777777" w:rsidR="00357373" w:rsidRPr="00357373" w:rsidRDefault="00357373" w:rsidP="00357373">
      <w:pPr>
        <w:numPr>
          <w:ilvl w:val="0"/>
          <w:numId w:val="23"/>
        </w:numPr>
      </w:pPr>
      <w:r w:rsidRPr="00357373">
        <w:t xml:space="preserve">Korisnik se prijavljuje </w:t>
      </w:r>
      <w:proofErr w:type="gramStart"/>
      <w:r w:rsidRPr="00357373">
        <w:t>na</w:t>
      </w:r>
      <w:proofErr w:type="gramEnd"/>
      <w:r w:rsidRPr="00357373">
        <w:t xml:space="preserve"> sistem.</w:t>
      </w:r>
    </w:p>
    <w:p w14:paraId="292B1C7B" w14:textId="77777777" w:rsidR="00357373" w:rsidRDefault="00357373" w:rsidP="00357373">
      <w:pPr>
        <w:numPr>
          <w:ilvl w:val="0"/>
          <w:numId w:val="23"/>
        </w:numPr>
      </w:pPr>
      <w:r w:rsidRPr="00357373">
        <w:t xml:space="preserve">Korisnik bira opciju </w:t>
      </w:r>
      <w:r w:rsidRPr="00357373">
        <w:rPr>
          <w:i/>
        </w:rPr>
        <w:t>My Profile</w:t>
      </w:r>
      <w:r w:rsidRPr="00357373">
        <w:t xml:space="preserve"> </w:t>
      </w:r>
      <w:proofErr w:type="gramStart"/>
      <w:r w:rsidRPr="00357373">
        <w:t>sa</w:t>
      </w:r>
      <w:proofErr w:type="gramEnd"/>
      <w:r w:rsidRPr="00357373">
        <w:t xml:space="preserve"> glavne stranice aplikacije, kako bi promenio lične podatke. Forma za korisnika regostrovanog kao turista izgleda kao </w:t>
      </w:r>
      <w:proofErr w:type="gramStart"/>
      <w:r w:rsidRPr="00357373">
        <w:t>na</w:t>
      </w:r>
      <w:proofErr w:type="gramEnd"/>
      <w:r w:rsidRPr="00357373">
        <w:t xml:space="preserve"> sledećoj slici. Klikom </w:t>
      </w:r>
      <w:proofErr w:type="gramStart"/>
      <w:r w:rsidRPr="00357373">
        <w:t>na</w:t>
      </w:r>
      <w:proofErr w:type="gramEnd"/>
      <w:r w:rsidRPr="00357373">
        <w:t xml:space="preserve"> dugme </w:t>
      </w:r>
      <w:r w:rsidRPr="00357373">
        <w:rPr>
          <w:i/>
        </w:rPr>
        <w:t>Save Changes</w:t>
      </w:r>
      <w:r w:rsidRPr="00357373">
        <w:t xml:space="preserve"> čuvaju se izmene u ličnim podacima.</w:t>
      </w:r>
    </w:p>
    <w:p w14:paraId="7BB7FE23" w14:textId="26627099" w:rsidR="00F91B12" w:rsidRDefault="00F91B12" w:rsidP="09B5BA6B"/>
    <w:p w14:paraId="6DFB9E20" w14:textId="77777777" w:rsidR="00E91542" w:rsidRDefault="00E91542" w:rsidP="00DC4A22">
      <w:pPr>
        <w:rPr>
          <w:lang w:val="sr-Latn-CS"/>
        </w:rPr>
      </w:pPr>
    </w:p>
    <w:p w14:paraId="70DF9E56" w14:textId="77777777" w:rsidR="00696B72" w:rsidRDefault="00696B72" w:rsidP="004B7833">
      <w:pPr>
        <w:jc w:val="center"/>
        <w:rPr>
          <w:lang w:val="sr-Latn-CS"/>
        </w:rPr>
      </w:pPr>
    </w:p>
    <w:p w14:paraId="738610EB" w14:textId="1E6B9CAE" w:rsidR="009F12E9" w:rsidRDefault="342B9BE0" w:rsidP="09B5BA6B">
      <w:pPr>
        <w:jc w:val="center"/>
      </w:pPr>
      <w:r>
        <w:rPr>
          <w:noProof/>
        </w:rPr>
        <w:drawing>
          <wp:inline distT="0" distB="0" distL="0" distR="0" wp14:anchorId="2D4C3FB4" wp14:editId="65483C66">
            <wp:extent cx="6553200" cy="3194685"/>
            <wp:effectExtent l="0" t="0" r="0" b="0"/>
            <wp:docPr id="165260690" name="Picture 165260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05D2" w14:textId="29865D1F" w:rsidR="009F12E9" w:rsidRDefault="001619B6" w:rsidP="004B7833">
      <w:pPr>
        <w:jc w:val="center"/>
        <w:rPr>
          <w:lang w:val="sr-Latn-CS"/>
        </w:rPr>
      </w:pPr>
      <w:r>
        <w:rPr>
          <w:sz w:val="16"/>
          <w:lang w:val="sr-Latn-CS"/>
        </w:rPr>
        <w:t>Slika 5 – Forma za izmenu ličnih informacija</w:t>
      </w:r>
    </w:p>
    <w:bookmarkEnd w:id="11"/>
    <w:p w14:paraId="276DA485" w14:textId="49A87C65" w:rsidR="7F197BB7" w:rsidRDefault="7F197BB7" w:rsidP="09B5BA6B">
      <w:pPr>
        <w:jc w:val="center"/>
      </w:pPr>
      <w:r>
        <w:rPr>
          <w:noProof/>
        </w:rPr>
        <w:lastRenderedPageBreak/>
        <w:drawing>
          <wp:inline distT="0" distB="0" distL="0" distR="0" wp14:anchorId="3B47D818" wp14:editId="1189431F">
            <wp:extent cx="4470400" cy="5364480"/>
            <wp:effectExtent l="0" t="0" r="0" b="0"/>
            <wp:docPr id="135172312" name="Picture 135172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2DD4" w14:textId="4E20F75A" w:rsidR="09B5BA6B" w:rsidRDefault="001619B6" w:rsidP="09B5BA6B">
      <w:pPr>
        <w:jc w:val="center"/>
      </w:pPr>
      <w:r>
        <w:rPr>
          <w:sz w:val="16"/>
          <w:lang w:val="sr-Latn-CS"/>
        </w:rPr>
        <w:t>Slika 6 – Forma za izmenu ličnih informacija, pri manjoj rezoluciji ekrana</w:t>
      </w:r>
    </w:p>
    <w:p w14:paraId="01C99C6E" w14:textId="632C4FA6" w:rsidR="09B5BA6B" w:rsidRDefault="09B5BA6B" w:rsidP="09B5BA6B">
      <w:pPr>
        <w:jc w:val="center"/>
      </w:pPr>
    </w:p>
    <w:p w14:paraId="1FA22280" w14:textId="56621A14" w:rsidR="09B5BA6B" w:rsidRDefault="09B5BA6B" w:rsidP="09B5BA6B">
      <w:pPr>
        <w:jc w:val="center"/>
      </w:pPr>
    </w:p>
    <w:p w14:paraId="4A3A6085" w14:textId="63F1C263" w:rsidR="24232CB6" w:rsidRDefault="24232CB6" w:rsidP="09B5BA6B">
      <w:r>
        <w:rPr>
          <w:noProof/>
        </w:rPr>
        <w:lastRenderedPageBreak/>
        <w:drawing>
          <wp:inline distT="0" distB="0" distL="0" distR="0" wp14:anchorId="70250B73" wp14:editId="1E391A1D">
            <wp:extent cx="5657850" cy="2746415"/>
            <wp:effectExtent l="0" t="0" r="0" b="0"/>
            <wp:docPr id="1136955424" name="Picture 113695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74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FEE6" w14:textId="04C0C83C" w:rsidR="00357373" w:rsidRPr="00FB4478" w:rsidRDefault="00FB4478" w:rsidP="09B5BA6B">
      <w:pPr>
        <w:rPr>
          <w:i/>
        </w:rPr>
      </w:pPr>
      <w:r>
        <w:tab/>
      </w:r>
      <w:r>
        <w:tab/>
      </w:r>
      <w:r>
        <w:tab/>
      </w:r>
      <w:r>
        <w:tab/>
      </w:r>
      <w:r>
        <w:rPr>
          <w:sz w:val="16"/>
          <w:lang w:val="sr-Latn-CS"/>
        </w:rPr>
        <w:t xml:space="preserve">Slika 6 – Forma za izmenu ličnih informacija na nalogu tipa </w:t>
      </w:r>
      <w:r>
        <w:rPr>
          <w:i/>
          <w:sz w:val="16"/>
          <w:lang w:val="sr-Latn-CS"/>
        </w:rPr>
        <w:t>vodič</w:t>
      </w:r>
    </w:p>
    <w:p w14:paraId="3702FD5C" w14:textId="5EB682DD" w:rsidR="00357373" w:rsidRPr="00357373" w:rsidRDefault="00357373" w:rsidP="00357373">
      <w:pPr>
        <w:pStyle w:val="Heading2"/>
      </w:pPr>
      <w:bookmarkStart w:id="14" w:name="_Toc137511000"/>
      <w:bookmarkStart w:id="15" w:name="_Toc137511032"/>
      <w:r>
        <w:t>Menjanje lozinke</w:t>
      </w:r>
      <w:bookmarkEnd w:id="14"/>
      <w:bookmarkEnd w:id="15"/>
    </w:p>
    <w:p w14:paraId="6C22624A" w14:textId="77777777" w:rsidR="00357373" w:rsidRPr="00357373" w:rsidRDefault="00357373" w:rsidP="00357373">
      <w:proofErr w:type="gramStart"/>
      <w:r w:rsidRPr="00357373">
        <w:t>Korisnicima koji su registrovani omogućeno je menjanje lozinke.</w:t>
      </w:r>
      <w:proofErr w:type="gramEnd"/>
      <w:r w:rsidRPr="00357373">
        <w:t xml:space="preserve"> </w:t>
      </w:r>
    </w:p>
    <w:p w14:paraId="7E218EFD" w14:textId="77777777" w:rsidR="00357373" w:rsidRPr="00357373" w:rsidRDefault="00357373" w:rsidP="00357373">
      <w:pPr>
        <w:numPr>
          <w:ilvl w:val="0"/>
          <w:numId w:val="24"/>
        </w:numPr>
      </w:pPr>
      <w:r w:rsidRPr="00357373">
        <w:t xml:space="preserve">Korisnik se prijavljuje </w:t>
      </w:r>
      <w:proofErr w:type="gramStart"/>
      <w:r w:rsidRPr="00357373">
        <w:t>na</w:t>
      </w:r>
      <w:proofErr w:type="gramEnd"/>
      <w:r w:rsidRPr="00357373">
        <w:t xml:space="preserve"> sistem.</w:t>
      </w:r>
    </w:p>
    <w:p w14:paraId="68778581" w14:textId="77777777" w:rsidR="00357373" w:rsidRPr="00357373" w:rsidRDefault="00357373" w:rsidP="00357373">
      <w:pPr>
        <w:numPr>
          <w:ilvl w:val="0"/>
          <w:numId w:val="24"/>
        </w:numPr>
      </w:pPr>
      <w:r w:rsidRPr="00357373">
        <w:t xml:space="preserve">Korisnik bira opciju </w:t>
      </w:r>
      <w:r w:rsidRPr="00357373">
        <w:rPr>
          <w:i/>
        </w:rPr>
        <w:t>My Profile</w:t>
      </w:r>
      <w:r w:rsidRPr="00357373">
        <w:t xml:space="preserve"> </w:t>
      </w:r>
      <w:proofErr w:type="gramStart"/>
      <w:r w:rsidRPr="00357373">
        <w:t>sa</w:t>
      </w:r>
      <w:proofErr w:type="gramEnd"/>
      <w:r w:rsidRPr="00357373">
        <w:t xml:space="preserve"> glavne stranice aplikacije, nakon čega bira opciju </w:t>
      </w:r>
      <w:r w:rsidRPr="00357373">
        <w:rPr>
          <w:i/>
        </w:rPr>
        <w:t>Change Password</w:t>
      </w:r>
      <w:r w:rsidRPr="00357373">
        <w:t xml:space="preserve">. Forma za promenu lozinke izgleda kao </w:t>
      </w:r>
      <w:proofErr w:type="gramStart"/>
      <w:r w:rsidRPr="00357373">
        <w:t>na</w:t>
      </w:r>
      <w:proofErr w:type="gramEnd"/>
      <w:r w:rsidRPr="00357373">
        <w:t xml:space="preserve"> sledećoj slici, pri čemu korisnik unosi staru i novu lozinku. Klikom </w:t>
      </w:r>
      <w:proofErr w:type="gramStart"/>
      <w:r w:rsidRPr="00357373">
        <w:t>na</w:t>
      </w:r>
      <w:proofErr w:type="gramEnd"/>
      <w:r w:rsidRPr="00357373">
        <w:t xml:space="preserve"> dugme </w:t>
      </w:r>
      <w:r w:rsidRPr="00357373">
        <w:rPr>
          <w:i/>
        </w:rPr>
        <w:t>Save Changes</w:t>
      </w:r>
      <w:r w:rsidRPr="00357373">
        <w:t xml:space="preserve"> lozinka se menja.</w:t>
      </w:r>
    </w:p>
    <w:p w14:paraId="077666A5" w14:textId="77777777" w:rsidR="00357373" w:rsidRDefault="00357373" w:rsidP="09B5BA6B"/>
    <w:p w14:paraId="644C87DA" w14:textId="77777777" w:rsidR="00357373" w:rsidRDefault="00357373" w:rsidP="09B5BA6B"/>
    <w:p w14:paraId="6704B413" w14:textId="66EEE664" w:rsidR="00357373" w:rsidRDefault="00357373" w:rsidP="09B5BA6B">
      <w:r>
        <w:rPr>
          <w:noProof/>
        </w:rPr>
        <w:drawing>
          <wp:inline distT="0" distB="0" distL="0" distR="0" wp14:anchorId="76096D3B" wp14:editId="1D2390D9">
            <wp:extent cx="5943600" cy="28860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_Image_2023-06-12_at_22.30.48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E246" w14:textId="532C6AE8" w:rsidR="00357373" w:rsidRDefault="00FB4478" w:rsidP="09B5BA6B">
      <w:r>
        <w:tab/>
      </w:r>
      <w:r>
        <w:tab/>
      </w:r>
      <w:r>
        <w:tab/>
      </w:r>
      <w:r>
        <w:tab/>
      </w:r>
      <w:r>
        <w:rPr>
          <w:sz w:val="16"/>
          <w:lang w:val="sr-Latn-CS"/>
        </w:rPr>
        <w:t>Slika 8 – Forma za izmenu sopstvene lozinke</w:t>
      </w:r>
    </w:p>
    <w:p w14:paraId="3F0E4643" w14:textId="77777777" w:rsidR="00357373" w:rsidRDefault="00357373" w:rsidP="09B5BA6B"/>
    <w:p w14:paraId="21AA3FF9" w14:textId="77777777" w:rsidR="00357373" w:rsidRDefault="00357373" w:rsidP="09B5BA6B"/>
    <w:p w14:paraId="1B64FFD0" w14:textId="77777777" w:rsidR="00357373" w:rsidRDefault="00357373" w:rsidP="09B5BA6B"/>
    <w:p w14:paraId="0CB68590" w14:textId="77777777" w:rsidR="00357373" w:rsidRDefault="00357373" w:rsidP="09B5BA6B"/>
    <w:p w14:paraId="512EA53A" w14:textId="77777777" w:rsidR="00357373" w:rsidRDefault="00357373" w:rsidP="09B5BA6B"/>
    <w:p w14:paraId="05857997" w14:textId="77777777" w:rsidR="00357373" w:rsidRDefault="00357373" w:rsidP="09B5BA6B"/>
    <w:p w14:paraId="3B1CD8C1" w14:textId="6288D1D9" w:rsidR="00357373" w:rsidRDefault="00357373" w:rsidP="00357373">
      <w:pPr>
        <w:pStyle w:val="Heading2"/>
      </w:pPr>
      <w:bookmarkStart w:id="16" w:name="_Toc137511001"/>
      <w:bookmarkStart w:id="17" w:name="_Toc137511033"/>
      <w:r>
        <w:lastRenderedPageBreak/>
        <w:t>Brisanje ličnog naloga</w:t>
      </w:r>
      <w:bookmarkEnd w:id="16"/>
      <w:bookmarkEnd w:id="17"/>
    </w:p>
    <w:p w14:paraId="07C9A44B" w14:textId="77777777" w:rsidR="00357373" w:rsidRPr="00357373" w:rsidRDefault="00357373" w:rsidP="00357373">
      <w:proofErr w:type="gramStart"/>
      <w:r w:rsidRPr="00357373">
        <w:t>Svim korisnicima je omogućeno brisanje sopstvenog naloga.</w:t>
      </w:r>
      <w:proofErr w:type="gramEnd"/>
      <w:r w:rsidRPr="00357373">
        <w:t xml:space="preserve"> </w:t>
      </w:r>
    </w:p>
    <w:p w14:paraId="5DB07450" w14:textId="77777777" w:rsidR="00357373" w:rsidRPr="00357373" w:rsidRDefault="00357373" w:rsidP="00357373">
      <w:pPr>
        <w:numPr>
          <w:ilvl w:val="0"/>
          <w:numId w:val="25"/>
        </w:numPr>
      </w:pPr>
      <w:r w:rsidRPr="00357373">
        <w:t xml:space="preserve">Korisnik se prijavljuje </w:t>
      </w:r>
      <w:proofErr w:type="gramStart"/>
      <w:r w:rsidRPr="00357373">
        <w:t>na</w:t>
      </w:r>
      <w:proofErr w:type="gramEnd"/>
      <w:r w:rsidRPr="00357373">
        <w:t xml:space="preserve"> sistem.</w:t>
      </w:r>
    </w:p>
    <w:p w14:paraId="556AFB33" w14:textId="77777777" w:rsidR="00357373" w:rsidRPr="00357373" w:rsidRDefault="00357373" w:rsidP="00357373">
      <w:pPr>
        <w:numPr>
          <w:ilvl w:val="0"/>
          <w:numId w:val="25"/>
        </w:numPr>
      </w:pPr>
      <w:r w:rsidRPr="00357373">
        <w:t xml:space="preserve">Korisnik bira opciju </w:t>
      </w:r>
      <w:r w:rsidRPr="00357373">
        <w:rPr>
          <w:i/>
        </w:rPr>
        <w:t>My Profile</w:t>
      </w:r>
      <w:r w:rsidRPr="00357373">
        <w:t xml:space="preserve"> </w:t>
      </w:r>
      <w:proofErr w:type="gramStart"/>
      <w:r w:rsidRPr="00357373">
        <w:t>sa</w:t>
      </w:r>
      <w:proofErr w:type="gramEnd"/>
      <w:r w:rsidRPr="00357373">
        <w:t xml:space="preserve"> glavne stranice aplikacije, nakon čega bira opciju </w:t>
      </w:r>
      <w:r w:rsidRPr="00357373">
        <w:rPr>
          <w:i/>
        </w:rPr>
        <w:t>Delete Account</w:t>
      </w:r>
      <w:r w:rsidRPr="00357373">
        <w:t xml:space="preserve">. Otvara se forma za potvrdu brisanja naloga. Nakon klika </w:t>
      </w:r>
      <w:proofErr w:type="gramStart"/>
      <w:r w:rsidRPr="00357373">
        <w:t>na</w:t>
      </w:r>
      <w:proofErr w:type="gramEnd"/>
      <w:r w:rsidRPr="00357373">
        <w:t xml:space="preserve"> dugme </w:t>
      </w:r>
      <w:r w:rsidRPr="00357373">
        <w:rPr>
          <w:i/>
        </w:rPr>
        <w:t>Yes</w:t>
      </w:r>
      <w:r w:rsidRPr="00357373">
        <w:t>, trajno se briše nalog korisnika.</w:t>
      </w:r>
    </w:p>
    <w:p w14:paraId="5CB43509" w14:textId="77777777" w:rsidR="00357373" w:rsidRPr="00357373" w:rsidRDefault="00357373" w:rsidP="00357373"/>
    <w:p w14:paraId="236E697B" w14:textId="5E6177A8" w:rsidR="3F67FAE3" w:rsidRDefault="3F67FAE3" w:rsidP="09B5BA6B">
      <w:r>
        <w:rPr>
          <w:noProof/>
        </w:rPr>
        <w:drawing>
          <wp:inline distT="0" distB="0" distL="0" distR="0" wp14:anchorId="368B79AB" wp14:editId="3323772C">
            <wp:extent cx="5653826" cy="4181475"/>
            <wp:effectExtent l="0" t="0" r="0" b="0"/>
            <wp:docPr id="293409532" name="Picture 293409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826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78B9" w14:textId="2887C5A7" w:rsidR="09B5BA6B" w:rsidRDefault="00FB4478" w:rsidP="09B5BA6B">
      <w:r>
        <w:tab/>
      </w:r>
      <w:r>
        <w:tab/>
      </w:r>
      <w:r>
        <w:tab/>
      </w:r>
      <w:r>
        <w:tab/>
      </w:r>
      <w:r>
        <w:rPr>
          <w:sz w:val="16"/>
          <w:lang w:val="sr-Latn-CS"/>
        </w:rPr>
        <w:t>Slika 9 – Prikaz pri brisanju ličnog naloga</w:t>
      </w:r>
    </w:p>
    <w:p w14:paraId="78985984" w14:textId="1B63C6C1" w:rsidR="6DCB8681" w:rsidRDefault="6DCB8681" w:rsidP="09B5BA6B">
      <w:pPr>
        <w:pStyle w:val="Heading1"/>
        <w:ind w:left="720" w:hanging="720"/>
        <w:rPr>
          <w:lang w:val="sr-Latn-CS"/>
        </w:rPr>
      </w:pPr>
      <w:bookmarkStart w:id="18" w:name="_Toc137511002"/>
      <w:bookmarkStart w:id="19" w:name="_Toc137511034"/>
      <w:r w:rsidRPr="09B5BA6B">
        <w:rPr>
          <w:lang w:val="sr-Latn-CS"/>
        </w:rPr>
        <w:t>Nalog turista</w:t>
      </w:r>
      <w:bookmarkEnd w:id="18"/>
      <w:bookmarkEnd w:id="19"/>
    </w:p>
    <w:p w14:paraId="3B7B4B86" w14:textId="3FE1FCE9" w:rsidR="003762D9" w:rsidRPr="007026DE" w:rsidRDefault="00357373" w:rsidP="003762D9">
      <w:pPr>
        <w:pStyle w:val="Heading2"/>
        <w:rPr>
          <w:lang w:val="sr-Latn-CS"/>
        </w:rPr>
      </w:pPr>
      <w:bookmarkStart w:id="20" w:name="_Toc137511003"/>
      <w:bookmarkStart w:id="21" w:name="_Toc137511035"/>
      <w:r>
        <w:rPr>
          <w:lang w:val="sr-Latn-CS"/>
        </w:rPr>
        <w:t>Poč</w:t>
      </w:r>
      <w:r w:rsidR="6DCB8681" w:rsidRPr="09B5BA6B">
        <w:rPr>
          <w:lang w:val="sr-Latn-CS"/>
        </w:rPr>
        <w:t>etna stranica</w:t>
      </w:r>
      <w:bookmarkEnd w:id="20"/>
      <w:bookmarkEnd w:id="21"/>
    </w:p>
    <w:p w14:paraId="123CB5A6" w14:textId="161AD613" w:rsidR="007026DE" w:rsidRPr="007026DE" w:rsidRDefault="007026DE" w:rsidP="007026DE">
      <w:pPr>
        <w:numPr>
          <w:ilvl w:val="0"/>
          <w:numId w:val="26"/>
        </w:numPr>
      </w:pPr>
      <w:r w:rsidRPr="007026DE">
        <w:t xml:space="preserve">Korisnik koji ima tip naloga </w:t>
      </w:r>
      <w:r w:rsidRPr="007026DE">
        <w:rPr>
          <w:i/>
        </w:rPr>
        <w:t>turista</w:t>
      </w:r>
      <w:r w:rsidRPr="007026DE">
        <w:t xml:space="preserve"> prijavljuje se </w:t>
      </w:r>
      <w:proofErr w:type="gramStart"/>
      <w:r w:rsidRPr="007026DE">
        <w:t>na</w:t>
      </w:r>
      <w:proofErr w:type="gramEnd"/>
      <w:r w:rsidRPr="007026DE">
        <w:t xml:space="preserve"> sistem.</w:t>
      </w:r>
    </w:p>
    <w:p w14:paraId="3E115215" w14:textId="16313F0A" w:rsidR="007026DE" w:rsidRPr="007026DE" w:rsidRDefault="007026DE" w:rsidP="007026DE">
      <w:pPr>
        <w:numPr>
          <w:ilvl w:val="0"/>
          <w:numId w:val="26"/>
        </w:numPr>
      </w:pPr>
      <w:r w:rsidRPr="007026DE">
        <w:t xml:space="preserve">Prikazuje se početna stranica </w:t>
      </w:r>
      <w:proofErr w:type="gramStart"/>
      <w:r w:rsidRPr="007026DE">
        <w:t>sa</w:t>
      </w:r>
      <w:proofErr w:type="gramEnd"/>
      <w:r w:rsidRPr="007026DE">
        <w:t xml:space="preserve"> funkcionalnostima koje odgovaraju tipu naloga </w:t>
      </w:r>
      <w:r>
        <w:t>turista</w:t>
      </w:r>
      <w:r w:rsidRPr="007026DE">
        <w:t>.</w:t>
      </w:r>
    </w:p>
    <w:p w14:paraId="5C56E37E" w14:textId="3986D2FC" w:rsidR="007026DE" w:rsidRDefault="007026DE" w:rsidP="007026DE">
      <w:pPr>
        <w:rPr>
          <w:lang w:val="sr-Latn-CS"/>
        </w:rPr>
      </w:pPr>
      <w:proofErr w:type="gramStart"/>
      <w:r w:rsidRPr="007026DE">
        <w:t>Na slikama ispod je prikazan izgled početne strane.</w:t>
      </w:r>
      <w:proofErr w:type="gramEnd"/>
    </w:p>
    <w:p w14:paraId="3A0FF5F2" w14:textId="3248E3E1" w:rsidR="003762D9" w:rsidRDefault="0580121C" w:rsidP="09B5BA6B">
      <w:r>
        <w:rPr>
          <w:noProof/>
        </w:rPr>
        <w:lastRenderedPageBreak/>
        <w:drawing>
          <wp:inline distT="0" distB="0" distL="0" distR="0" wp14:anchorId="6DCF992F" wp14:editId="045A5076">
            <wp:extent cx="6213022" cy="2990016"/>
            <wp:effectExtent l="0" t="0" r="0" b="0"/>
            <wp:docPr id="528009209" name="Picture 528009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3022" cy="29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AD66" w14:textId="05F2617E" w:rsidR="00035108" w:rsidRDefault="00FB4478" w:rsidP="00FB4478">
      <w:pPr>
        <w:ind w:left="2160" w:firstLine="720"/>
      </w:pPr>
      <w:r>
        <w:rPr>
          <w:sz w:val="16"/>
          <w:lang w:val="sr-Latn-CS"/>
        </w:rPr>
        <w:t>Slika 10 – Prikaz početne stranice</w:t>
      </w:r>
    </w:p>
    <w:p w14:paraId="64092463" w14:textId="6F62B01F" w:rsidR="003762D9" w:rsidRPr="00035108" w:rsidRDefault="003762D9" w:rsidP="007026DE">
      <w:pPr>
        <w:ind w:left="1440" w:firstLine="720"/>
        <w:jc w:val="center"/>
      </w:pPr>
    </w:p>
    <w:p w14:paraId="31A213E9" w14:textId="1280DB87" w:rsidR="003762D9" w:rsidRDefault="20BA03EB" w:rsidP="09B5BA6B">
      <w:r>
        <w:rPr>
          <w:noProof/>
        </w:rPr>
        <w:drawing>
          <wp:inline distT="0" distB="0" distL="0" distR="0" wp14:anchorId="4CC24363" wp14:editId="1C676F0E">
            <wp:extent cx="6350276" cy="3042841"/>
            <wp:effectExtent l="0" t="0" r="0" b="0"/>
            <wp:docPr id="247759661" name="Picture 247759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276" cy="304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7E33" w14:textId="0FDAC32B" w:rsidR="007026DE" w:rsidRDefault="00FB4478" w:rsidP="007026DE">
      <w:pPr>
        <w:jc w:val="center"/>
      </w:pPr>
      <w:r>
        <w:rPr>
          <w:sz w:val="16"/>
          <w:lang w:val="sr-Latn-CS"/>
        </w:rPr>
        <w:t>Slika 11 –Prikaz početne stranice</w:t>
      </w:r>
    </w:p>
    <w:p w14:paraId="49A6B4A6" w14:textId="77777777" w:rsidR="007026DE" w:rsidRDefault="007026DE" w:rsidP="007026DE">
      <w:pPr>
        <w:jc w:val="center"/>
      </w:pPr>
    </w:p>
    <w:p w14:paraId="1B6D0F29" w14:textId="77777777" w:rsidR="007026DE" w:rsidRDefault="007026DE" w:rsidP="007026DE">
      <w:pPr>
        <w:jc w:val="center"/>
      </w:pPr>
    </w:p>
    <w:p w14:paraId="41EB5CFB" w14:textId="77777777" w:rsidR="007026DE" w:rsidRDefault="007026DE" w:rsidP="007026DE">
      <w:pPr>
        <w:jc w:val="center"/>
      </w:pPr>
    </w:p>
    <w:p w14:paraId="7D5ACECA" w14:textId="77777777" w:rsidR="007026DE" w:rsidRDefault="007026DE" w:rsidP="007026DE"/>
    <w:p w14:paraId="1FBC11C6" w14:textId="77777777" w:rsidR="007026DE" w:rsidRDefault="007026DE" w:rsidP="007026DE"/>
    <w:p w14:paraId="0D028C1C" w14:textId="77777777" w:rsidR="007026DE" w:rsidRDefault="007026DE" w:rsidP="007026DE"/>
    <w:p w14:paraId="35C5C3F9" w14:textId="77777777" w:rsidR="007026DE" w:rsidRDefault="007026DE" w:rsidP="007026DE"/>
    <w:p w14:paraId="7EFBEAF7" w14:textId="77777777" w:rsidR="007026DE" w:rsidRDefault="007026DE" w:rsidP="007026DE"/>
    <w:p w14:paraId="2171F8D3" w14:textId="77777777" w:rsidR="007026DE" w:rsidRDefault="007026DE" w:rsidP="007026DE"/>
    <w:p w14:paraId="5DEC7EF1" w14:textId="54D91D4F" w:rsidR="007026DE" w:rsidRDefault="007026DE" w:rsidP="007026DE">
      <w:pPr>
        <w:pStyle w:val="Heading2"/>
      </w:pPr>
      <w:bookmarkStart w:id="22" w:name="_Toc137511004"/>
      <w:bookmarkStart w:id="23" w:name="_Toc137511036"/>
      <w:r>
        <w:lastRenderedPageBreak/>
        <w:t>Prikaz ruta</w:t>
      </w:r>
      <w:bookmarkEnd w:id="22"/>
      <w:bookmarkEnd w:id="23"/>
    </w:p>
    <w:p w14:paraId="1239096F" w14:textId="77777777" w:rsidR="007026DE" w:rsidRDefault="007026DE" w:rsidP="007026DE">
      <w:r>
        <w:t xml:space="preserve">Klikom </w:t>
      </w:r>
      <w:proofErr w:type="gramStart"/>
      <w:r>
        <w:t>na</w:t>
      </w:r>
      <w:proofErr w:type="gramEnd"/>
      <w:r>
        <w:t xml:space="preserve"> dugme </w:t>
      </w:r>
      <w:r w:rsidRPr="007026DE">
        <w:rPr>
          <w:i/>
        </w:rPr>
        <w:t>SHOW ROUTE</w:t>
      </w:r>
      <w:r w:rsidRPr="007026DE">
        <w:t xml:space="preserve"> u gornjem levu uglu rute otvara se prikaz rute.</w:t>
      </w:r>
      <w:r w:rsidRPr="007026DE">
        <w:br/>
        <w:t xml:space="preserve">Prikaz rute u sebi sadrži: </w:t>
      </w:r>
    </w:p>
    <w:p w14:paraId="707CC08A" w14:textId="77777777" w:rsidR="007026DE" w:rsidRDefault="007026DE" w:rsidP="007026DE">
      <w:pPr>
        <w:pStyle w:val="ListParagraph"/>
        <w:numPr>
          <w:ilvl w:val="0"/>
          <w:numId w:val="27"/>
        </w:numPr>
      </w:pPr>
      <w:r w:rsidRPr="007026DE">
        <w:t xml:space="preserve">Listu znamenitosti koje se obilaze u ruti </w:t>
      </w:r>
    </w:p>
    <w:p w14:paraId="54CED24B" w14:textId="7CF3608C" w:rsidR="007026DE" w:rsidRDefault="007026DE" w:rsidP="007026DE">
      <w:pPr>
        <w:pStyle w:val="ListParagraph"/>
        <w:numPr>
          <w:ilvl w:val="0"/>
          <w:numId w:val="27"/>
        </w:numPr>
      </w:pPr>
      <w:r w:rsidRPr="007026DE">
        <w:t xml:space="preserve">Prikaz rute </w:t>
      </w:r>
      <w:proofErr w:type="gramStart"/>
      <w:r w:rsidRPr="007026DE">
        <w:t>na</w:t>
      </w:r>
      <w:proofErr w:type="gramEnd"/>
      <w:r w:rsidRPr="007026DE">
        <w:t xml:space="preserve"> mapi, gde svaki marker odgovara jednoj znamenitosti</w:t>
      </w:r>
      <w:r>
        <w:t>.</w:t>
      </w:r>
    </w:p>
    <w:p w14:paraId="78B1BAE7" w14:textId="77777777" w:rsidR="007026DE" w:rsidRDefault="007026DE" w:rsidP="007026DE"/>
    <w:p w14:paraId="3DCBA401" w14:textId="77777777" w:rsidR="007026DE" w:rsidRPr="007026DE" w:rsidRDefault="007026DE" w:rsidP="007026DE"/>
    <w:p w14:paraId="61829076" w14:textId="3518197B" w:rsidR="003762D9" w:rsidRDefault="20BA03EB" w:rsidP="09B5BA6B">
      <w:pPr>
        <w:rPr>
          <w:lang w:val="sr-Latn-CS"/>
        </w:rPr>
      </w:pPr>
      <w:r>
        <w:rPr>
          <w:noProof/>
        </w:rPr>
        <w:drawing>
          <wp:inline distT="0" distB="0" distL="0" distR="0" wp14:anchorId="2C67BDD2" wp14:editId="73AFBCE6">
            <wp:extent cx="6276561" cy="3007519"/>
            <wp:effectExtent l="0" t="0" r="0" b="0"/>
            <wp:docPr id="585551993" name="Picture 585551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561" cy="300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09F5" w14:textId="79050DD6" w:rsidR="00FB4478" w:rsidRDefault="00FB4478" w:rsidP="00FB4478">
      <w:pPr>
        <w:jc w:val="center"/>
        <w:rPr>
          <w:lang w:val="sr-Latn-CS"/>
        </w:rPr>
      </w:pPr>
      <w:r>
        <w:rPr>
          <w:sz w:val="16"/>
          <w:lang w:val="sr-Latn-CS"/>
        </w:rPr>
        <w:t>Slika 12 – Forma za prikaz svih javnih ruta</w:t>
      </w:r>
    </w:p>
    <w:p w14:paraId="1EBE4E85" w14:textId="77777777" w:rsidR="007026DE" w:rsidRDefault="007026DE" w:rsidP="09B5BA6B">
      <w:pPr>
        <w:rPr>
          <w:lang w:val="sr-Latn-CS"/>
        </w:rPr>
      </w:pPr>
    </w:p>
    <w:p w14:paraId="05D70429" w14:textId="77777777" w:rsidR="007026DE" w:rsidRDefault="007026DE" w:rsidP="09B5BA6B">
      <w:pPr>
        <w:rPr>
          <w:lang w:val="sr-Latn-CS"/>
        </w:rPr>
      </w:pPr>
    </w:p>
    <w:p w14:paraId="24C74E95" w14:textId="77777777" w:rsidR="007026DE" w:rsidRDefault="007026DE" w:rsidP="09B5BA6B">
      <w:pPr>
        <w:rPr>
          <w:lang w:val="sr-Latn-CS"/>
        </w:rPr>
      </w:pPr>
    </w:p>
    <w:p w14:paraId="6A030754" w14:textId="46D77FB8" w:rsidR="007026DE" w:rsidRPr="007026DE" w:rsidRDefault="007026DE" w:rsidP="007026DE">
      <w:pPr>
        <w:pStyle w:val="Heading2"/>
        <w:rPr>
          <w:lang w:val="sr-Latn-CS"/>
        </w:rPr>
      </w:pPr>
      <w:bookmarkStart w:id="24" w:name="_Toc137511005"/>
      <w:bookmarkStart w:id="25" w:name="_Toc137511037"/>
      <w:r>
        <w:rPr>
          <w:lang w:val="sr-Latn-CS"/>
        </w:rPr>
        <w:t>Pretplata na javnu rutu</w:t>
      </w:r>
      <w:bookmarkEnd w:id="24"/>
      <w:bookmarkEnd w:id="25"/>
    </w:p>
    <w:p w14:paraId="2BA226A1" w14:textId="38A993A8" w:rsidR="003762D9" w:rsidRDefault="007026DE" w:rsidP="003762D9">
      <w:pPr>
        <w:rPr>
          <w:lang w:val="sr-Latn-CS"/>
        </w:rPr>
      </w:pPr>
      <w:r w:rsidRPr="007026DE">
        <w:t xml:space="preserve">Turista takođe ima mogućnost pretplate </w:t>
      </w:r>
      <w:proofErr w:type="gramStart"/>
      <w:r w:rsidRPr="007026DE">
        <w:t>na</w:t>
      </w:r>
      <w:proofErr w:type="gramEnd"/>
      <w:r w:rsidRPr="007026DE">
        <w:t xml:space="preserve"> javnu rutu. Pretplata znači da </w:t>
      </w:r>
      <w:proofErr w:type="gramStart"/>
      <w:r w:rsidRPr="007026DE">
        <w:t>će</w:t>
      </w:r>
      <w:proofErr w:type="gramEnd"/>
      <w:r w:rsidRPr="007026DE">
        <w:t xml:space="preserve"> obilaziti turu koju je objavio vodič u vreme kada je ta tura zakazana.</w:t>
      </w:r>
      <w:r>
        <w:t xml:space="preserve"> </w:t>
      </w:r>
      <w:r w:rsidRPr="007026DE">
        <w:t xml:space="preserve">Pretplata </w:t>
      </w:r>
      <w:proofErr w:type="gramStart"/>
      <w:r w:rsidRPr="007026DE">
        <w:t>na</w:t>
      </w:r>
      <w:proofErr w:type="gramEnd"/>
      <w:r w:rsidRPr="007026DE">
        <w:t xml:space="preserve"> javn</w:t>
      </w:r>
      <w:r>
        <w:t xml:space="preserve">u rutu vrši se klikom na dugme </w:t>
      </w:r>
      <w:r w:rsidRPr="007026DE">
        <w:rPr>
          <w:i/>
        </w:rPr>
        <w:t>SUBSCRIBE TO TOUR</w:t>
      </w:r>
      <w:r w:rsidRPr="007026DE">
        <w:t xml:space="preserve">. Nakon klika </w:t>
      </w:r>
      <w:proofErr w:type="gramStart"/>
      <w:r w:rsidRPr="007026DE">
        <w:t>n</w:t>
      </w:r>
      <w:r>
        <w:t>a</w:t>
      </w:r>
      <w:proofErr w:type="gramEnd"/>
      <w:r>
        <w:t xml:space="preserve"> dugme, refrešuje se stranica i</w:t>
      </w:r>
      <w:r w:rsidRPr="007026DE">
        <w:t xml:space="preserve"> ta javna ruta se sada nalazi u delu </w:t>
      </w:r>
      <w:r w:rsidRPr="007026DE">
        <w:rPr>
          <w:i/>
        </w:rPr>
        <w:t>Subscribed routes</w:t>
      </w:r>
      <w:r w:rsidRPr="007026DE">
        <w:t>.</w:t>
      </w:r>
    </w:p>
    <w:p w14:paraId="17AD93B2" w14:textId="314363E6" w:rsidR="00371214" w:rsidRDefault="20BA03EB" w:rsidP="09B5BA6B">
      <w:pPr>
        <w:rPr>
          <w:lang w:val="sr-Latn-CS"/>
        </w:rPr>
      </w:pPr>
      <w:r>
        <w:rPr>
          <w:noProof/>
        </w:rPr>
        <w:lastRenderedPageBreak/>
        <w:drawing>
          <wp:inline distT="0" distB="0" distL="0" distR="0" wp14:anchorId="2EF13537" wp14:editId="5F740861">
            <wp:extent cx="6286500" cy="3012282"/>
            <wp:effectExtent l="0" t="0" r="0" b="0"/>
            <wp:docPr id="1416713688" name="Picture 1416713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01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D343" w14:textId="4465B28E" w:rsidR="00FB4478" w:rsidRDefault="00FB4478" w:rsidP="09B5BA6B">
      <w:pPr>
        <w:rPr>
          <w:lang w:val="sr-Latn-CS"/>
        </w:rPr>
      </w:pP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ab/>
      </w:r>
      <w:r>
        <w:rPr>
          <w:sz w:val="16"/>
          <w:lang w:val="sr-Latn-CS"/>
        </w:rPr>
        <w:t>Slika 13 – Forma za prikaz pretplaćenih ruta</w:t>
      </w:r>
    </w:p>
    <w:p w14:paraId="0DE4B5B7" w14:textId="59AB9071" w:rsidR="00C0056F" w:rsidRDefault="00C0056F" w:rsidP="003762D9"/>
    <w:p w14:paraId="2DBF0D7D" w14:textId="44BDF88A" w:rsidR="00BD201E" w:rsidRDefault="23E63290" w:rsidP="09B5BA6B">
      <w:pPr>
        <w:pStyle w:val="Heading2"/>
        <w:rPr>
          <w:lang w:val="sr-Latn-CS"/>
        </w:rPr>
      </w:pPr>
      <w:bookmarkStart w:id="26" w:name="_Toc137511006"/>
      <w:bookmarkStart w:id="27" w:name="_Toc137511038"/>
      <w:r w:rsidRPr="09B5BA6B">
        <w:rPr>
          <w:lang w:val="sr-Latn-CS"/>
        </w:rPr>
        <w:t>Kreiranje ruta</w:t>
      </w:r>
      <w:bookmarkEnd w:id="26"/>
      <w:bookmarkEnd w:id="27"/>
    </w:p>
    <w:p w14:paraId="1DCAD420" w14:textId="5C8DDA20" w:rsidR="00F91B12" w:rsidRDefault="00F91B12" w:rsidP="00F91B12">
      <w:pPr>
        <w:pStyle w:val="ListParagraph"/>
        <w:numPr>
          <w:ilvl w:val="1"/>
          <w:numId w:val="21"/>
        </w:numPr>
      </w:pPr>
      <w:r>
        <w:t xml:space="preserve">Korisnik je prijavljen </w:t>
      </w:r>
      <w:proofErr w:type="gramStart"/>
      <w:r>
        <w:t>na</w:t>
      </w:r>
      <w:proofErr w:type="gramEnd"/>
      <w:r>
        <w:t xml:space="preserve"> svoj nalog.</w:t>
      </w:r>
    </w:p>
    <w:p w14:paraId="306E51CA" w14:textId="166062B0" w:rsidR="00F91B12" w:rsidRDefault="003715E8" w:rsidP="00F91B12">
      <w:pPr>
        <w:pStyle w:val="ListParagraph"/>
        <w:numPr>
          <w:ilvl w:val="1"/>
          <w:numId w:val="21"/>
        </w:numPr>
      </w:pPr>
      <w:r w:rsidRPr="003715E8">
        <w:t xml:space="preserve">Korisnik ima mogućnost da kreira svoje privatne rute klikom </w:t>
      </w:r>
      <w:proofErr w:type="gramStart"/>
      <w:r w:rsidRPr="003715E8">
        <w:t>na</w:t>
      </w:r>
      <w:proofErr w:type="gramEnd"/>
      <w:r w:rsidRPr="003715E8">
        <w:t xml:space="preserve"> dugme CREATE NEW ROUTE.</w:t>
      </w:r>
    </w:p>
    <w:p w14:paraId="4D357C77" w14:textId="77777777" w:rsidR="00F91B12" w:rsidRPr="00F91B12" w:rsidRDefault="003715E8" w:rsidP="00F91B12">
      <w:pPr>
        <w:pStyle w:val="ListParagraph"/>
        <w:numPr>
          <w:ilvl w:val="1"/>
          <w:numId w:val="21"/>
        </w:numPr>
        <w:rPr>
          <w:lang w:val="sr-Latn-CS"/>
        </w:rPr>
      </w:pPr>
      <w:r w:rsidRPr="003715E8">
        <w:t xml:space="preserve">Nakon klika </w:t>
      </w:r>
      <w:proofErr w:type="gramStart"/>
      <w:r w:rsidRPr="003715E8">
        <w:t>na</w:t>
      </w:r>
      <w:proofErr w:type="gramEnd"/>
      <w:r w:rsidRPr="003715E8">
        <w:t xml:space="preserve"> dugme otvara se stranica koja korisniku nudi mogućnost unosa imena rute, datuma početka i datuma završetka rute, takođe i</w:t>
      </w:r>
      <w:r w:rsidR="00F91B12">
        <w:t>ma i opciju za odabir grada koja</w:t>
      </w:r>
      <w:r w:rsidRPr="003715E8">
        <w:t xml:space="preserve"> služi isključivo za pozicioniranje mape.</w:t>
      </w:r>
    </w:p>
    <w:p w14:paraId="21A57FA1" w14:textId="77777777" w:rsidR="00F91B12" w:rsidRPr="00F91B12" w:rsidRDefault="003715E8" w:rsidP="00F91B12">
      <w:pPr>
        <w:pStyle w:val="ListParagraph"/>
        <w:numPr>
          <w:ilvl w:val="1"/>
          <w:numId w:val="21"/>
        </w:numPr>
        <w:rPr>
          <w:lang w:val="sr-Latn-CS"/>
        </w:rPr>
      </w:pPr>
      <w:r w:rsidRPr="003715E8">
        <w:t xml:space="preserve"> Klikom </w:t>
      </w:r>
      <w:proofErr w:type="gramStart"/>
      <w:r w:rsidRPr="003715E8">
        <w:t>na</w:t>
      </w:r>
      <w:proofErr w:type="gramEnd"/>
      <w:r w:rsidRPr="003715E8">
        <w:t xml:space="preserve"> dugme CREATE ROUTE otvara se mapa sa markerima. </w:t>
      </w:r>
    </w:p>
    <w:p w14:paraId="4B52DF7C" w14:textId="77777777" w:rsidR="00F91B12" w:rsidRPr="00F91B12" w:rsidRDefault="003715E8" w:rsidP="00F91B12">
      <w:pPr>
        <w:pStyle w:val="ListParagraph"/>
        <w:numPr>
          <w:ilvl w:val="1"/>
          <w:numId w:val="21"/>
        </w:numPr>
        <w:rPr>
          <w:lang w:val="sr-Latn-CS"/>
        </w:rPr>
      </w:pPr>
      <w:r w:rsidRPr="003715E8">
        <w:t xml:space="preserve">Klikom </w:t>
      </w:r>
      <w:proofErr w:type="gramStart"/>
      <w:r w:rsidRPr="003715E8">
        <w:t>na</w:t>
      </w:r>
      <w:proofErr w:type="gramEnd"/>
      <w:r w:rsidRPr="003715E8">
        <w:t xml:space="preserve"> bilo koji marker izaći će Popup sa osnovnim informacijama o znamenitosti sa te lokacije. </w:t>
      </w:r>
    </w:p>
    <w:p w14:paraId="3507A748" w14:textId="455482F8" w:rsidR="003715E8" w:rsidRPr="00F91B12" w:rsidRDefault="003715E8" w:rsidP="00F91B12">
      <w:pPr>
        <w:pStyle w:val="ListParagraph"/>
        <w:numPr>
          <w:ilvl w:val="1"/>
          <w:numId w:val="21"/>
        </w:numPr>
        <w:rPr>
          <w:lang w:val="sr-Latn-CS"/>
        </w:rPr>
      </w:pPr>
      <w:r w:rsidRPr="003715E8">
        <w:t xml:space="preserve">Klikom </w:t>
      </w:r>
      <w:proofErr w:type="gramStart"/>
      <w:r w:rsidRPr="003715E8">
        <w:t>na</w:t>
      </w:r>
      <w:proofErr w:type="gramEnd"/>
      <w:r w:rsidRPr="003715E8">
        <w:t xml:space="preserve"> dugme ADD dodaje se znamenitost u ruti, dok klik na dugme remove uklanja tu istu znamenitost iz rute.</w:t>
      </w:r>
    </w:p>
    <w:p w14:paraId="563145A6" w14:textId="59305E92" w:rsidR="00F91B12" w:rsidRPr="00F91B12" w:rsidRDefault="00F91B12" w:rsidP="00F91B12">
      <w:pPr>
        <w:pStyle w:val="ListParagraph"/>
        <w:numPr>
          <w:ilvl w:val="1"/>
          <w:numId w:val="21"/>
        </w:numPr>
        <w:rPr>
          <w:lang w:val="sr-Latn-CS"/>
        </w:rPr>
      </w:pPr>
      <w:r>
        <w:rPr>
          <w:lang w:val="sr-Latn-CS"/>
        </w:rPr>
        <w:t>Nakon svih dodatih znamenitosti, ponovnim klikom na CREATE ROUTE se kreira ruta.</w:t>
      </w:r>
    </w:p>
    <w:p w14:paraId="002204C2" w14:textId="62D76121" w:rsidR="00CF2365" w:rsidRDefault="23E63290" w:rsidP="09B5BA6B">
      <w:r>
        <w:rPr>
          <w:noProof/>
        </w:rPr>
        <w:lastRenderedPageBreak/>
        <w:drawing>
          <wp:inline distT="0" distB="0" distL="0" distR="0" wp14:anchorId="35994C7D" wp14:editId="743FD49A">
            <wp:extent cx="6140726" cy="2942432"/>
            <wp:effectExtent l="9525" t="9525" r="9525" b="9525"/>
            <wp:docPr id="876846975" name="Picture 876846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726" cy="2942432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7FDB63" w14:textId="7143160E" w:rsidR="00FB4478" w:rsidRDefault="00FB4478" w:rsidP="09B5BA6B">
      <w:r>
        <w:tab/>
      </w:r>
      <w:r>
        <w:tab/>
      </w:r>
      <w:r>
        <w:tab/>
      </w:r>
      <w:r>
        <w:tab/>
      </w:r>
      <w:r>
        <w:rPr>
          <w:sz w:val="16"/>
          <w:lang w:val="sr-Latn-CS"/>
        </w:rPr>
        <w:t>Slika 14 – Prikaz stranice sa dugmetom za kreiranje ruta</w:t>
      </w:r>
    </w:p>
    <w:p w14:paraId="20102ABA" w14:textId="77777777" w:rsidR="00FB4478" w:rsidRDefault="00FB4478" w:rsidP="09B5BA6B"/>
    <w:p w14:paraId="02F22ADE" w14:textId="62D38D5E" w:rsidR="00CF2365" w:rsidRDefault="628B17C1" w:rsidP="09B5BA6B">
      <w:r>
        <w:rPr>
          <w:noProof/>
        </w:rPr>
        <w:drawing>
          <wp:inline distT="0" distB="0" distL="0" distR="0" wp14:anchorId="7C2BC760" wp14:editId="1BC657A3">
            <wp:extent cx="6168030" cy="2994065"/>
            <wp:effectExtent l="0" t="0" r="0" b="0"/>
            <wp:docPr id="295411633" name="Picture 295411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030" cy="299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FD5D" w14:textId="2F7F6DF1" w:rsidR="00FB4478" w:rsidRDefault="00FB4478" w:rsidP="09B5BA6B">
      <w:r>
        <w:tab/>
      </w:r>
      <w:r>
        <w:tab/>
      </w:r>
      <w:r>
        <w:tab/>
      </w:r>
      <w:r>
        <w:tab/>
      </w:r>
      <w:r>
        <w:rPr>
          <w:sz w:val="16"/>
          <w:lang w:val="sr-Latn-CS"/>
        </w:rPr>
        <w:t>Slika 15 – Forma za kreiranje rute</w:t>
      </w:r>
    </w:p>
    <w:p w14:paraId="0165A9E2" w14:textId="7093BFB1" w:rsidR="00CF2365" w:rsidRDefault="628B17C1" w:rsidP="09B5BA6B">
      <w:r>
        <w:rPr>
          <w:noProof/>
        </w:rPr>
        <w:lastRenderedPageBreak/>
        <w:drawing>
          <wp:inline distT="0" distB="0" distL="0" distR="0" wp14:anchorId="3F017428" wp14:editId="49BB99BB">
            <wp:extent cx="6201224" cy="3010178"/>
            <wp:effectExtent l="0" t="0" r="0" b="0"/>
            <wp:docPr id="1350053816" name="Picture 1350053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224" cy="301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CF0D6" w14:textId="705E5389" w:rsidR="00FB4478" w:rsidRPr="00FB4478" w:rsidRDefault="00FB4478" w:rsidP="09B5BA6B">
      <w:pPr>
        <w:rPr>
          <w:b/>
        </w:rPr>
      </w:pPr>
      <w:r>
        <w:tab/>
      </w:r>
      <w:r>
        <w:tab/>
      </w:r>
      <w:r>
        <w:tab/>
      </w:r>
      <w:r>
        <w:tab/>
      </w:r>
      <w:r>
        <w:rPr>
          <w:sz w:val="16"/>
          <w:lang w:val="sr-Latn-CS"/>
        </w:rPr>
        <w:t>Slika 16 – Forma za selekciju znamenitosti</w:t>
      </w:r>
    </w:p>
    <w:p w14:paraId="36E02D1E" w14:textId="77777777" w:rsidR="00FB4478" w:rsidRDefault="00FB4478" w:rsidP="09B5BA6B"/>
    <w:p w14:paraId="6B321AA9" w14:textId="6F4254B2" w:rsidR="00CF2365" w:rsidRDefault="628B17C1" w:rsidP="09B5BA6B">
      <w:r>
        <w:rPr>
          <w:noProof/>
        </w:rPr>
        <w:drawing>
          <wp:inline distT="0" distB="0" distL="0" distR="0" wp14:anchorId="5005C9CE" wp14:editId="1566A62A">
            <wp:extent cx="6199554" cy="3022282"/>
            <wp:effectExtent l="0" t="0" r="0" b="0"/>
            <wp:docPr id="818177787" name="Picture 818177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554" cy="302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AF32" w14:textId="3FBC2EED" w:rsidR="00FB4478" w:rsidRDefault="00FB4478" w:rsidP="09B5BA6B">
      <w:r>
        <w:tab/>
      </w:r>
      <w:r>
        <w:tab/>
      </w:r>
      <w:r>
        <w:tab/>
      </w:r>
      <w:r>
        <w:tab/>
      </w:r>
      <w:r>
        <w:rPr>
          <w:sz w:val="16"/>
          <w:lang w:val="sr-Latn-CS"/>
        </w:rPr>
        <w:t>Slika 17 – Selektovana znamenitost; Mogućnost za izbacivanje iz rute</w:t>
      </w:r>
    </w:p>
    <w:p w14:paraId="02614873" w14:textId="2BA71C16" w:rsidR="00CF2365" w:rsidRDefault="36878A80" w:rsidP="09B5BA6B">
      <w:r>
        <w:rPr>
          <w:noProof/>
        </w:rPr>
        <w:lastRenderedPageBreak/>
        <w:drawing>
          <wp:inline distT="0" distB="0" distL="0" distR="0" wp14:anchorId="2647C8B4" wp14:editId="6E37B505">
            <wp:extent cx="6263308" cy="3001169"/>
            <wp:effectExtent l="0" t="0" r="0" b="0"/>
            <wp:docPr id="927241055" name="Picture 92724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308" cy="300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15F6" w14:textId="194527B2" w:rsidR="00FB4478" w:rsidRDefault="00FB4478" w:rsidP="00FB4478">
      <w:pPr>
        <w:jc w:val="center"/>
      </w:pPr>
      <w:r>
        <w:rPr>
          <w:sz w:val="16"/>
          <w:lang w:val="sr-Latn-CS"/>
        </w:rPr>
        <w:t>Slika 18 – Prikaz kreirane rute</w:t>
      </w:r>
    </w:p>
    <w:p w14:paraId="029A0E10" w14:textId="77E8F21A" w:rsidR="36878A80" w:rsidRDefault="36878A80" w:rsidP="09B5BA6B">
      <w:pPr>
        <w:pStyle w:val="Heading2"/>
      </w:pPr>
      <w:bookmarkStart w:id="28" w:name="_Toc137511007"/>
      <w:bookmarkStart w:id="29" w:name="_Toc137511039"/>
      <w:r>
        <w:t>Prikaz ruta</w:t>
      </w:r>
      <w:bookmarkEnd w:id="28"/>
      <w:bookmarkEnd w:id="29"/>
    </w:p>
    <w:p w14:paraId="08DBDAFA" w14:textId="71AF907F" w:rsidR="00F91B12" w:rsidRDefault="00F91B12" w:rsidP="00F91B12">
      <w:pPr>
        <w:pStyle w:val="ListParagraph"/>
        <w:numPr>
          <w:ilvl w:val="0"/>
          <w:numId w:val="32"/>
        </w:numPr>
      </w:pPr>
      <w:r>
        <w:t xml:space="preserve">Klikom </w:t>
      </w:r>
      <w:proofErr w:type="gramStart"/>
      <w:r>
        <w:t>na</w:t>
      </w:r>
      <w:proofErr w:type="gramEnd"/>
      <w:r>
        <w:t xml:space="preserve"> dugme “SHOW ROUTE” u gornjem levu uglu rute otvara se prikaz rute.</w:t>
      </w:r>
    </w:p>
    <w:p w14:paraId="756C5301" w14:textId="36098EF0" w:rsidR="00F91B12" w:rsidRDefault="00F91B12" w:rsidP="00F91B12">
      <w:pPr>
        <w:pStyle w:val="ListParagraph"/>
        <w:numPr>
          <w:ilvl w:val="0"/>
          <w:numId w:val="32"/>
        </w:numPr>
      </w:pPr>
      <w:r>
        <w:t xml:space="preserve">Prikaz rute u sebi sadrži: </w:t>
      </w:r>
    </w:p>
    <w:p w14:paraId="0D12BEED" w14:textId="786BD89B" w:rsidR="00F91B12" w:rsidRDefault="00F91B12" w:rsidP="00F91B12">
      <w:pPr>
        <w:pStyle w:val="ListParagraph"/>
        <w:numPr>
          <w:ilvl w:val="1"/>
          <w:numId w:val="32"/>
        </w:numPr>
      </w:pPr>
      <w:r>
        <w:t xml:space="preserve">Listu znamenitosti koje se obilaze u ruti </w:t>
      </w:r>
    </w:p>
    <w:p w14:paraId="2FA8EB72" w14:textId="45D127F1" w:rsidR="00F91B12" w:rsidRPr="00F91B12" w:rsidRDefault="00F91B12" w:rsidP="00F91B12">
      <w:pPr>
        <w:pStyle w:val="ListParagraph"/>
        <w:numPr>
          <w:ilvl w:val="1"/>
          <w:numId w:val="32"/>
        </w:numPr>
      </w:pPr>
      <w:r>
        <w:t>Prikaz rute na mapi, gde svaki marker odgovara jednoj znamenitosti</w:t>
      </w:r>
    </w:p>
    <w:p w14:paraId="0D108AEB" w14:textId="77777777" w:rsidR="00FB4478" w:rsidRDefault="36878A80" w:rsidP="09B5BA6B">
      <w:r>
        <w:rPr>
          <w:noProof/>
        </w:rPr>
        <w:drawing>
          <wp:inline distT="0" distB="0" distL="0" distR="0" wp14:anchorId="1D2F98EB" wp14:editId="5EE397FC">
            <wp:extent cx="5905500" cy="2829719"/>
            <wp:effectExtent l="0" t="0" r="0" b="0"/>
            <wp:docPr id="651882335" name="Picture 651882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82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B47E" w14:textId="0BCE9807" w:rsidR="00FB4478" w:rsidRDefault="00FB4478" w:rsidP="00FB4478">
      <w:pPr>
        <w:jc w:val="center"/>
        <w:rPr>
          <w:sz w:val="16"/>
          <w:lang w:val="sr-Latn-CS"/>
        </w:rPr>
      </w:pPr>
      <w:r>
        <w:rPr>
          <w:sz w:val="16"/>
          <w:lang w:val="sr-Latn-CS"/>
        </w:rPr>
        <w:t xml:space="preserve">Slika </w:t>
      </w:r>
      <w:r w:rsidR="0028124D">
        <w:rPr>
          <w:sz w:val="16"/>
          <w:lang w:val="sr-Latn-CS"/>
        </w:rPr>
        <w:t>19</w:t>
      </w:r>
      <w:r>
        <w:rPr>
          <w:sz w:val="16"/>
          <w:lang w:val="sr-Latn-CS"/>
        </w:rPr>
        <w:t xml:space="preserve"> – Forma za prikaz </w:t>
      </w:r>
      <w:r w:rsidR="0028124D">
        <w:rPr>
          <w:sz w:val="16"/>
          <w:lang w:val="sr-Latn-CS"/>
        </w:rPr>
        <w:t>ruta</w:t>
      </w:r>
    </w:p>
    <w:p w14:paraId="5C2C784A" w14:textId="2C57F38E" w:rsidR="36878A80" w:rsidRDefault="36878A80" w:rsidP="00FB4478">
      <w:pPr>
        <w:jc w:val="center"/>
      </w:pPr>
      <w:r>
        <w:rPr>
          <w:noProof/>
        </w:rPr>
        <w:lastRenderedPageBreak/>
        <w:drawing>
          <wp:inline distT="0" distB="0" distL="0" distR="0" wp14:anchorId="134CE42D" wp14:editId="60894538">
            <wp:extent cx="5856051" cy="2867025"/>
            <wp:effectExtent l="0" t="0" r="0" b="0"/>
            <wp:docPr id="49764360" name="Picture 49764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6051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0596" w14:textId="67949694" w:rsidR="0028124D" w:rsidRDefault="0028124D" w:rsidP="00FB4478">
      <w:pPr>
        <w:jc w:val="center"/>
      </w:pPr>
      <w:r>
        <w:rPr>
          <w:sz w:val="16"/>
          <w:lang w:val="sr-Latn-CS"/>
        </w:rPr>
        <w:t>Slika 20 – Forma za prikaz rute</w:t>
      </w:r>
    </w:p>
    <w:p w14:paraId="2F01F215" w14:textId="77777777" w:rsidR="0028124D" w:rsidRDefault="0028124D" w:rsidP="00FB4478">
      <w:pPr>
        <w:jc w:val="center"/>
      </w:pPr>
    </w:p>
    <w:p w14:paraId="739A55D3" w14:textId="482FE89C" w:rsidR="36878A80" w:rsidRDefault="36878A80" w:rsidP="09B5BA6B">
      <w:r>
        <w:rPr>
          <w:noProof/>
        </w:rPr>
        <w:drawing>
          <wp:inline distT="0" distB="0" distL="0" distR="0" wp14:anchorId="1817255B" wp14:editId="13BCC78D">
            <wp:extent cx="5848350" cy="2851071"/>
            <wp:effectExtent l="0" t="0" r="0" b="0"/>
            <wp:docPr id="78348802" name="Picture 78348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85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A42D" w14:textId="65171B54" w:rsidR="0028124D" w:rsidRDefault="0028124D" w:rsidP="0028124D">
      <w:pPr>
        <w:jc w:val="center"/>
      </w:pPr>
      <w:r>
        <w:rPr>
          <w:sz w:val="16"/>
          <w:lang w:val="sr-Latn-CS"/>
        </w:rPr>
        <w:t>Slika 21 – Forma za prikaz rute</w:t>
      </w:r>
    </w:p>
    <w:p w14:paraId="7C38E82B" w14:textId="5E062BFE" w:rsidR="09B5BA6B" w:rsidRDefault="09B5BA6B" w:rsidP="09B5BA6B"/>
    <w:p w14:paraId="755D49E8" w14:textId="29975C3A" w:rsidR="36878A80" w:rsidRDefault="36878A80" w:rsidP="09B5BA6B">
      <w:pPr>
        <w:pStyle w:val="Heading2"/>
      </w:pPr>
      <w:bookmarkStart w:id="30" w:name="_Toc137511008"/>
      <w:bookmarkStart w:id="31" w:name="_Toc137511040"/>
      <w:r>
        <w:t xml:space="preserve">Pretplata </w:t>
      </w:r>
      <w:proofErr w:type="gramStart"/>
      <w:r>
        <w:t>na</w:t>
      </w:r>
      <w:proofErr w:type="gramEnd"/>
      <w:r>
        <w:t xml:space="preserve"> javnu rutu</w:t>
      </w:r>
      <w:bookmarkEnd w:id="30"/>
      <w:bookmarkEnd w:id="31"/>
    </w:p>
    <w:p w14:paraId="179775E0" w14:textId="153FEED0" w:rsidR="00F91B12" w:rsidRDefault="00F91B12" w:rsidP="00F91B12">
      <w:r w:rsidRPr="00F91B12">
        <w:t xml:space="preserve">Turista takođe ima mogućnost pretplate </w:t>
      </w:r>
      <w:proofErr w:type="gramStart"/>
      <w:r w:rsidRPr="00F91B12">
        <w:t>na</w:t>
      </w:r>
      <w:proofErr w:type="gramEnd"/>
      <w:r w:rsidRPr="00F91B12">
        <w:t xml:space="preserve"> javnu rutu.</w:t>
      </w:r>
    </w:p>
    <w:p w14:paraId="442CEEE6" w14:textId="693C4A04" w:rsidR="00F91B12" w:rsidRDefault="00F91B12" w:rsidP="00F91B12">
      <w:r w:rsidRPr="00F91B12">
        <w:t xml:space="preserve">Pretplata znači da </w:t>
      </w:r>
      <w:proofErr w:type="gramStart"/>
      <w:r w:rsidRPr="00F91B12">
        <w:t>će</w:t>
      </w:r>
      <w:proofErr w:type="gramEnd"/>
      <w:r w:rsidRPr="00F91B12">
        <w:t xml:space="preserve"> obilaziti turu koju je objavio vodič u vreme kada je ta tura zakazana. </w:t>
      </w:r>
    </w:p>
    <w:p w14:paraId="4460D59B" w14:textId="212544F3" w:rsidR="00F91B12" w:rsidRDefault="00F91B12" w:rsidP="00F91B12">
      <w:pPr>
        <w:pStyle w:val="ListParagraph"/>
        <w:numPr>
          <w:ilvl w:val="0"/>
          <w:numId w:val="33"/>
        </w:numPr>
      </w:pPr>
      <w:r w:rsidRPr="00F91B12">
        <w:t xml:space="preserve">Pretplata </w:t>
      </w:r>
      <w:proofErr w:type="gramStart"/>
      <w:r w:rsidRPr="00F91B12">
        <w:t>na</w:t>
      </w:r>
      <w:proofErr w:type="gramEnd"/>
      <w:r w:rsidRPr="00F91B12">
        <w:t xml:space="preserve"> javnu rutu vrši se klikom na dugme “SUBSCRIBE TO TOUR”. </w:t>
      </w:r>
    </w:p>
    <w:p w14:paraId="681DC99F" w14:textId="4D6FC248" w:rsidR="00F91B12" w:rsidRPr="00F91B12" w:rsidRDefault="00F91B12" w:rsidP="00F91B12">
      <w:pPr>
        <w:pStyle w:val="ListParagraph"/>
        <w:numPr>
          <w:ilvl w:val="0"/>
          <w:numId w:val="33"/>
        </w:numPr>
      </w:pPr>
      <w:r w:rsidRPr="00F91B12">
        <w:t xml:space="preserve">Nakon klika </w:t>
      </w:r>
      <w:proofErr w:type="gramStart"/>
      <w:r w:rsidRPr="00F91B12">
        <w:t>na</w:t>
      </w:r>
      <w:proofErr w:type="gramEnd"/>
      <w:r w:rsidRPr="00F91B12">
        <w:t xml:space="preserve"> dugme, refrešuj</w:t>
      </w:r>
      <w:r>
        <w:t>e se stranica i</w:t>
      </w:r>
      <w:r w:rsidRPr="00F91B12">
        <w:t xml:space="preserve"> ta javna ruta se sada nalazi u delu Subscribed routes.</w:t>
      </w:r>
    </w:p>
    <w:p w14:paraId="64FF65DB" w14:textId="228C6CE0" w:rsidR="36878A80" w:rsidRDefault="36878A80" w:rsidP="09B5BA6B">
      <w:r>
        <w:rPr>
          <w:noProof/>
        </w:rPr>
        <w:lastRenderedPageBreak/>
        <w:drawing>
          <wp:inline distT="0" distB="0" distL="0" distR="0" wp14:anchorId="06D3209D" wp14:editId="0CA51D92">
            <wp:extent cx="5772150" cy="2765822"/>
            <wp:effectExtent l="0" t="0" r="0" b="0"/>
            <wp:docPr id="694863974" name="Picture 69486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6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4367" w14:textId="16F6B17F" w:rsidR="0028124D" w:rsidRDefault="0028124D" w:rsidP="0028124D">
      <w:pPr>
        <w:jc w:val="center"/>
      </w:pPr>
      <w:r>
        <w:rPr>
          <w:sz w:val="16"/>
          <w:lang w:val="sr-Latn-CS"/>
        </w:rPr>
        <w:t>Slika 22 – Forma za prikaz svih javnih ruta; Mogućnost pretplate na rutu</w:t>
      </w:r>
    </w:p>
    <w:p w14:paraId="4DA690BF" w14:textId="77777777" w:rsidR="0028124D" w:rsidRDefault="0028124D" w:rsidP="09B5BA6B"/>
    <w:p w14:paraId="11040A31" w14:textId="77777777" w:rsidR="0028124D" w:rsidRDefault="36878A80" w:rsidP="09B5BA6B">
      <w:r>
        <w:rPr>
          <w:noProof/>
        </w:rPr>
        <w:drawing>
          <wp:inline distT="0" distB="0" distL="0" distR="0" wp14:anchorId="342D8E1F" wp14:editId="4E49C663">
            <wp:extent cx="5764696" cy="2762250"/>
            <wp:effectExtent l="0" t="0" r="0" b="0"/>
            <wp:docPr id="1120919271" name="Picture 1120919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696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72B7" w14:textId="26649522" w:rsidR="0028124D" w:rsidRDefault="0028124D" w:rsidP="0028124D">
      <w:pPr>
        <w:ind w:left="576" w:firstLine="2304"/>
        <w:rPr>
          <w:sz w:val="16"/>
          <w:lang w:val="sr-Latn-CS"/>
        </w:rPr>
      </w:pPr>
      <w:r>
        <w:rPr>
          <w:sz w:val="16"/>
          <w:lang w:val="sr-Latn-CS"/>
        </w:rPr>
        <w:t>Slika 23 – Forma za prikaz pretplaćenih ruta</w:t>
      </w:r>
    </w:p>
    <w:p w14:paraId="325D958F" w14:textId="091FCF6B" w:rsidR="36878A80" w:rsidRDefault="36878A80" w:rsidP="0028124D">
      <w:r>
        <w:rPr>
          <w:noProof/>
        </w:rPr>
        <w:lastRenderedPageBreak/>
        <w:drawing>
          <wp:inline distT="0" distB="0" distL="0" distR="0" wp14:anchorId="5D48D7A0" wp14:editId="10AF5E48">
            <wp:extent cx="5753100" cy="2732722"/>
            <wp:effectExtent l="0" t="0" r="0" b="0"/>
            <wp:docPr id="1358675555" name="Picture 1358675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3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022E" w14:textId="390F1DE4" w:rsidR="0028124D" w:rsidRDefault="0028124D" w:rsidP="0028124D">
      <w:r>
        <w:tab/>
      </w:r>
      <w:r>
        <w:tab/>
      </w:r>
      <w:r>
        <w:tab/>
      </w:r>
      <w:r>
        <w:tab/>
      </w:r>
      <w:r>
        <w:rPr>
          <w:sz w:val="16"/>
          <w:lang w:val="sr-Latn-CS"/>
        </w:rPr>
        <w:t>Slika 24 – Forma za prikaz pretplaćenih ruta</w:t>
      </w:r>
    </w:p>
    <w:p w14:paraId="18E128E1" w14:textId="7F00811B" w:rsidR="007026DE" w:rsidRPr="007026DE" w:rsidRDefault="36878A80" w:rsidP="007026DE">
      <w:pPr>
        <w:pStyle w:val="Heading2"/>
      </w:pPr>
      <w:bookmarkStart w:id="32" w:name="_Toc137511009"/>
      <w:bookmarkStart w:id="33" w:name="_Toc137511041"/>
      <w:r>
        <w:t>Pretraga ruta</w:t>
      </w:r>
      <w:bookmarkEnd w:id="32"/>
      <w:bookmarkEnd w:id="33"/>
    </w:p>
    <w:p w14:paraId="609238B8" w14:textId="77777777" w:rsidR="007026DE" w:rsidRDefault="007026DE" w:rsidP="09B5BA6B">
      <w:proofErr w:type="gramStart"/>
      <w:r w:rsidRPr="007026DE">
        <w:t>Korisnik je u mogućnosti da pretraži rute.</w:t>
      </w:r>
      <w:proofErr w:type="gramEnd"/>
      <w:r w:rsidRPr="007026DE">
        <w:t xml:space="preserve"> Klikom </w:t>
      </w:r>
      <w:proofErr w:type="gramStart"/>
      <w:r w:rsidRPr="007026DE">
        <w:t>na</w:t>
      </w:r>
      <w:proofErr w:type="gramEnd"/>
      <w:r w:rsidRPr="007026DE">
        <w:t xml:space="preserve"> dugme </w:t>
      </w:r>
      <w:r>
        <w:t>S</w:t>
      </w:r>
      <w:r w:rsidRPr="007026DE">
        <w:rPr>
          <w:i/>
        </w:rPr>
        <w:t xml:space="preserve">ee </w:t>
      </w:r>
      <w:r>
        <w:rPr>
          <w:i/>
        </w:rPr>
        <w:t>M</w:t>
      </w:r>
      <w:r w:rsidRPr="007026DE">
        <w:rPr>
          <w:i/>
        </w:rPr>
        <w:t>ore</w:t>
      </w:r>
      <w:r w:rsidRPr="007026DE">
        <w:t xml:space="preserve"> (u zavisnosti od sekcije stranice na kojoj je to dugme kliknuto) otvara se prozor za pretragu ruta. Rutu je moguće pretražiti </w:t>
      </w:r>
      <w:proofErr w:type="gramStart"/>
      <w:r w:rsidRPr="007026DE">
        <w:t>na</w:t>
      </w:r>
      <w:proofErr w:type="gramEnd"/>
      <w:r w:rsidRPr="007026DE">
        <w:t xml:space="preserve"> osnovu sledećih kriterijuma: </w:t>
      </w:r>
    </w:p>
    <w:p w14:paraId="0A4B997D" w14:textId="77777777" w:rsidR="007026DE" w:rsidRDefault="007026DE" w:rsidP="007026DE">
      <w:pPr>
        <w:pStyle w:val="ListParagraph"/>
        <w:numPr>
          <w:ilvl w:val="0"/>
          <w:numId w:val="29"/>
        </w:numPr>
      </w:pPr>
      <w:r w:rsidRPr="007026DE">
        <w:t xml:space="preserve">Po kategoriji znamenitosti koje se obilaze na toj ruti (turi) </w:t>
      </w:r>
    </w:p>
    <w:p w14:paraId="486AC75A" w14:textId="77777777" w:rsidR="007026DE" w:rsidRDefault="007026DE" w:rsidP="007026DE">
      <w:pPr>
        <w:pStyle w:val="ListParagraph"/>
        <w:numPr>
          <w:ilvl w:val="0"/>
          <w:numId w:val="29"/>
        </w:numPr>
      </w:pPr>
      <w:r>
        <w:t>Po imenu rute</w:t>
      </w:r>
    </w:p>
    <w:p w14:paraId="5C4E6387" w14:textId="436EB1B8" w:rsidR="09B5BA6B" w:rsidRDefault="007026DE" w:rsidP="007026DE">
      <w:pPr>
        <w:pStyle w:val="ListParagraph"/>
        <w:numPr>
          <w:ilvl w:val="0"/>
          <w:numId w:val="29"/>
        </w:numPr>
      </w:pPr>
      <w:r w:rsidRPr="007026DE">
        <w:t xml:space="preserve">Po vodiču koji vodi tu rutu, ukoliko je </w:t>
      </w:r>
      <w:r w:rsidRPr="007026DE">
        <w:rPr>
          <w:i/>
        </w:rPr>
        <w:t>see-more</w:t>
      </w:r>
      <w:r w:rsidRPr="007026DE">
        <w:t xml:space="preserve"> odabrano u sekciji: </w:t>
      </w:r>
      <w:r w:rsidRPr="007026DE">
        <w:rPr>
          <w:i/>
        </w:rPr>
        <w:t>public routes</w:t>
      </w:r>
      <w:r w:rsidRPr="007026DE">
        <w:t xml:space="preserve"> ili </w:t>
      </w:r>
      <w:r w:rsidRPr="007026DE">
        <w:rPr>
          <w:i/>
        </w:rPr>
        <w:t>subscribed routes</w:t>
      </w:r>
    </w:p>
    <w:p w14:paraId="7BBCCFD0" w14:textId="19ED3F70" w:rsidR="36878A80" w:rsidRDefault="36878A80" w:rsidP="09B5BA6B">
      <w:pPr>
        <w:pStyle w:val="Heading3"/>
      </w:pPr>
      <w:bookmarkStart w:id="34" w:name="_Toc137511010"/>
      <w:bookmarkStart w:id="35" w:name="_Toc137511042"/>
      <w:r>
        <w:t>Privatnih ruta</w:t>
      </w:r>
      <w:bookmarkEnd w:id="34"/>
      <w:bookmarkEnd w:id="35"/>
    </w:p>
    <w:p w14:paraId="00BA8DBB" w14:textId="716F39F2" w:rsidR="36878A80" w:rsidRDefault="36878A80" w:rsidP="09B5BA6B">
      <w:r>
        <w:rPr>
          <w:noProof/>
        </w:rPr>
        <w:drawing>
          <wp:inline distT="0" distB="0" distL="0" distR="0" wp14:anchorId="003AE4D1" wp14:editId="5CDCC732">
            <wp:extent cx="5753100" cy="2792651"/>
            <wp:effectExtent l="0" t="0" r="0" b="0"/>
            <wp:docPr id="1293270383" name="Picture 1293270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9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75FE" w14:textId="5A06D908" w:rsidR="0028124D" w:rsidRDefault="0028124D" w:rsidP="09B5BA6B">
      <w:r>
        <w:tab/>
      </w:r>
      <w:r>
        <w:tab/>
      </w:r>
      <w:r>
        <w:tab/>
      </w:r>
      <w:r>
        <w:tab/>
      </w:r>
      <w:r>
        <w:rPr>
          <w:sz w:val="16"/>
          <w:lang w:val="sr-Latn-CS"/>
        </w:rPr>
        <w:t>Slika 25 – Pretraga privatnih ruta</w:t>
      </w:r>
    </w:p>
    <w:p w14:paraId="1BDFEAB0" w14:textId="717DFAB4" w:rsidR="36878A80" w:rsidRDefault="36878A80" w:rsidP="09B5BA6B">
      <w:pPr>
        <w:pStyle w:val="Heading3"/>
      </w:pPr>
      <w:bookmarkStart w:id="36" w:name="_Toc137511011"/>
      <w:bookmarkStart w:id="37" w:name="_Toc137511043"/>
      <w:r>
        <w:lastRenderedPageBreak/>
        <w:t>Javnih ruta</w:t>
      </w:r>
      <w:bookmarkEnd w:id="36"/>
      <w:bookmarkEnd w:id="37"/>
    </w:p>
    <w:p w14:paraId="77264E20" w14:textId="267111AF" w:rsidR="36878A80" w:rsidRDefault="36878A80" w:rsidP="09B5BA6B">
      <w:r>
        <w:rPr>
          <w:noProof/>
        </w:rPr>
        <w:drawing>
          <wp:inline distT="0" distB="0" distL="0" distR="0" wp14:anchorId="7CBF1AD1" wp14:editId="3E0366FD">
            <wp:extent cx="5710094" cy="2771775"/>
            <wp:effectExtent l="0" t="0" r="0" b="0"/>
            <wp:docPr id="1031624857" name="Picture 1031624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094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673D" w14:textId="6F098474" w:rsidR="0028124D" w:rsidRDefault="0028124D" w:rsidP="09B5BA6B">
      <w:r>
        <w:tab/>
      </w:r>
      <w:r>
        <w:tab/>
      </w:r>
      <w:r>
        <w:tab/>
      </w:r>
      <w:r>
        <w:tab/>
      </w:r>
      <w:r>
        <w:rPr>
          <w:sz w:val="16"/>
          <w:lang w:val="sr-Latn-CS"/>
        </w:rPr>
        <w:t>Slika 26 – Pretraga javnih ruta</w:t>
      </w:r>
    </w:p>
    <w:p w14:paraId="7DE3634F" w14:textId="1862ABC6" w:rsidR="36878A80" w:rsidRDefault="36878A80" w:rsidP="09B5BA6B">
      <w:pPr>
        <w:pStyle w:val="Heading3"/>
      </w:pPr>
      <w:bookmarkStart w:id="38" w:name="_Toc137511012"/>
      <w:bookmarkStart w:id="39" w:name="_Toc137511044"/>
      <w:r>
        <w:t>Pretplacenih ruta</w:t>
      </w:r>
      <w:bookmarkEnd w:id="38"/>
      <w:bookmarkEnd w:id="39"/>
    </w:p>
    <w:p w14:paraId="3A798A50" w14:textId="066351B4" w:rsidR="36878A80" w:rsidRDefault="36878A80" w:rsidP="09B5BA6B">
      <w:r>
        <w:rPr>
          <w:noProof/>
        </w:rPr>
        <w:drawing>
          <wp:inline distT="0" distB="0" distL="0" distR="0" wp14:anchorId="359A57E2" wp14:editId="16A765E0">
            <wp:extent cx="5715000" cy="2762250"/>
            <wp:effectExtent l="0" t="0" r="0" b="0"/>
            <wp:docPr id="1378182196" name="Picture 1378182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3F44" w14:textId="714180E2" w:rsidR="0028124D" w:rsidRDefault="0028124D" w:rsidP="09B5BA6B">
      <w:r>
        <w:tab/>
      </w:r>
      <w:r>
        <w:tab/>
      </w:r>
      <w:r>
        <w:tab/>
      </w:r>
      <w:r>
        <w:tab/>
      </w:r>
      <w:r>
        <w:rPr>
          <w:sz w:val="16"/>
          <w:lang w:val="sr-Latn-CS"/>
        </w:rPr>
        <w:t>Slika 27 – Pretraga pretplaćenih ruta</w:t>
      </w:r>
    </w:p>
    <w:p w14:paraId="7EDD05EC" w14:textId="4074F70E" w:rsidR="007026DE" w:rsidRDefault="007026DE" w:rsidP="007026DE">
      <w:pPr>
        <w:pStyle w:val="Heading2"/>
      </w:pPr>
      <w:bookmarkStart w:id="40" w:name="_Toc137511013"/>
      <w:bookmarkStart w:id="41" w:name="_Toc137511045"/>
      <w:r>
        <w:t>Ocena rute i vodič</w:t>
      </w:r>
      <w:r w:rsidR="36878A80">
        <w:t>a</w:t>
      </w:r>
      <w:bookmarkEnd w:id="40"/>
      <w:bookmarkEnd w:id="41"/>
    </w:p>
    <w:p w14:paraId="1298EE2B" w14:textId="77777777" w:rsidR="007026DE" w:rsidRDefault="007026DE" w:rsidP="007026DE">
      <w:r w:rsidRPr="007026DE">
        <w:t xml:space="preserve">Turisti se nudi mogućnost da </w:t>
      </w:r>
      <w:r>
        <w:t>n</w:t>
      </w:r>
      <w:r w:rsidRPr="007026DE">
        <w:t>akon završet</w:t>
      </w:r>
      <w:r>
        <w:t xml:space="preserve">ka rute </w:t>
      </w:r>
      <w:proofErr w:type="gramStart"/>
      <w:r>
        <w:t>na</w:t>
      </w:r>
      <w:proofErr w:type="gramEnd"/>
      <w:r>
        <w:t xml:space="preserve"> kojoj je bio pretplać</w:t>
      </w:r>
      <w:r w:rsidRPr="007026DE">
        <w:t xml:space="preserve">en: </w:t>
      </w:r>
    </w:p>
    <w:p w14:paraId="29EB2D79" w14:textId="7A552F44" w:rsidR="007026DE" w:rsidRDefault="007026DE" w:rsidP="007026DE">
      <w:pPr>
        <w:pStyle w:val="ListParagraph"/>
        <w:numPr>
          <w:ilvl w:val="0"/>
          <w:numId w:val="30"/>
        </w:numPr>
      </w:pPr>
      <w:r>
        <w:t>O</w:t>
      </w:r>
      <w:r w:rsidRPr="007026DE">
        <w:t>ceni vodiča</w:t>
      </w:r>
      <w:r>
        <w:t xml:space="preserve"> (odabiro</w:t>
      </w:r>
      <w:r w:rsidRPr="007026DE">
        <w:t xml:space="preserve">m određenog broja zvezdica (1-5)) pored imena vodiča. </w:t>
      </w:r>
    </w:p>
    <w:p w14:paraId="0039281F" w14:textId="632905DB" w:rsidR="007026DE" w:rsidRDefault="007026DE" w:rsidP="007026DE">
      <w:pPr>
        <w:pStyle w:val="ListParagraph"/>
        <w:numPr>
          <w:ilvl w:val="0"/>
          <w:numId w:val="30"/>
        </w:numPr>
      </w:pPr>
      <w:r w:rsidRPr="007026DE">
        <w:t xml:space="preserve">Oceni samu rutu pritiskom na dugme </w:t>
      </w:r>
      <w:r w:rsidRPr="007026DE">
        <w:rPr>
          <w:i/>
        </w:rPr>
        <w:t>RATE ROUTE</w:t>
      </w:r>
      <w:r w:rsidRPr="007026DE">
        <w:t xml:space="preserve"> , </w:t>
      </w:r>
      <w:r>
        <w:t>i</w:t>
      </w:r>
      <w:r w:rsidRPr="007026DE">
        <w:t xml:space="preserve"> zatim biranjem određenog broja zvezdica</w:t>
      </w:r>
    </w:p>
    <w:p w14:paraId="37D29AE5" w14:textId="77777777" w:rsidR="007026DE" w:rsidRPr="007026DE" w:rsidRDefault="007026DE" w:rsidP="007026DE"/>
    <w:p w14:paraId="78FA5D67" w14:textId="77777777" w:rsidR="0028124D" w:rsidRDefault="36878A80" w:rsidP="09B5BA6B">
      <w:r>
        <w:rPr>
          <w:noProof/>
        </w:rPr>
        <w:lastRenderedPageBreak/>
        <w:drawing>
          <wp:inline distT="0" distB="0" distL="0" distR="0" wp14:anchorId="5941A0D4" wp14:editId="23EE0D6B">
            <wp:extent cx="3343830" cy="3924300"/>
            <wp:effectExtent l="0" t="0" r="0" b="0"/>
            <wp:docPr id="1258826733" name="Picture 1258826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83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B492" w14:textId="75BD8A73" w:rsidR="36878A80" w:rsidRDefault="36878A80" w:rsidP="09B5BA6B">
      <w:r>
        <w:rPr>
          <w:noProof/>
        </w:rPr>
        <w:drawing>
          <wp:inline distT="0" distB="0" distL="0" distR="0" wp14:anchorId="09B1C2ED" wp14:editId="422D8B0D">
            <wp:extent cx="3343275" cy="3328580"/>
            <wp:effectExtent l="0" t="0" r="0" b="0"/>
            <wp:docPr id="687841211" name="Picture 68784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32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500C" w14:textId="1296F8DD" w:rsidR="0028124D" w:rsidRDefault="0028124D" w:rsidP="09B5BA6B">
      <w:r>
        <w:tab/>
      </w:r>
      <w:r>
        <w:tab/>
      </w:r>
      <w:r>
        <w:tab/>
      </w:r>
      <w:r>
        <w:tab/>
      </w:r>
      <w:r>
        <w:rPr>
          <w:sz w:val="16"/>
          <w:lang w:val="sr-Latn-CS"/>
        </w:rPr>
        <w:t>Slika 28 – Ocenjivanje rute</w:t>
      </w:r>
    </w:p>
    <w:p w14:paraId="19313F26" w14:textId="7F5B5F76" w:rsidR="2E64E9A9" w:rsidRDefault="2E64E9A9" w:rsidP="09B5BA6B">
      <w:pPr>
        <w:pStyle w:val="Heading1"/>
      </w:pPr>
      <w:bookmarkStart w:id="42" w:name="_Toc137511014"/>
      <w:bookmarkStart w:id="43" w:name="_Toc137511046"/>
      <w:r>
        <w:t>Nalog vodiča</w:t>
      </w:r>
      <w:bookmarkEnd w:id="42"/>
      <w:bookmarkEnd w:id="43"/>
    </w:p>
    <w:p w14:paraId="5C92651A" w14:textId="4452C4BE" w:rsidR="007026DE" w:rsidRDefault="57D5A842" w:rsidP="007026DE">
      <w:pPr>
        <w:pStyle w:val="Heading2"/>
      </w:pPr>
      <w:bookmarkStart w:id="44" w:name="_Toc137511015"/>
      <w:bookmarkStart w:id="45" w:name="_Toc137511047"/>
      <w:r>
        <w:t>Početna stranica</w:t>
      </w:r>
      <w:bookmarkEnd w:id="44"/>
      <w:bookmarkEnd w:id="45"/>
    </w:p>
    <w:p w14:paraId="36529314" w14:textId="686D6A94" w:rsidR="007026DE" w:rsidRDefault="007026DE" w:rsidP="007026DE">
      <w:r w:rsidRPr="007026DE">
        <w:t xml:space="preserve">Za razliku </w:t>
      </w:r>
      <w:proofErr w:type="gramStart"/>
      <w:r w:rsidRPr="007026DE">
        <w:t>od</w:t>
      </w:r>
      <w:proofErr w:type="gramEnd"/>
      <w:r w:rsidRPr="007026DE">
        <w:t xml:space="preserve"> turiste, na početnoj strani vodiča u sekciji </w:t>
      </w:r>
      <w:r w:rsidRPr="003715E8">
        <w:rPr>
          <w:i/>
        </w:rPr>
        <w:t>MY ROUTES</w:t>
      </w:r>
      <w:r w:rsidRPr="007026DE">
        <w:t xml:space="preserve"> vodič ima mogućnost da svoje privatne rute </w:t>
      </w:r>
      <w:r w:rsidR="003715E8">
        <w:lastRenderedPageBreak/>
        <w:t>objavi, tako da postanu javne, i</w:t>
      </w:r>
      <w:r w:rsidRPr="007026DE">
        <w:t xml:space="preserve"> za razliku od turiste umesto sekcije </w:t>
      </w:r>
      <w:r w:rsidRPr="003715E8">
        <w:rPr>
          <w:i/>
        </w:rPr>
        <w:t>SUBSCRIBED ROUTES</w:t>
      </w:r>
      <w:r w:rsidR="003715E8">
        <w:t>, vodič ima sek</w:t>
      </w:r>
      <w:r w:rsidRPr="007026DE">
        <w:t xml:space="preserve">ciju </w:t>
      </w:r>
      <w:r w:rsidRPr="003715E8">
        <w:rPr>
          <w:i/>
        </w:rPr>
        <w:t>PUBLISHED ROUTES</w:t>
      </w:r>
      <w:r w:rsidR="003715E8">
        <w:t>.</w:t>
      </w:r>
    </w:p>
    <w:p w14:paraId="0A018C5D" w14:textId="77777777" w:rsidR="003715E8" w:rsidRPr="007026DE" w:rsidRDefault="003715E8" w:rsidP="007026DE"/>
    <w:p w14:paraId="2A2ACB42" w14:textId="4C2D14EA" w:rsidR="57D5A842" w:rsidRDefault="57D5A842" w:rsidP="09B5BA6B">
      <w:r>
        <w:rPr>
          <w:noProof/>
        </w:rPr>
        <w:drawing>
          <wp:inline distT="0" distB="0" distL="0" distR="0" wp14:anchorId="5CBADD93" wp14:editId="5E1BCDCC">
            <wp:extent cx="5772150" cy="2765822"/>
            <wp:effectExtent l="0" t="0" r="0" b="0"/>
            <wp:docPr id="1238351528" name="Picture 1238351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6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F168" w14:textId="7DA435B3" w:rsidR="0028124D" w:rsidRDefault="0028124D" w:rsidP="09B5BA6B">
      <w:pPr>
        <w:rPr>
          <w:sz w:val="16"/>
          <w:lang w:val="sr-Latn-CS"/>
        </w:rPr>
      </w:pPr>
      <w:r>
        <w:tab/>
      </w:r>
      <w:r>
        <w:tab/>
      </w:r>
      <w:r>
        <w:tab/>
      </w:r>
      <w:r>
        <w:tab/>
      </w:r>
      <w:r>
        <w:rPr>
          <w:sz w:val="16"/>
          <w:lang w:val="sr-Latn-CS"/>
        </w:rPr>
        <w:t>Slika 29 – Početna stranica</w:t>
      </w:r>
    </w:p>
    <w:p w14:paraId="702CB18C" w14:textId="77777777" w:rsidR="0028124D" w:rsidRDefault="0028124D" w:rsidP="09B5BA6B"/>
    <w:p w14:paraId="1FAD1F52" w14:textId="77777777" w:rsidR="0028124D" w:rsidRDefault="57D5A842" w:rsidP="09B5BA6B">
      <w:r>
        <w:rPr>
          <w:noProof/>
        </w:rPr>
        <w:drawing>
          <wp:inline distT="0" distB="0" distL="0" distR="0" wp14:anchorId="54D987FC" wp14:editId="5982EEB1">
            <wp:extent cx="5753100" cy="2756694"/>
            <wp:effectExtent l="0" t="0" r="0" b="0"/>
            <wp:docPr id="83898961" name="Picture 83898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5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4536" w14:textId="610B842B" w:rsidR="0028124D" w:rsidRDefault="0028124D" w:rsidP="09B5BA6B">
      <w:pPr>
        <w:rPr>
          <w:sz w:val="16"/>
          <w:lang w:val="sr-Latn-CS"/>
        </w:rPr>
      </w:pPr>
      <w:r>
        <w:tab/>
      </w:r>
      <w:r>
        <w:tab/>
      </w:r>
      <w:r>
        <w:tab/>
      </w:r>
      <w:r>
        <w:tab/>
      </w:r>
      <w:r>
        <w:rPr>
          <w:sz w:val="16"/>
          <w:lang w:val="sr-Latn-CS"/>
        </w:rPr>
        <w:t>Slika 30 – Prikaz kreiranih ličnih ruta</w:t>
      </w:r>
    </w:p>
    <w:p w14:paraId="329C1D43" w14:textId="33D20B73" w:rsidR="57D5A842" w:rsidRDefault="57D5A842" w:rsidP="09B5BA6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AEA8DE" wp14:editId="03AD72CD">
            <wp:extent cx="5905500" cy="2755900"/>
            <wp:effectExtent l="0" t="0" r="0" b="0"/>
            <wp:docPr id="1421473890" name="Picture 1421473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F41A" w14:textId="49276B7D" w:rsidR="0028124D" w:rsidRDefault="0028124D" w:rsidP="09B5BA6B"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sz w:val="16"/>
          <w:lang w:val="sr-Latn-CS"/>
        </w:rPr>
        <w:t>Slika 31 – Prikaz javnih ruta</w:t>
      </w:r>
    </w:p>
    <w:p w14:paraId="43CF3A9E" w14:textId="46990971" w:rsidR="57D5A842" w:rsidRDefault="57D5A842" w:rsidP="09B5BA6B">
      <w:pPr>
        <w:pStyle w:val="Heading2"/>
      </w:pPr>
      <w:bookmarkStart w:id="46" w:name="_Toc137511016"/>
      <w:bookmarkStart w:id="47" w:name="_Toc137511048"/>
      <w:r>
        <w:t>Objavljivanje rute</w:t>
      </w:r>
      <w:bookmarkEnd w:id="46"/>
      <w:bookmarkEnd w:id="47"/>
    </w:p>
    <w:p w14:paraId="7E049398" w14:textId="77777777" w:rsidR="0028124D" w:rsidRDefault="0028124D" w:rsidP="0028124D">
      <w:r w:rsidRPr="0028124D">
        <w:t xml:space="preserve">Vodič ima mogućnost objavljivanja rute klikom </w:t>
      </w:r>
      <w:proofErr w:type="gramStart"/>
      <w:r w:rsidRPr="0028124D">
        <w:t>na</w:t>
      </w:r>
      <w:proofErr w:type="gramEnd"/>
      <w:r w:rsidRPr="0028124D">
        <w:t xml:space="preserve"> dugme PUBLISH ROUTES. </w:t>
      </w:r>
    </w:p>
    <w:p w14:paraId="1A3A7F6E" w14:textId="77777777" w:rsidR="0028124D" w:rsidRDefault="0028124D" w:rsidP="0028124D">
      <w:r w:rsidRPr="0028124D">
        <w:t>Nakon klika na dugme, vodič ima mogućnost da unese mogući kapacitet</w:t>
      </w:r>
      <w:r>
        <w:t xml:space="preserve"> ture(broj turista u toj turi) i</w:t>
      </w:r>
      <w:r w:rsidRPr="0028124D">
        <w:t xml:space="preserve"> procenat zarade koji će uzeti od te ture(od čega direktno zavisi cena te ture)</w:t>
      </w:r>
      <w:r>
        <w:t>.</w:t>
      </w:r>
    </w:p>
    <w:p w14:paraId="24306A37" w14:textId="52F21DE4" w:rsidR="0028124D" w:rsidRPr="0028124D" w:rsidRDefault="0028124D" w:rsidP="0028124D">
      <w:r w:rsidRPr="0028124D">
        <w:t xml:space="preserve">Klikom </w:t>
      </w:r>
      <w:proofErr w:type="gramStart"/>
      <w:r w:rsidRPr="0028124D">
        <w:t>na</w:t>
      </w:r>
      <w:proofErr w:type="gramEnd"/>
      <w:r w:rsidRPr="0028124D">
        <w:t xml:space="preserve"> dugme Publish, njegova privatna ruta sada postaje javna.</w:t>
      </w:r>
    </w:p>
    <w:p w14:paraId="0853838A" w14:textId="7BE101EC" w:rsidR="0028124D" w:rsidRDefault="0028124D" w:rsidP="09B5BA6B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213BC97" wp14:editId="7BCC803D">
                <wp:simplePos x="0" y="0"/>
                <wp:positionH relativeFrom="column">
                  <wp:posOffset>1464310</wp:posOffset>
                </wp:positionH>
                <wp:positionV relativeFrom="paragraph">
                  <wp:posOffset>1636395</wp:posOffset>
                </wp:positionV>
                <wp:extent cx="626534" cy="198755"/>
                <wp:effectExtent l="0" t="0" r="21590" b="10795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534" cy="19875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" o:spid="_x0000_s1026" style="position:absolute;margin-left:115.3pt;margin-top:128.85pt;width:49.35pt;height:15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" filled="f" strokecolor="#823b0b [1605]" strokeweight="1pt">
                <v:stroke joinstyle="miter"/>
              </v:oval>
            </w:pict>
          </mc:Fallback>
        </mc:AlternateContent>
      </w:r>
      <w:r w:rsidR="57D5A842">
        <w:rPr>
          <w:noProof/>
        </w:rPr>
        <w:drawing>
          <wp:inline distT="0" distB="0" distL="0" distR="0" wp14:anchorId="3C63E75D" wp14:editId="324A1F4D">
            <wp:extent cx="5565913" cy="2667000"/>
            <wp:effectExtent l="0" t="0" r="0" b="0"/>
            <wp:docPr id="115398657" name="Picture 115398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913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BC40" w14:textId="400FE99C" w:rsidR="00BA60A0" w:rsidRDefault="00BA60A0" w:rsidP="09B5BA6B">
      <w:r>
        <w:tab/>
      </w:r>
      <w:r>
        <w:tab/>
      </w:r>
      <w:r>
        <w:tab/>
      </w:r>
      <w:r>
        <w:tab/>
      </w:r>
      <w:r>
        <w:rPr>
          <w:sz w:val="16"/>
          <w:lang w:val="sr-Latn-CS"/>
        </w:rPr>
        <w:t>Slika 32 – Prikaz dugmeta za objavljivanje rute</w:t>
      </w:r>
    </w:p>
    <w:p w14:paraId="3745B98F" w14:textId="06E9F28B" w:rsidR="00F91B12" w:rsidRDefault="57D5A842" w:rsidP="09B5BA6B">
      <w:r>
        <w:rPr>
          <w:noProof/>
        </w:rPr>
        <w:lastRenderedPageBreak/>
        <w:drawing>
          <wp:inline distT="0" distB="0" distL="0" distR="0" wp14:anchorId="2DE881C7" wp14:editId="625BCD6D">
            <wp:extent cx="2996444" cy="3244996"/>
            <wp:effectExtent l="0" t="0" r="0" b="0"/>
            <wp:docPr id="1632579780" name="Picture 1632579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444" cy="324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E429" w14:textId="227D80B8" w:rsidR="00BA60A0" w:rsidRPr="00BA60A0" w:rsidRDefault="00BA60A0" w:rsidP="00BA60A0">
      <w:pPr>
        <w:rPr>
          <w:i/>
        </w:rPr>
      </w:pPr>
      <w:r>
        <w:tab/>
      </w:r>
      <w:r>
        <w:rPr>
          <w:sz w:val="16"/>
          <w:lang w:val="sr-Latn-CS"/>
        </w:rPr>
        <w:t xml:space="preserve">Slika 32 – Prikaz forme nakon klika na </w:t>
      </w:r>
      <w:r>
        <w:rPr>
          <w:i/>
          <w:sz w:val="16"/>
          <w:lang w:val="sr-Latn-CS"/>
        </w:rPr>
        <w:t>Publish Route</w:t>
      </w:r>
    </w:p>
    <w:p w14:paraId="7159FBA0" w14:textId="485EA5C9" w:rsidR="00F91B12" w:rsidRDefault="00F91B12" w:rsidP="09B5BA6B"/>
    <w:p w14:paraId="7A60F887" w14:textId="77777777" w:rsidR="00BA60A0" w:rsidRDefault="00BA60A0" w:rsidP="09B5BA6B"/>
    <w:p w14:paraId="207881D1" w14:textId="193F10DE" w:rsidR="002A19FC" w:rsidRPr="002A19FC" w:rsidRDefault="00F91B12" w:rsidP="002A19FC">
      <w:pPr>
        <w:pStyle w:val="Heading2"/>
      </w:pPr>
      <w:bookmarkStart w:id="48" w:name="_Toc137511017"/>
      <w:bookmarkStart w:id="49" w:name="_Toc137511049"/>
      <w:r>
        <w:t>Pretraga objavljenih ruta</w:t>
      </w:r>
      <w:bookmarkEnd w:id="48"/>
      <w:bookmarkEnd w:id="49"/>
    </w:p>
    <w:p w14:paraId="3FD03123" w14:textId="77777777" w:rsidR="00F91B12" w:rsidRPr="00F91B12" w:rsidRDefault="00F91B12" w:rsidP="00F91B12"/>
    <w:p w14:paraId="1DB13CA5" w14:textId="08EC6E8E" w:rsidR="57D5A842" w:rsidRDefault="57D5A842" w:rsidP="09B5BA6B">
      <w:r>
        <w:rPr>
          <w:noProof/>
        </w:rPr>
        <w:drawing>
          <wp:inline distT="0" distB="0" distL="0" distR="0" wp14:anchorId="5906F8FC" wp14:editId="188F7863">
            <wp:extent cx="2976562" cy="3810000"/>
            <wp:effectExtent l="0" t="0" r="0" b="0"/>
            <wp:docPr id="1899730201" name="Picture 1899730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562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CB7F" w14:textId="0F26AB24" w:rsidR="002A19FC" w:rsidRPr="002A19FC" w:rsidRDefault="002A19FC" w:rsidP="09B5BA6B">
      <w:pPr>
        <w:rPr>
          <w:sz w:val="18"/>
        </w:rPr>
      </w:pPr>
      <w:r>
        <w:tab/>
      </w:r>
      <w:r>
        <w:rPr>
          <w:sz w:val="18"/>
        </w:rPr>
        <w:t>Slika 33 – Prikaz objavljenih ruta</w:t>
      </w:r>
    </w:p>
    <w:p w14:paraId="157957D8" w14:textId="302DCF18" w:rsidR="09B5BA6B" w:rsidRDefault="09B5BA6B" w:rsidP="09B5BA6B"/>
    <w:p w14:paraId="64ABFA42" w14:textId="78792BCE" w:rsidR="09DC35B3" w:rsidRDefault="09DC35B3" w:rsidP="09B5BA6B">
      <w:pPr>
        <w:pStyle w:val="Heading1"/>
        <w:ind w:left="720" w:hanging="720"/>
      </w:pPr>
      <w:bookmarkStart w:id="50" w:name="_Toc137511018"/>
      <w:bookmarkStart w:id="51" w:name="_Toc137511050"/>
      <w:r w:rsidRPr="09B5BA6B">
        <w:rPr>
          <w:lang w:val="sr-Latn-CS"/>
        </w:rPr>
        <w:t>Nalog power-vodiča i administratora</w:t>
      </w:r>
      <w:bookmarkEnd w:id="50"/>
      <w:bookmarkEnd w:id="51"/>
    </w:p>
    <w:p w14:paraId="19219836" w14:textId="5396069A" w:rsidR="00F30F9F" w:rsidRDefault="00F30F9F" w:rsidP="00DC4A22">
      <w:r>
        <w:t xml:space="preserve">Za pregled </w:t>
      </w:r>
      <w:r w:rsidR="00E15E00">
        <w:t>i</w:t>
      </w:r>
      <w:r w:rsidR="009C6B85">
        <w:t xml:space="preserve"> postavljanje pitanja</w:t>
      </w:r>
      <w:r>
        <w:t xml:space="preserve"> nije neophodno biti registrovan </w:t>
      </w:r>
      <w:proofErr w:type="gramStart"/>
      <w:r>
        <w:t>na</w:t>
      </w:r>
      <w:proofErr w:type="gramEnd"/>
      <w:r>
        <w:t xml:space="preserve"> sistem ili imati posebne privilegije, tj. </w:t>
      </w:r>
      <w:proofErr w:type="gramStart"/>
      <w:r>
        <w:t>to</w:t>
      </w:r>
      <w:proofErr w:type="gramEnd"/>
      <w:r>
        <w:t xml:space="preserve"> može uraditi bilo koji zainteresovani pojedinac.</w:t>
      </w:r>
      <w:r w:rsidR="00E15E00">
        <w:t xml:space="preserve"> </w:t>
      </w:r>
    </w:p>
    <w:p w14:paraId="296FEF7D" w14:textId="77777777" w:rsidR="00AA0445" w:rsidRDefault="00AA0445" w:rsidP="00DC4A22">
      <w:pPr>
        <w:rPr>
          <w:lang w:val="sr-Latn-CS"/>
        </w:rPr>
      </w:pPr>
    </w:p>
    <w:p w14:paraId="48291BCF" w14:textId="5398085E" w:rsidR="00AA0445" w:rsidRDefault="00AA0445" w:rsidP="09B5BA6B">
      <w:pPr>
        <w:pStyle w:val="Heading2"/>
        <w:rPr>
          <w:rFonts w:cs="Arial"/>
          <w:szCs w:val="24"/>
          <w:lang w:val="sr-Latn-CS"/>
        </w:rPr>
      </w:pPr>
      <w:bookmarkStart w:id="52" w:name="_Toc137511019"/>
      <w:bookmarkStart w:id="53" w:name="_Toc137511051"/>
      <w:r w:rsidRPr="09B5BA6B">
        <w:rPr>
          <w:lang w:val="sr-Latn-CS"/>
        </w:rPr>
        <w:t>P</w:t>
      </w:r>
      <w:r w:rsidR="692EA84B" w:rsidRPr="09B5BA6B">
        <w:rPr>
          <w:lang w:val="sr-Latn-CS"/>
        </w:rPr>
        <w:t>očetna stranica power vodiča</w:t>
      </w:r>
      <w:bookmarkEnd w:id="52"/>
      <w:bookmarkEnd w:id="53"/>
    </w:p>
    <w:p w14:paraId="7194DBDC" w14:textId="77777777" w:rsidR="00A300B8" w:rsidRDefault="00A300B8" w:rsidP="00AA0445">
      <w:pPr>
        <w:rPr>
          <w:rFonts w:ascii="Arial" w:hAnsi="Arial" w:cs="Arial"/>
          <w:b/>
          <w:sz w:val="24"/>
          <w:szCs w:val="24"/>
          <w:lang w:val="sr-Latn-CS"/>
        </w:rPr>
      </w:pPr>
    </w:p>
    <w:p w14:paraId="5F5C42B3" w14:textId="77777777" w:rsidR="008B50F5" w:rsidRDefault="008B50F5" w:rsidP="008B50F5">
      <w:pPr>
        <w:numPr>
          <w:ilvl w:val="0"/>
          <w:numId w:val="14"/>
        </w:numPr>
        <w:rPr>
          <w:lang w:val="sr-Latn-CS"/>
        </w:rPr>
      </w:pPr>
      <w:r>
        <w:rPr>
          <w:lang w:val="sr-Latn-CS"/>
        </w:rPr>
        <w:t>Posetilac portala unese e-mail na koji želi da mu se pošalje odgovor na pitanje u odgovarajuće polje.</w:t>
      </w:r>
    </w:p>
    <w:p w14:paraId="157DC8A7" w14:textId="77777777" w:rsidR="00E145A9" w:rsidRPr="00E145A9" w:rsidRDefault="00E145A9" w:rsidP="008B50F5">
      <w:pPr>
        <w:numPr>
          <w:ilvl w:val="0"/>
          <w:numId w:val="14"/>
        </w:numPr>
        <w:rPr>
          <w:lang w:val="sr-Latn-CS"/>
        </w:rPr>
      </w:pPr>
      <w:r>
        <w:rPr>
          <w:lang w:val="sr-Latn-CS"/>
        </w:rPr>
        <w:t xml:space="preserve">Pitanje otkuca u polje </w:t>
      </w:r>
      <w:r w:rsidRPr="00E145A9">
        <w:rPr>
          <w:i/>
          <w:lang w:val="sr-Latn-CS"/>
        </w:rPr>
        <w:t>Pitanje</w:t>
      </w:r>
      <w:r>
        <w:rPr>
          <w:i/>
          <w:lang w:val="sr-Latn-CS"/>
        </w:rPr>
        <w:t>.</w:t>
      </w:r>
    </w:p>
    <w:p w14:paraId="47D6E44C" w14:textId="77777777" w:rsidR="00E145A9" w:rsidRPr="008B50F5" w:rsidRDefault="00E145A9" w:rsidP="008B50F5">
      <w:pPr>
        <w:numPr>
          <w:ilvl w:val="0"/>
          <w:numId w:val="14"/>
        </w:numPr>
        <w:rPr>
          <w:lang w:val="sr-Latn-CS"/>
        </w:rPr>
      </w:pPr>
      <w:r>
        <w:rPr>
          <w:lang w:val="sr-Latn-CS"/>
        </w:rPr>
        <w:t xml:space="preserve">Na kraju, pitanje se prosledi klikom na dugme </w:t>
      </w:r>
      <w:r w:rsidRPr="00E145A9">
        <w:rPr>
          <w:i/>
          <w:lang w:val="sr-Latn-CS"/>
        </w:rPr>
        <w:t>Proslediti</w:t>
      </w:r>
      <w:r>
        <w:rPr>
          <w:lang w:val="sr-Latn-CS"/>
        </w:rPr>
        <w:t>.</w:t>
      </w:r>
    </w:p>
    <w:p w14:paraId="769D0D3C" w14:textId="77777777" w:rsidR="008B50F5" w:rsidRDefault="008B50F5" w:rsidP="00AA0445">
      <w:pPr>
        <w:rPr>
          <w:rFonts w:ascii="Arial" w:hAnsi="Arial" w:cs="Arial"/>
          <w:b/>
          <w:sz w:val="24"/>
          <w:szCs w:val="24"/>
          <w:lang w:val="sr-Latn-CS"/>
        </w:rPr>
      </w:pPr>
    </w:p>
    <w:p w14:paraId="1231BE67" w14:textId="77EE8BB5" w:rsidR="00E91542" w:rsidRDefault="1B8A92D7" w:rsidP="09B5BA6B">
      <w:r>
        <w:rPr>
          <w:noProof/>
        </w:rPr>
        <w:drawing>
          <wp:inline distT="0" distB="0" distL="0" distR="0" wp14:anchorId="005B789C" wp14:editId="5BBF2C14">
            <wp:extent cx="6172200" cy="2931795"/>
            <wp:effectExtent l="0" t="0" r="0" b="0"/>
            <wp:docPr id="17186644" name="Picture 17186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E6B0" w14:textId="3CEF20CD" w:rsidR="002A19FC" w:rsidRDefault="002A19FC" w:rsidP="002A19FC">
      <w:r>
        <w:tab/>
      </w:r>
      <w:r>
        <w:tab/>
      </w:r>
      <w:r>
        <w:tab/>
      </w:r>
      <w:r>
        <w:tab/>
      </w:r>
      <w:r>
        <w:rPr>
          <w:sz w:val="16"/>
          <w:lang w:val="sr-Latn-CS"/>
        </w:rPr>
        <w:t xml:space="preserve">Slika </w:t>
      </w:r>
      <w:r>
        <w:rPr>
          <w:sz w:val="16"/>
          <w:lang w:val="sr-Latn-CS"/>
        </w:rPr>
        <w:t>34</w:t>
      </w:r>
      <w:r>
        <w:rPr>
          <w:sz w:val="16"/>
          <w:lang w:val="sr-Latn-CS"/>
        </w:rPr>
        <w:t xml:space="preserve"> –</w:t>
      </w:r>
      <w:r>
        <w:rPr>
          <w:sz w:val="16"/>
          <w:lang w:val="sr-Latn-CS"/>
        </w:rPr>
        <w:t xml:space="preserve"> Početna stranica korisnika ulogovanih kao </w:t>
      </w:r>
      <w:r w:rsidRPr="002A19FC">
        <w:rPr>
          <w:i/>
          <w:sz w:val="16"/>
          <w:lang w:val="sr-Latn-CS"/>
        </w:rPr>
        <w:t>power-vodič</w:t>
      </w:r>
      <w:r>
        <w:rPr>
          <w:sz w:val="16"/>
          <w:lang w:val="sr-Latn-CS"/>
        </w:rPr>
        <w:t xml:space="preserve"> i </w:t>
      </w:r>
      <w:r w:rsidRPr="002A19FC">
        <w:rPr>
          <w:i/>
          <w:sz w:val="16"/>
          <w:lang w:val="sr-Latn-CS"/>
        </w:rPr>
        <w:t>admin</w:t>
      </w:r>
    </w:p>
    <w:p w14:paraId="59804557" w14:textId="40121D40" w:rsidR="002A19FC" w:rsidRDefault="002A19FC" w:rsidP="09B5BA6B"/>
    <w:p w14:paraId="3CA6DCA4" w14:textId="0CBD9DA1" w:rsidR="003715E8" w:rsidRDefault="01439BD4" w:rsidP="003715E8">
      <w:pPr>
        <w:pStyle w:val="Heading2"/>
      </w:pPr>
      <w:bookmarkStart w:id="54" w:name="_Toc137511020"/>
      <w:bookmarkStart w:id="55" w:name="_Toc137511052"/>
      <w:r>
        <w:t>Pregled, dodavanje</w:t>
      </w:r>
      <w:r w:rsidR="3C3BCC3E">
        <w:t>,</w:t>
      </w:r>
      <w:r>
        <w:t xml:space="preserve"> izmena </w:t>
      </w:r>
      <w:r w:rsidR="003715E8">
        <w:t>i</w:t>
      </w:r>
      <w:r w:rsidR="74A66BA6">
        <w:t xml:space="preserve"> brisanje </w:t>
      </w:r>
      <w:r>
        <w:t>znamenitosti</w:t>
      </w:r>
      <w:bookmarkEnd w:id="54"/>
      <w:bookmarkEnd w:id="55"/>
    </w:p>
    <w:p w14:paraId="3B93952A" w14:textId="77777777" w:rsidR="003715E8" w:rsidRPr="003715E8" w:rsidRDefault="003715E8" w:rsidP="003715E8">
      <w:pPr>
        <w:numPr>
          <w:ilvl w:val="0"/>
          <w:numId w:val="31"/>
        </w:numPr>
      </w:pPr>
      <w:r w:rsidRPr="003715E8">
        <w:t xml:space="preserve">Korisnik se prijavljuje </w:t>
      </w:r>
      <w:proofErr w:type="gramStart"/>
      <w:r w:rsidRPr="003715E8">
        <w:t>na</w:t>
      </w:r>
      <w:proofErr w:type="gramEnd"/>
      <w:r w:rsidRPr="003715E8">
        <w:t xml:space="preserve"> svoj nalog, pri čemu je tip naloga </w:t>
      </w:r>
      <w:r w:rsidRPr="003715E8">
        <w:rPr>
          <w:i/>
        </w:rPr>
        <w:t>power-vodič</w:t>
      </w:r>
      <w:r w:rsidRPr="003715E8">
        <w:t>.</w:t>
      </w:r>
    </w:p>
    <w:p w14:paraId="27CE3218" w14:textId="77777777" w:rsidR="003715E8" w:rsidRPr="003715E8" w:rsidRDefault="003715E8" w:rsidP="003715E8">
      <w:pPr>
        <w:numPr>
          <w:ilvl w:val="0"/>
          <w:numId w:val="31"/>
        </w:numPr>
      </w:pPr>
      <w:r w:rsidRPr="003715E8">
        <w:t xml:space="preserve">Klikom </w:t>
      </w:r>
      <w:proofErr w:type="gramStart"/>
      <w:r w:rsidRPr="003715E8">
        <w:t>na</w:t>
      </w:r>
      <w:proofErr w:type="gramEnd"/>
      <w:r w:rsidRPr="003715E8">
        <w:t xml:space="preserve"> dugme </w:t>
      </w:r>
      <w:r w:rsidRPr="003715E8">
        <w:rPr>
          <w:i/>
        </w:rPr>
        <w:t>Show All Markers On The Map</w:t>
      </w:r>
      <w:r w:rsidRPr="003715E8">
        <w:t>, prikazuje se mapa sa svim markerima, koji označavaju znamenitosti.</w:t>
      </w:r>
    </w:p>
    <w:p w14:paraId="2C648149" w14:textId="77777777" w:rsidR="003715E8" w:rsidRPr="003715E8" w:rsidRDefault="003715E8" w:rsidP="003715E8">
      <w:pPr>
        <w:numPr>
          <w:ilvl w:val="0"/>
          <w:numId w:val="31"/>
        </w:numPr>
      </w:pPr>
      <w:r w:rsidRPr="003715E8">
        <w:t xml:space="preserve">Klikom </w:t>
      </w:r>
      <w:proofErr w:type="gramStart"/>
      <w:r w:rsidRPr="003715E8">
        <w:t>na</w:t>
      </w:r>
      <w:proofErr w:type="gramEnd"/>
      <w:r w:rsidRPr="003715E8">
        <w:t xml:space="preserve"> marker, mogu se videti informacije o odabranoj znamenitosti.</w:t>
      </w:r>
    </w:p>
    <w:p w14:paraId="26C09AB3" w14:textId="12F51BA4" w:rsidR="003715E8" w:rsidRPr="003715E8" w:rsidRDefault="003715E8" w:rsidP="003715E8">
      <w:pPr>
        <w:numPr>
          <w:ilvl w:val="0"/>
          <w:numId w:val="31"/>
        </w:numPr>
      </w:pPr>
      <w:r w:rsidRPr="003715E8">
        <w:t xml:space="preserve">U prozoru pored pravougaonika </w:t>
      </w:r>
      <w:proofErr w:type="gramStart"/>
      <w:r w:rsidRPr="003715E8">
        <w:t>sa</w:t>
      </w:r>
      <w:proofErr w:type="gramEnd"/>
      <w:r w:rsidRPr="003715E8">
        <w:t xml:space="preserve"> tekstom </w:t>
      </w:r>
      <w:r w:rsidRPr="003715E8">
        <w:rPr>
          <w:i/>
        </w:rPr>
        <w:t xml:space="preserve">Select </w:t>
      </w:r>
      <w:r>
        <w:rPr>
          <w:i/>
        </w:rPr>
        <w:t>C</w:t>
      </w:r>
      <w:r w:rsidRPr="003715E8">
        <w:rPr>
          <w:i/>
        </w:rPr>
        <w:t>ity</w:t>
      </w:r>
      <w:r w:rsidRPr="003715E8">
        <w:t>, može se odabrati grad, pri čemu će se mapa centrirati na taj grad.</w:t>
      </w:r>
    </w:p>
    <w:p w14:paraId="45FB7BF3" w14:textId="77777777" w:rsidR="003715E8" w:rsidRPr="003715E8" w:rsidRDefault="003715E8" w:rsidP="003715E8">
      <w:pPr>
        <w:numPr>
          <w:ilvl w:val="0"/>
          <w:numId w:val="31"/>
        </w:numPr>
      </w:pPr>
      <w:r w:rsidRPr="003715E8">
        <w:t xml:space="preserve">Klikom </w:t>
      </w:r>
      <w:proofErr w:type="gramStart"/>
      <w:r w:rsidRPr="003715E8">
        <w:t>na</w:t>
      </w:r>
      <w:proofErr w:type="gramEnd"/>
      <w:r w:rsidRPr="003715E8">
        <w:t xml:space="preserve"> dugme </w:t>
      </w:r>
      <w:r w:rsidRPr="003715E8">
        <w:rPr>
          <w:i/>
        </w:rPr>
        <w:t>Uključi režim dodavanja markera</w:t>
      </w:r>
      <w:r w:rsidRPr="003715E8">
        <w:t>, korisnik dobija mogućnost dodavanja znamenitosti na mapu, izmene informacija o znamenitostima i brisanja znamenitosti.</w:t>
      </w:r>
    </w:p>
    <w:p w14:paraId="5BCEF896" w14:textId="77777777" w:rsidR="003715E8" w:rsidRPr="003715E8" w:rsidRDefault="003715E8" w:rsidP="003715E8">
      <w:pPr>
        <w:numPr>
          <w:ilvl w:val="0"/>
          <w:numId w:val="31"/>
        </w:numPr>
      </w:pPr>
      <w:r w:rsidRPr="003715E8">
        <w:t xml:space="preserve">Zatim, klikom </w:t>
      </w:r>
      <w:proofErr w:type="gramStart"/>
      <w:r w:rsidRPr="003715E8">
        <w:t>na</w:t>
      </w:r>
      <w:proofErr w:type="gramEnd"/>
      <w:r w:rsidRPr="003715E8">
        <w:t xml:space="preserve"> mapu (na mesto gde želimo da dodamo znamenitost), postavlja se marker i prikazuje prozor sa podacima koje treba uneti o znamenitosti.</w:t>
      </w:r>
    </w:p>
    <w:p w14:paraId="2E236E22" w14:textId="77777777" w:rsidR="003715E8" w:rsidRPr="003715E8" w:rsidRDefault="003715E8" w:rsidP="003715E8">
      <w:pPr>
        <w:numPr>
          <w:ilvl w:val="0"/>
          <w:numId w:val="31"/>
        </w:numPr>
      </w:pPr>
      <w:r w:rsidRPr="003715E8">
        <w:t xml:space="preserve">Klikom </w:t>
      </w:r>
      <w:proofErr w:type="gramStart"/>
      <w:r w:rsidRPr="003715E8">
        <w:t>na</w:t>
      </w:r>
      <w:proofErr w:type="gramEnd"/>
      <w:r w:rsidRPr="003715E8">
        <w:t xml:space="preserve"> dugme </w:t>
      </w:r>
      <w:r w:rsidRPr="003715E8">
        <w:rPr>
          <w:i/>
        </w:rPr>
        <w:t>Save</w:t>
      </w:r>
      <w:r w:rsidRPr="003715E8">
        <w:t>, podaci o znamenitosti se čuvaju.</w:t>
      </w:r>
    </w:p>
    <w:p w14:paraId="2044C773" w14:textId="77777777" w:rsidR="003715E8" w:rsidRPr="003715E8" w:rsidRDefault="003715E8" w:rsidP="003715E8">
      <w:pPr>
        <w:numPr>
          <w:ilvl w:val="0"/>
          <w:numId w:val="31"/>
        </w:numPr>
      </w:pPr>
      <w:r w:rsidRPr="003715E8">
        <w:t xml:space="preserve">Klikom </w:t>
      </w:r>
      <w:proofErr w:type="gramStart"/>
      <w:r w:rsidRPr="003715E8">
        <w:t>na</w:t>
      </w:r>
      <w:proofErr w:type="gramEnd"/>
      <w:r w:rsidRPr="003715E8">
        <w:t xml:space="preserve"> već postojeći marker, prikazuju se podaci o znamenitosti, i dva dugmeta: </w:t>
      </w:r>
      <w:r w:rsidRPr="003715E8">
        <w:rPr>
          <w:i/>
        </w:rPr>
        <w:t>Izmeni</w:t>
      </w:r>
      <w:r w:rsidRPr="003715E8">
        <w:t xml:space="preserve"> i </w:t>
      </w:r>
      <w:r w:rsidRPr="003715E8">
        <w:rPr>
          <w:i/>
        </w:rPr>
        <w:t>Obriši</w:t>
      </w:r>
      <w:r w:rsidRPr="003715E8">
        <w:t>.</w:t>
      </w:r>
    </w:p>
    <w:p w14:paraId="09A449FE" w14:textId="77777777" w:rsidR="003715E8" w:rsidRPr="003715E8" w:rsidRDefault="003715E8" w:rsidP="003715E8">
      <w:pPr>
        <w:numPr>
          <w:ilvl w:val="0"/>
          <w:numId w:val="31"/>
        </w:numPr>
      </w:pPr>
      <w:r w:rsidRPr="003715E8">
        <w:t xml:space="preserve">Klikom </w:t>
      </w:r>
      <w:proofErr w:type="gramStart"/>
      <w:r w:rsidRPr="003715E8">
        <w:t>na</w:t>
      </w:r>
      <w:proofErr w:type="gramEnd"/>
      <w:r w:rsidRPr="003715E8">
        <w:t xml:space="preserve"> dugme </w:t>
      </w:r>
      <w:r w:rsidRPr="003715E8">
        <w:rPr>
          <w:i/>
        </w:rPr>
        <w:t>Izmeni</w:t>
      </w:r>
      <w:r w:rsidRPr="003715E8">
        <w:t>, prikazuje se prozor u kojem mogu da se izmene podaci o znamenitosti.</w:t>
      </w:r>
    </w:p>
    <w:p w14:paraId="7EB74620" w14:textId="77777777" w:rsidR="003715E8" w:rsidRPr="003715E8" w:rsidRDefault="003715E8" w:rsidP="003715E8">
      <w:pPr>
        <w:numPr>
          <w:ilvl w:val="0"/>
          <w:numId w:val="31"/>
        </w:numPr>
      </w:pPr>
      <w:r w:rsidRPr="003715E8">
        <w:t xml:space="preserve">Klikom </w:t>
      </w:r>
      <w:proofErr w:type="gramStart"/>
      <w:r w:rsidRPr="003715E8">
        <w:t>na</w:t>
      </w:r>
      <w:proofErr w:type="gramEnd"/>
      <w:r w:rsidRPr="003715E8">
        <w:t xml:space="preserve"> dugme </w:t>
      </w:r>
      <w:r w:rsidRPr="003715E8">
        <w:rPr>
          <w:i/>
        </w:rPr>
        <w:t>Obriši</w:t>
      </w:r>
      <w:r w:rsidRPr="003715E8">
        <w:t>, sa mape se briše marker.</w:t>
      </w:r>
    </w:p>
    <w:p w14:paraId="686B64E1" w14:textId="77777777" w:rsidR="003715E8" w:rsidRPr="003715E8" w:rsidRDefault="003715E8" w:rsidP="003715E8"/>
    <w:p w14:paraId="54C33A3D" w14:textId="3591265F" w:rsidR="01439BD4" w:rsidRDefault="002A19FC" w:rsidP="09B5BA6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79DA2A" wp14:editId="074F3C86">
                <wp:simplePos x="0" y="0"/>
                <wp:positionH relativeFrom="column">
                  <wp:posOffset>4842933</wp:posOffset>
                </wp:positionH>
                <wp:positionV relativeFrom="paragraph">
                  <wp:posOffset>2336800</wp:posOffset>
                </wp:positionV>
                <wp:extent cx="1202267" cy="474133"/>
                <wp:effectExtent l="0" t="0" r="17145" b="2159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2267" cy="47413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4" o:spid="_x0000_s1026" style="position:absolute;margin-left:381.35pt;margin-top:184pt;width:94.65pt;height:37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" filled="f" strokecolor="#823b0b [1605]" strokeweight="1pt">
                <v:stroke joinstyle="miter"/>
              </v:oval>
            </w:pict>
          </mc:Fallback>
        </mc:AlternateContent>
      </w:r>
      <w:r w:rsidR="01439BD4">
        <w:rPr>
          <w:noProof/>
        </w:rPr>
        <w:drawing>
          <wp:inline distT="0" distB="0" distL="0" distR="0" wp14:anchorId="58AD48B7" wp14:editId="1F3B4453">
            <wp:extent cx="6176210" cy="2933700"/>
            <wp:effectExtent l="0" t="0" r="0" b="0"/>
            <wp:docPr id="61519115" name="Picture 61519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2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A3F8" w14:textId="77777777" w:rsidR="002A19FC" w:rsidRDefault="01439BD4" w:rsidP="09B5BA6B">
      <w:r>
        <w:rPr>
          <w:noProof/>
        </w:rPr>
        <w:drawing>
          <wp:inline distT="0" distB="0" distL="0" distR="0" wp14:anchorId="39426648" wp14:editId="269BFBA9">
            <wp:extent cx="6064440" cy="2943781"/>
            <wp:effectExtent l="0" t="0" r="0" b="0"/>
            <wp:docPr id="1691534635" name="Picture 1691534635" title="Umetanje slik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440" cy="294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DE37" w14:textId="2AF37C55" w:rsidR="002A19FC" w:rsidRPr="002A19FC" w:rsidRDefault="002A19FC" w:rsidP="09B5BA6B">
      <w:pPr>
        <w:rPr>
          <w:sz w:val="18"/>
        </w:rPr>
      </w:pPr>
      <w:r>
        <w:tab/>
      </w:r>
      <w:r>
        <w:tab/>
      </w:r>
      <w:r>
        <w:tab/>
      </w:r>
      <w:r>
        <w:tab/>
      </w:r>
      <w:r>
        <w:rPr>
          <w:sz w:val="18"/>
        </w:rPr>
        <w:t xml:space="preserve">Slika 35 – Prikaz mape </w:t>
      </w:r>
      <w:proofErr w:type="gramStart"/>
      <w:r>
        <w:rPr>
          <w:sz w:val="18"/>
        </w:rPr>
        <w:t>sa</w:t>
      </w:r>
      <w:proofErr w:type="gramEnd"/>
      <w:r>
        <w:rPr>
          <w:sz w:val="18"/>
        </w:rPr>
        <w:t xml:space="preserve"> svim znamenitostima</w:t>
      </w:r>
    </w:p>
    <w:p w14:paraId="5AC54A77" w14:textId="77777777" w:rsidR="002A19FC" w:rsidRDefault="002A19FC" w:rsidP="09B5BA6B"/>
    <w:p w14:paraId="59F598D3" w14:textId="77777777" w:rsidR="002A19FC" w:rsidRDefault="002A19FC" w:rsidP="09B5BA6B">
      <w:r>
        <w:tab/>
      </w:r>
      <w:r w:rsidR="01439BD4">
        <w:rPr>
          <w:noProof/>
        </w:rPr>
        <w:lastRenderedPageBreak/>
        <w:drawing>
          <wp:inline distT="0" distB="0" distL="0" distR="0" wp14:anchorId="10044F53" wp14:editId="0E29C9D0">
            <wp:extent cx="6076950" cy="2962513"/>
            <wp:effectExtent l="0" t="0" r="0" b="0"/>
            <wp:docPr id="2056984715" name="Picture 2056984715" title="Umetanje slik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96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3A2B" w14:textId="512C134E" w:rsidR="002A19FC" w:rsidRDefault="002A19FC" w:rsidP="09B5BA6B">
      <w:r>
        <w:tab/>
      </w:r>
      <w:r>
        <w:tab/>
      </w:r>
      <w:r>
        <w:tab/>
      </w:r>
      <w:r>
        <w:tab/>
      </w:r>
      <w:r w:rsidRPr="002A19FC">
        <w:rPr>
          <w:sz w:val="18"/>
        </w:rPr>
        <w:t>Slika 36 – Prikaz odabira grada</w:t>
      </w:r>
    </w:p>
    <w:p w14:paraId="67DF7A3B" w14:textId="77777777" w:rsidR="002A19FC" w:rsidRDefault="002A19FC" w:rsidP="09B5BA6B"/>
    <w:p w14:paraId="036117F5" w14:textId="77777777" w:rsidR="002A19FC" w:rsidRDefault="002A19FC" w:rsidP="09B5BA6B"/>
    <w:p w14:paraId="0B26F0FF" w14:textId="77777777" w:rsidR="002A19FC" w:rsidRDefault="01439BD4" w:rsidP="09B5BA6B">
      <w:r>
        <w:rPr>
          <w:noProof/>
        </w:rPr>
        <w:drawing>
          <wp:inline distT="0" distB="0" distL="0" distR="0" wp14:anchorId="310AA612" wp14:editId="162EE85D">
            <wp:extent cx="6096000" cy="2971800"/>
            <wp:effectExtent l="0" t="0" r="0" b="0"/>
            <wp:docPr id="661142959" name="Picture 661142959" title="Umetanje slik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BC57" w14:textId="736E5263" w:rsidR="002A19FC" w:rsidRDefault="002A19FC" w:rsidP="09B5BA6B">
      <w:r>
        <w:tab/>
      </w:r>
      <w:r>
        <w:tab/>
      </w:r>
      <w:r>
        <w:tab/>
      </w:r>
      <w:r>
        <w:tab/>
        <w:t>Slika 37 – Prikaz odabira znamenitosti</w:t>
      </w:r>
    </w:p>
    <w:p w14:paraId="4F00109C" w14:textId="3909F5D6" w:rsidR="01439BD4" w:rsidRDefault="002A19FC" w:rsidP="09B5BA6B">
      <w:r>
        <w:tab/>
      </w:r>
      <w:r>
        <w:tab/>
      </w:r>
      <w:r w:rsidR="01439BD4">
        <w:rPr>
          <w:noProof/>
        </w:rPr>
        <w:lastRenderedPageBreak/>
        <w:drawing>
          <wp:inline distT="0" distB="0" distL="0" distR="0" wp14:anchorId="1D29CC82" wp14:editId="37A671C7">
            <wp:extent cx="6096000" cy="2971800"/>
            <wp:effectExtent l="0" t="0" r="0" b="0"/>
            <wp:docPr id="1697790990" name="Picture 1697790990" title="Umetanje slik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A52F" w14:textId="76496F7C" w:rsidR="002A19FC" w:rsidRDefault="002A19FC" w:rsidP="09B5BA6B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59EBBE" wp14:editId="01C11D40">
                <wp:simplePos x="0" y="0"/>
                <wp:positionH relativeFrom="column">
                  <wp:posOffset>4965700</wp:posOffset>
                </wp:positionH>
                <wp:positionV relativeFrom="paragraph">
                  <wp:posOffset>-2971800</wp:posOffset>
                </wp:positionV>
                <wp:extent cx="1079500" cy="254000"/>
                <wp:effectExtent l="0" t="0" r="25400" b="1270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2540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5" o:spid="_x0000_s1026" style="position:absolute;margin-left:391pt;margin-top:-234pt;width:85pt;height:20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" filled="f" strokecolor="#823b0b [1605]" strokeweight="1pt">
                <v:stroke joinstyle="miter"/>
              </v:oval>
            </w:pict>
          </mc:Fallback>
        </mc:AlternateContent>
      </w:r>
      <w:r>
        <w:tab/>
      </w:r>
      <w:r>
        <w:tab/>
      </w:r>
      <w:r>
        <w:tab/>
      </w:r>
      <w:r>
        <w:tab/>
      </w:r>
      <w:r w:rsidRPr="002A19FC">
        <w:rPr>
          <w:sz w:val="18"/>
        </w:rPr>
        <w:t>S</w:t>
      </w:r>
      <w:r>
        <w:rPr>
          <w:sz w:val="18"/>
        </w:rPr>
        <w:t>lika 38</w:t>
      </w:r>
      <w:r w:rsidRPr="002A19FC">
        <w:rPr>
          <w:sz w:val="18"/>
        </w:rPr>
        <w:t xml:space="preserve"> – Prikaz </w:t>
      </w:r>
      <w:r>
        <w:rPr>
          <w:sz w:val="18"/>
        </w:rPr>
        <w:t>dodavanja znamenitosti</w:t>
      </w:r>
    </w:p>
    <w:p w14:paraId="58DCFAC7" w14:textId="77777777" w:rsidR="002A19FC" w:rsidRDefault="002A19FC" w:rsidP="09B5BA6B"/>
    <w:p w14:paraId="308D840D" w14:textId="77777777" w:rsidR="002A19FC" w:rsidRDefault="002A19FC" w:rsidP="09B5BA6B"/>
    <w:p w14:paraId="2A11DB3F" w14:textId="3E923766" w:rsidR="757B4EF1" w:rsidRDefault="757B4EF1" w:rsidP="09B5BA6B">
      <w:r>
        <w:rPr>
          <w:noProof/>
        </w:rPr>
        <w:drawing>
          <wp:inline distT="0" distB="0" distL="0" distR="0" wp14:anchorId="51FA63B1" wp14:editId="6373550E">
            <wp:extent cx="6076950" cy="2114272"/>
            <wp:effectExtent l="0" t="0" r="0" b="0"/>
            <wp:docPr id="371352351" name="Picture 37135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11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BAF7" w14:textId="4E244C29" w:rsidR="002A19FC" w:rsidRDefault="002A19FC" w:rsidP="09B5BA6B">
      <w:r>
        <w:tab/>
      </w:r>
      <w:r>
        <w:tab/>
      </w:r>
      <w:r>
        <w:tab/>
      </w:r>
      <w:r>
        <w:tab/>
      </w:r>
      <w:r w:rsidRPr="002A19FC">
        <w:rPr>
          <w:sz w:val="18"/>
        </w:rPr>
        <w:t>S</w:t>
      </w:r>
      <w:r>
        <w:rPr>
          <w:sz w:val="18"/>
        </w:rPr>
        <w:t>lika 3</w:t>
      </w:r>
      <w:r>
        <w:rPr>
          <w:sz w:val="18"/>
        </w:rPr>
        <w:t>9</w:t>
      </w:r>
      <w:r w:rsidRPr="002A19FC">
        <w:rPr>
          <w:sz w:val="18"/>
        </w:rPr>
        <w:t xml:space="preserve"> – Prikaz </w:t>
      </w:r>
      <w:r>
        <w:rPr>
          <w:sz w:val="18"/>
        </w:rPr>
        <w:t xml:space="preserve">mogućnosti za izmenu i brisanje </w:t>
      </w:r>
      <w:r>
        <w:rPr>
          <w:sz w:val="18"/>
        </w:rPr>
        <w:t>znamenitosti</w:t>
      </w:r>
    </w:p>
    <w:p w14:paraId="31595725" w14:textId="2897FDD9" w:rsidR="757B4EF1" w:rsidRDefault="757B4EF1" w:rsidP="09B5BA6B">
      <w:r>
        <w:rPr>
          <w:noProof/>
        </w:rPr>
        <w:lastRenderedPageBreak/>
        <w:drawing>
          <wp:inline distT="0" distB="0" distL="0" distR="0" wp14:anchorId="79181CD3" wp14:editId="72AAC658">
            <wp:extent cx="4000500" cy="4572000"/>
            <wp:effectExtent l="0" t="0" r="0" b="0"/>
            <wp:docPr id="745504130" name="Picture 745504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9CFB" w14:textId="1F9B0C73" w:rsidR="002A19FC" w:rsidRDefault="002A19FC" w:rsidP="09B5BA6B">
      <w:r>
        <w:tab/>
      </w:r>
      <w:r>
        <w:tab/>
      </w:r>
      <w:r w:rsidRPr="002A19FC">
        <w:rPr>
          <w:sz w:val="18"/>
        </w:rPr>
        <w:t>S</w:t>
      </w:r>
      <w:r>
        <w:rPr>
          <w:sz w:val="18"/>
        </w:rPr>
        <w:t>lika 40</w:t>
      </w:r>
      <w:r w:rsidRPr="002A19FC">
        <w:rPr>
          <w:sz w:val="18"/>
        </w:rPr>
        <w:t xml:space="preserve"> – Prikaz</w:t>
      </w:r>
      <w:r>
        <w:rPr>
          <w:sz w:val="18"/>
        </w:rPr>
        <w:t xml:space="preserve"> izmene</w:t>
      </w:r>
      <w:r>
        <w:rPr>
          <w:sz w:val="18"/>
        </w:rPr>
        <w:t xml:space="preserve"> znamenitosti</w:t>
      </w:r>
    </w:p>
    <w:p w14:paraId="1DB52C17" w14:textId="77777777" w:rsidR="002A19FC" w:rsidRDefault="002A19FC" w:rsidP="09B5BA6B"/>
    <w:p w14:paraId="7FA084D3" w14:textId="4F55E0E2" w:rsidR="757B4EF1" w:rsidRDefault="757B4EF1" w:rsidP="09B5BA6B">
      <w:r>
        <w:rPr>
          <w:noProof/>
        </w:rPr>
        <w:lastRenderedPageBreak/>
        <w:drawing>
          <wp:inline distT="0" distB="0" distL="0" distR="0" wp14:anchorId="4F34DB59" wp14:editId="515C72BB">
            <wp:extent cx="3124200" cy="3417749"/>
            <wp:effectExtent l="0" t="0" r="0" b="0"/>
            <wp:docPr id="1329231218" name="Picture 132923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41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0491" w14:textId="62F9736F" w:rsidR="09B5BA6B" w:rsidRDefault="002A19FC" w:rsidP="09B5BA6B">
      <w:r>
        <w:tab/>
        <w:t>Slika 41 – Prikaz obrisane znamenitosti</w:t>
      </w:r>
    </w:p>
    <w:p w14:paraId="36FEB5B0" w14:textId="77777777" w:rsidR="00BE4B5A" w:rsidRDefault="00BE4B5A" w:rsidP="009F4E47">
      <w:pPr>
        <w:jc w:val="center"/>
        <w:rPr>
          <w:lang w:val="sr-Latn-CS"/>
        </w:rPr>
      </w:pPr>
    </w:p>
    <w:p w14:paraId="30D7AA69" w14:textId="77777777" w:rsidR="00E91542" w:rsidRPr="009F4E47" w:rsidRDefault="00E91542" w:rsidP="009F4E47">
      <w:pPr>
        <w:jc w:val="center"/>
        <w:rPr>
          <w:lang w:val="sr-Latn-CS"/>
        </w:rPr>
      </w:pPr>
    </w:p>
    <w:p w14:paraId="24EB19F4" w14:textId="5FB12C1E" w:rsidR="01439BD4" w:rsidRDefault="01439BD4" w:rsidP="09B5BA6B">
      <w:pPr>
        <w:pStyle w:val="Heading1"/>
        <w:rPr>
          <w:lang w:val="sr-Latn-CS"/>
        </w:rPr>
      </w:pPr>
      <w:bookmarkStart w:id="56" w:name="_Toc137511021"/>
      <w:bookmarkStart w:id="57" w:name="_Toc137511053"/>
      <w:r w:rsidRPr="09B5BA6B">
        <w:rPr>
          <w:lang w:val="sr-Latn-CS"/>
        </w:rPr>
        <w:t>Odjavljivanje iz naloga</w:t>
      </w:r>
      <w:bookmarkEnd w:id="56"/>
      <w:bookmarkEnd w:id="57"/>
    </w:p>
    <w:p w14:paraId="32C34D89" w14:textId="77777777" w:rsidR="004C4C4E" w:rsidRDefault="004C4C4E" w:rsidP="004C4C4E">
      <w:r w:rsidRPr="007C0718">
        <w:t xml:space="preserve">Odjavljuje se klikom </w:t>
      </w:r>
      <w:proofErr w:type="gramStart"/>
      <w:r w:rsidRPr="007C0718">
        <w:t>na</w:t>
      </w:r>
      <w:proofErr w:type="gramEnd"/>
      <w:r w:rsidRPr="007C0718">
        <w:t xml:space="preserve"> odgovarajuću ikonicu za odjavljivanje.</w:t>
      </w:r>
    </w:p>
    <w:p w14:paraId="6C63B70E" w14:textId="77777777" w:rsidR="004C4C4E" w:rsidRDefault="004C4C4E" w:rsidP="004C4C4E"/>
    <w:p w14:paraId="6806F82D" w14:textId="68BAA1B4" w:rsidR="004C4C4E" w:rsidRPr="007C0718" w:rsidRDefault="004C4C4E" w:rsidP="004C4C4E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ADA6ECD" wp14:editId="6ECD0157">
                <wp:simplePos x="0" y="0"/>
                <wp:positionH relativeFrom="column">
                  <wp:posOffset>2733675</wp:posOffset>
                </wp:positionH>
                <wp:positionV relativeFrom="paragraph">
                  <wp:posOffset>211773</wp:posOffset>
                </wp:positionV>
                <wp:extent cx="604838" cy="509587"/>
                <wp:effectExtent l="0" t="0" r="24130" b="2413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838" cy="50958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" o:spid="_x0000_s1026" style="position:absolute;margin-left:215.25pt;margin-top:16.7pt;width:47.65pt;height:40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25EE2EF" wp14:editId="470C9995">
            <wp:extent cx="4629150" cy="1619250"/>
            <wp:effectExtent l="0" t="0" r="0" b="0"/>
            <wp:docPr id="6" name="Picture 6" descr="https://cdn.discordapp.com/attachments/1082627262026874973/1117953296850759841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1082627262026874973/1117953296850759841/image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F1C98" w14:textId="166B633C" w:rsidR="00EA14B1" w:rsidRPr="00EA14B1" w:rsidRDefault="004C4C4E" w:rsidP="00EA14B1">
      <w:pPr>
        <w:ind w:left="720"/>
        <w:rPr>
          <w:lang w:val="sr-Latn-CS"/>
        </w:rPr>
      </w:pPr>
      <w:r>
        <w:rPr>
          <w:lang w:val="sr-Latn-CS"/>
        </w:rPr>
        <w:tab/>
      </w:r>
      <w:r>
        <w:rPr>
          <w:lang w:val="sr-Latn-CS"/>
        </w:rPr>
        <w:tab/>
        <w:t>Slika 42 – Prikaz ikonice za odjavljivanje</w:t>
      </w:r>
    </w:p>
    <w:sectPr w:rsidR="00EA14B1" w:rsidRPr="00EA14B1">
      <w:headerReference w:type="default" r:id="rId52"/>
      <w:footerReference w:type="default" r:id="rId53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8EA1110" w14:textId="77777777" w:rsidR="004F1773" w:rsidRDefault="004F1773">
      <w:r>
        <w:separator/>
      </w:r>
    </w:p>
  </w:endnote>
  <w:endnote w:type="continuationSeparator" w:id="0">
    <w:p w14:paraId="5FCE5ACE" w14:textId="77777777" w:rsidR="004F1773" w:rsidRDefault="004F17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BA60A0" w14:paraId="6573B1C5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65F9C3DC" w14:textId="77777777" w:rsidR="00BA60A0" w:rsidRDefault="00BA60A0">
          <w:pPr>
            <w:ind w:right="360"/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0C4BDD96" w14:textId="7020341D" w:rsidR="00BA60A0" w:rsidRDefault="00BA60A0">
          <w:pPr>
            <w:jc w:val="center"/>
          </w:pPr>
          <w:r w:rsidRPr="00B73BC6">
            <w:rPr>
              <w:rFonts w:ascii="Symbol" w:eastAsia="Symbol" w:hAnsi="Symbol" w:cs="Symbol"/>
              <w:lang w:val="sr-Latn-CS"/>
            </w:rPr>
            <w:t></w:t>
          </w:r>
          <w:r>
            <w:rPr>
              <w:lang w:val="sr-Latn-CS"/>
            </w:rPr>
            <w:t>Elektronski fakultet Niš, 2023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2C78A258" w14:textId="77777777" w:rsidR="00BA60A0" w:rsidRDefault="00BA60A0">
          <w:pPr>
            <w:jc w:val="right"/>
          </w:pPr>
          <w:r>
            <w:t xml:space="preserve">Strana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  <w:r>
            <w:rPr>
              <w:rStyle w:val="PageNumber"/>
            </w:rPr>
            <w:fldChar w:fldCharType="separate"/>
          </w:r>
          <w:r w:rsidR="006E0DD0">
            <w:rPr>
              <w:rStyle w:val="PageNumber"/>
              <w:noProof/>
            </w:rPr>
            <w:t>2</w:t>
          </w:r>
          <w:r>
            <w:rPr>
              <w:rStyle w:val="PageNumber"/>
            </w:rPr>
            <w:fldChar w:fldCharType="end"/>
          </w:r>
          <w:r>
            <w:rPr>
              <w:rStyle w:val="PageNumber"/>
            </w:rPr>
            <w:t xml:space="preserve"> od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NUMPAGES  \* MERGEFORMAT </w:instrText>
          </w:r>
          <w:r>
            <w:rPr>
              <w:rStyle w:val="PageNumber"/>
            </w:rPr>
            <w:fldChar w:fldCharType="separate"/>
          </w:r>
          <w:r w:rsidR="006E0DD0">
            <w:rPr>
              <w:rStyle w:val="PageNumber"/>
              <w:noProof/>
            </w:rPr>
            <w:t>31</w:t>
          </w:r>
          <w:r>
            <w:rPr>
              <w:rStyle w:val="PageNumber"/>
            </w:rPr>
            <w:fldChar w:fldCharType="end"/>
          </w:r>
        </w:p>
      </w:tc>
    </w:tr>
  </w:tbl>
  <w:p w14:paraId="5023141B" w14:textId="77777777" w:rsidR="00BA60A0" w:rsidRDefault="00BA60A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AA1733F" w14:textId="77777777" w:rsidR="004F1773" w:rsidRDefault="004F1773">
      <w:r>
        <w:separator/>
      </w:r>
    </w:p>
  </w:footnote>
  <w:footnote w:type="continuationSeparator" w:id="0">
    <w:p w14:paraId="68BCC02E" w14:textId="77777777" w:rsidR="004F1773" w:rsidRDefault="004F177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A21919" w14:textId="77777777" w:rsidR="00BA60A0" w:rsidRDefault="00BA60A0">
    <w:pPr>
      <w:rPr>
        <w:sz w:val="24"/>
        <w:szCs w:val="24"/>
      </w:rPr>
    </w:pPr>
  </w:p>
  <w:p w14:paraId="6BD18F9B" w14:textId="77777777" w:rsidR="00BA60A0" w:rsidRDefault="00BA60A0">
    <w:pPr>
      <w:pBdr>
        <w:top w:val="single" w:sz="6" w:space="1" w:color="auto"/>
      </w:pBdr>
      <w:rPr>
        <w:sz w:val="24"/>
        <w:szCs w:val="24"/>
      </w:rPr>
    </w:pPr>
  </w:p>
  <w:p w14:paraId="43F7CECA" w14:textId="77777777" w:rsidR="00BA60A0" w:rsidRDefault="00BA60A0">
    <w:pPr>
      <w:pBdr>
        <w:bottom w:val="single" w:sz="6" w:space="1" w:color="auto"/>
      </w:pBdr>
      <w:jc w:val="right"/>
      <w:rPr>
        <w:rFonts w:ascii="Arial" w:hAnsi="Arial"/>
        <w:b/>
        <w:bCs/>
        <w:sz w:val="36"/>
        <w:szCs w:val="36"/>
      </w:rPr>
    </w:pPr>
    <w:r>
      <w:rPr>
        <w:rFonts w:ascii="Arial" w:hAnsi="Arial"/>
        <w:b/>
        <w:bCs/>
        <w:sz w:val="36"/>
        <w:szCs w:val="36"/>
      </w:rPr>
      <w:t>Elektronski fakultet Niš</w:t>
    </w:r>
  </w:p>
  <w:p w14:paraId="238601FE" w14:textId="77777777" w:rsidR="00BA60A0" w:rsidRDefault="00BA60A0">
    <w:pPr>
      <w:pBdr>
        <w:bottom w:val="single" w:sz="6" w:space="1" w:color="auto"/>
      </w:pBdr>
      <w:jc w:val="right"/>
      <w:rPr>
        <w:sz w:val="24"/>
        <w:szCs w:val="24"/>
      </w:rPr>
    </w:pPr>
  </w:p>
  <w:p w14:paraId="0F3CABC7" w14:textId="77777777" w:rsidR="00BA60A0" w:rsidRDefault="00BA60A0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D072C0D" w14:textId="77777777" w:rsidR="00BA60A0" w:rsidRDefault="00BA60A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62F9B"/>
    <w:multiLevelType w:val="hybridMultilevel"/>
    <w:tmpl w:val="D0AAAA1A"/>
    <w:lvl w:ilvl="0" w:tplc="F2AE7F2C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298"/>
        </w:tabs>
        <w:ind w:left="1298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8"/>
        </w:tabs>
        <w:ind w:left="2018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38"/>
        </w:tabs>
        <w:ind w:left="2738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58"/>
        </w:tabs>
        <w:ind w:left="3458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78"/>
        </w:tabs>
        <w:ind w:left="4178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98"/>
        </w:tabs>
        <w:ind w:left="4898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18"/>
        </w:tabs>
        <w:ind w:left="5618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38"/>
        </w:tabs>
        <w:ind w:left="6338" w:hanging="180"/>
      </w:pPr>
    </w:lvl>
  </w:abstractNum>
  <w:abstractNum w:abstractNumId="1">
    <w:nsid w:val="02844400"/>
    <w:multiLevelType w:val="hybridMultilevel"/>
    <w:tmpl w:val="B7A495EA"/>
    <w:lvl w:ilvl="0" w:tplc="86BC4CA2">
      <w:start w:val="1"/>
      <w:numFmt w:val="decimal"/>
      <w:lvlText w:val="%1."/>
      <w:lvlJc w:val="left"/>
      <w:pPr>
        <w:tabs>
          <w:tab w:val="num" w:pos="783"/>
        </w:tabs>
        <w:ind w:left="783" w:hanging="3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66"/>
        </w:tabs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86"/>
        </w:tabs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306"/>
        </w:tabs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026"/>
        </w:tabs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746"/>
        </w:tabs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66"/>
        </w:tabs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86"/>
        </w:tabs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906"/>
        </w:tabs>
        <w:ind w:left="6906" w:hanging="180"/>
      </w:pPr>
    </w:lvl>
  </w:abstractNum>
  <w:abstractNum w:abstractNumId="2">
    <w:nsid w:val="0982664D"/>
    <w:multiLevelType w:val="multilevel"/>
    <w:tmpl w:val="AE043D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9EE0DB1"/>
    <w:multiLevelType w:val="multilevel"/>
    <w:tmpl w:val="C72C6FFE"/>
    <w:lvl w:ilvl="0">
      <w:start w:val="1"/>
      <w:numFmt w:val="decimal"/>
      <w:pStyle w:val="Heading1"/>
      <w:lvlText w:val="%1.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4">
    <w:nsid w:val="0E230F3E"/>
    <w:multiLevelType w:val="hybridMultilevel"/>
    <w:tmpl w:val="FD06589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5B2B3A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12B5234"/>
    <w:multiLevelType w:val="multilevel"/>
    <w:tmpl w:val="AE043D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11A76DDA"/>
    <w:multiLevelType w:val="multilevel"/>
    <w:tmpl w:val="02C20D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13694765"/>
    <w:multiLevelType w:val="hybridMultilevel"/>
    <w:tmpl w:val="791CC1FA"/>
    <w:lvl w:ilvl="0" w:tplc="F620EEF2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15AE7562"/>
    <w:multiLevelType w:val="multilevel"/>
    <w:tmpl w:val="E3C22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1614435B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8E957B2"/>
    <w:multiLevelType w:val="hybridMultilevel"/>
    <w:tmpl w:val="CA20D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ED93332"/>
    <w:multiLevelType w:val="multilevel"/>
    <w:tmpl w:val="982C76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20732476"/>
    <w:multiLevelType w:val="hybridMultilevel"/>
    <w:tmpl w:val="AAB4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A0F4D62"/>
    <w:multiLevelType w:val="hybridMultilevel"/>
    <w:tmpl w:val="81CE356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A2D33F4"/>
    <w:multiLevelType w:val="hybridMultilevel"/>
    <w:tmpl w:val="05341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B260245"/>
    <w:multiLevelType w:val="hybridMultilevel"/>
    <w:tmpl w:val="9690A47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D333BD4"/>
    <w:multiLevelType w:val="hybridMultilevel"/>
    <w:tmpl w:val="736A25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EB648E6"/>
    <w:multiLevelType w:val="multilevel"/>
    <w:tmpl w:val="D1380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2453824"/>
    <w:multiLevelType w:val="hybridMultilevel"/>
    <w:tmpl w:val="CB504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65A5642"/>
    <w:multiLevelType w:val="multilevel"/>
    <w:tmpl w:val="BB08D9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9704AEF"/>
    <w:multiLevelType w:val="multilevel"/>
    <w:tmpl w:val="891A49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2">
    <w:nsid w:val="39B9357E"/>
    <w:multiLevelType w:val="hybridMultilevel"/>
    <w:tmpl w:val="4BD21316"/>
    <w:lvl w:ilvl="0" w:tplc="86BC4CA2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94563A60">
      <w:start w:val="6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>
    <w:nsid w:val="4C41177E"/>
    <w:multiLevelType w:val="hybridMultilevel"/>
    <w:tmpl w:val="1440264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>
    <w:nsid w:val="50B86FEE"/>
    <w:multiLevelType w:val="hybridMultilevel"/>
    <w:tmpl w:val="72DE11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C8E07FE"/>
    <w:multiLevelType w:val="hybridMultilevel"/>
    <w:tmpl w:val="E8ACC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6645EE7"/>
    <w:multiLevelType w:val="multilevel"/>
    <w:tmpl w:val="3C46BA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692505BC"/>
    <w:multiLevelType w:val="hybridMultilevel"/>
    <w:tmpl w:val="6DDAABEC"/>
    <w:lvl w:ilvl="0" w:tplc="04090001">
      <w:start w:val="1"/>
      <w:numFmt w:val="bullet"/>
      <w:lvlText w:val=""/>
      <w:lvlJc w:val="left"/>
      <w:pPr>
        <w:tabs>
          <w:tab w:val="num" w:pos="765"/>
        </w:tabs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85"/>
        </w:tabs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05"/>
        </w:tabs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25"/>
        </w:tabs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45"/>
        </w:tabs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65"/>
        </w:tabs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85"/>
        </w:tabs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05"/>
        </w:tabs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25"/>
        </w:tabs>
        <w:ind w:left="6525" w:hanging="360"/>
      </w:pPr>
      <w:rPr>
        <w:rFonts w:ascii="Wingdings" w:hAnsi="Wingdings" w:hint="default"/>
      </w:rPr>
    </w:lvl>
  </w:abstractNum>
  <w:abstractNum w:abstractNumId="28">
    <w:nsid w:val="6D373171"/>
    <w:multiLevelType w:val="multilevel"/>
    <w:tmpl w:val="DCD8CB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6DBA5823"/>
    <w:multiLevelType w:val="multilevel"/>
    <w:tmpl w:val="EC120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6DED71F7"/>
    <w:multiLevelType w:val="multilevel"/>
    <w:tmpl w:val="E398CB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70757C40"/>
    <w:multiLevelType w:val="multilevel"/>
    <w:tmpl w:val="E0384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774605F8"/>
    <w:multiLevelType w:val="hybridMultilevel"/>
    <w:tmpl w:val="E520AA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27"/>
  </w:num>
  <w:num w:numId="3">
    <w:abstractNumId w:val="3"/>
  </w:num>
  <w:num w:numId="4">
    <w:abstractNumId w:val="0"/>
  </w:num>
  <w:num w:numId="5">
    <w:abstractNumId w:val="8"/>
  </w:num>
  <w:num w:numId="6">
    <w:abstractNumId w:val="22"/>
  </w:num>
  <w:num w:numId="7">
    <w:abstractNumId w:val="1"/>
  </w:num>
  <w:num w:numId="8">
    <w:abstractNumId w:val="23"/>
  </w:num>
  <w:num w:numId="9">
    <w:abstractNumId w:val="11"/>
  </w:num>
  <w:num w:numId="10">
    <w:abstractNumId w:val="10"/>
  </w:num>
  <w:num w:numId="11">
    <w:abstractNumId w:val="19"/>
  </w:num>
  <w:num w:numId="12">
    <w:abstractNumId w:val="5"/>
  </w:num>
  <w:num w:numId="13">
    <w:abstractNumId w:val="15"/>
  </w:num>
  <w:num w:numId="14">
    <w:abstractNumId w:val="13"/>
  </w:num>
  <w:num w:numId="15">
    <w:abstractNumId w:val="25"/>
  </w:num>
  <w:num w:numId="16">
    <w:abstractNumId w:val="17"/>
  </w:num>
  <w:num w:numId="17">
    <w:abstractNumId w:val="26"/>
  </w:num>
  <w:num w:numId="18">
    <w:abstractNumId w:val="28"/>
  </w:num>
  <w:num w:numId="19">
    <w:abstractNumId w:val="7"/>
  </w:num>
  <w:num w:numId="20">
    <w:abstractNumId w:val="9"/>
  </w:num>
  <w:num w:numId="21">
    <w:abstractNumId w:val="6"/>
  </w:num>
  <w:num w:numId="22">
    <w:abstractNumId w:val="3"/>
    <w:lvlOverride w:ilvl="0"/>
    <w:lvlOverride w:ilvl="1"/>
  </w:num>
  <w:num w:numId="23">
    <w:abstractNumId w:val="20"/>
  </w:num>
  <w:num w:numId="24">
    <w:abstractNumId w:val="31"/>
  </w:num>
  <w:num w:numId="25">
    <w:abstractNumId w:val="29"/>
  </w:num>
  <w:num w:numId="26">
    <w:abstractNumId w:val="12"/>
  </w:num>
  <w:num w:numId="27">
    <w:abstractNumId w:val="4"/>
  </w:num>
  <w:num w:numId="28">
    <w:abstractNumId w:val="18"/>
  </w:num>
  <w:num w:numId="29">
    <w:abstractNumId w:val="14"/>
  </w:num>
  <w:num w:numId="30">
    <w:abstractNumId w:val="16"/>
  </w:num>
  <w:num w:numId="31">
    <w:abstractNumId w:val="30"/>
  </w:num>
  <w:num w:numId="32">
    <w:abstractNumId w:val="32"/>
  </w:num>
  <w:num w:numId="33">
    <w:abstractNumId w:val="24"/>
  </w:num>
  <w:num w:numId="34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activeWritingStyle w:appName="MSWord" w:lang="en-US" w:vendorID="64" w:dllVersion="131078" w:nlCheck="1" w:checkStyle="1"/>
  <w:proofState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04BC"/>
    <w:rsid w:val="00010A9F"/>
    <w:rsid w:val="000111FD"/>
    <w:rsid w:val="000350B7"/>
    <w:rsid w:val="00035108"/>
    <w:rsid w:val="000471BA"/>
    <w:rsid w:val="00047C09"/>
    <w:rsid w:val="00047C77"/>
    <w:rsid w:val="0005564D"/>
    <w:rsid w:val="00066C68"/>
    <w:rsid w:val="00070ED1"/>
    <w:rsid w:val="00085648"/>
    <w:rsid w:val="00086100"/>
    <w:rsid w:val="00090B09"/>
    <w:rsid w:val="00093987"/>
    <w:rsid w:val="000968A8"/>
    <w:rsid w:val="00096920"/>
    <w:rsid w:val="000B04BC"/>
    <w:rsid w:val="000B748B"/>
    <w:rsid w:val="000B7882"/>
    <w:rsid w:val="000C7CEA"/>
    <w:rsid w:val="000D13F9"/>
    <w:rsid w:val="000D6274"/>
    <w:rsid w:val="000E037A"/>
    <w:rsid w:val="000E26A3"/>
    <w:rsid w:val="0011087E"/>
    <w:rsid w:val="0011110F"/>
    <w:rsid w:val="00117D5B"/>
    <w:rsid w:val="00122DDD"/>
    <w:rsid w:val="00131930"/>
    <w:rsid w:val="00135B1C"/>
    <w:rsid w:val="00140B4C"/>
    <w:rsid w:val="00152A86"/>
    <w:rsid w:val="00153B42"/>
    <w:rsid w:val="001619B6"/>
    <w:rsid w:val="001665BC"/>
    <w:rsid w:val="001670CE"/>
    <w:rsid w:val="00174998"/>
    <w:rsid w:val="00190AEA"/>
    <w:rsid w:val="00190FE8"/>
    <w:rsid w:val="00197AEF"/>
    <w:rsid w:val="001A48D0"/>
    <w:rsid w:val="001B3E3F"/>
    <w:rsid w:val="001B5F36"/>
    <w:rsid w:val="001C18EB"/>
    <w:rsid w:val="001C62F1"/>
    <w:rsid w:val="001D059B"/>
    <w:rsid w:val="001D0D35"/>
    <w:rsid w:val="001D27BC"/>
    <w:rsid w:val="001D2FC4"/>
    <w:rsid w:val="001D3D27"/>
    <w:rsid w:val="001F024A"/>
    <w:rsid w:val="001F1516"/>
    <w:rsid w:val="00202E8F"/>
    <w:rsid w:val="002067AB"/>
    <w:rsid w:val="002072BC"/>
    <w:rsid w:val="00207B94"/>
    <w:rsid w:val="00210097"/>
    <w:rsid w:val="0021501F"/>
    <w:rsid w:val="002219CB"/>
    <w:rsid w:val="00227054"/>
    <w:rsid w:val="0023017A"/>
    <w:rsid w:val="002524DF"/>
    <w:rsid w:val="002526B1"/>
    <w:rsid w:val="00262344"/>
    <w:rsid w:val="0028124D"/>
    <w:rsid w:val="002817A1"/>
    <w:rsid w:val="00283348"/>
    <w:rsid w:val="00295BB4"/>
    <w:rsid w:val="002A0910"/>
    <w:rsid w:val="002A19FC"/>
    <w:rsid w:val="002A451D"/>
    <w:rsid w:val="002B4CF4"/>
    <w:rsid w:val="002B6385"/>
    <w:rsid w:val="002C50EE"/>
    <w:rsid w:val="002D7D0A"/>
    <w:rsid w:val="002E43D3"/>
    <w:rsid w:val="002E6A45"/>
    <w:rsid w:val="002F060C"/>
    <w:rsid w:val="002F2152"/>
    <w:rsid w:val="00302D1A"/>
    <w:rsid w:val="00311007"/>
    <w:rsid w:val="00313472"/>
    <w:rsid w:val="003164AF"/>
    <w:rsid w:val="003307FF"/>
    <w:rsid w:val="00333D75"/>
    <w:rsid w:val="00334BBB"/>
    <w:rsid w:val="00340A64"/>
    <w:rsid w:val="00341CE9"/>
    <w:rsid w:val="00341F67"/>
    <w:rsid w:val="00343D64"/>
    <w:rsid w:val="00353643"/>
    <w:rsid w:val="00356A51"/>
    <w:rsid w:val="00357373"/>
    <w:rsid w:val="003619B9"/>
    <w:rsid w:val="00371214"/>
    <w:rsid w:val="003715E8"/>
    <w:rsid w:val="00373276"/>
    <w:rsid w:val="0037609A"/>
    <w:rsid w:val="003762D9"/>
    <w:rsid w:val="003A2A8D"/>
    <w:rsid w:val="003A7AA1"/>
    <w:rsid w:val="003B10CC"/>
    <w:rsid w:val="003B4867"/>
    <w:rsid w:val="003C490F"/>
    <w:rsid w:val="003D1537"/>
    <w:rsid w:val="003E72E6"/>
    <w:rsid w:val="003F233C"/>
    <w:rsid w:val="004054A7"/>
    <w:rsid w:val="00405DB0"/>
    <w:rsid w:val="00406427"/>
    <w:rsid w:val="00406790"/>
    <w:rsid w:val="0042691F"/>
    <w:rsid w:val="004301A6"/>
    <w:rsid w:val="0043576F"/>
    <w:rsid w:val="00437893"/>
    <w:rsid w:val="00440174"/>
    <w:rsid w:val="00441C4B"/>
    <w:rsid w:val="0044320A"/>
    <w:rsid w:val="004610CA"/>
    <w:rsid w:val="0046139A"/>
    <w:rsid w:val="0046178F"/>
    <w:rsid w:val="004759F6"/>
    <w:rsid w:val="0048490A"/>
    <w:rsid w:val="004856D7"/>
    <w:rsid w:val="00494F81"/>
    <w:rsid w:val="00497190"/>
    <w:rsid w:val="00497CA9"/>
    <w:rsid w:val="004A3986"/>
    <w:rsid w:val="004B36F4"/>
    <w:rsid w:val="004B7833"/>
    <w:rsid w:val="004C0786"/>
    <w:rsid w:val="004C4C4E"/>
    <w:rsid w:val="004D19FC"/>
    <w:rsid w:val="004D3B3D"/>
    <w:rsid w:val="004E6299"/>
    <w:rsid w:val="004E6CD5"/>
    <w:rsid w:val="004E71C2"/>
    <w:rsid w:val="004E7353"/>
    <w:rsid w:val="004F16FD"/>
    <w:rsid w:val="004F1773"/>
    <w:rsid w:val="004F23FA"/>
    <w:rsid w:val="004F589C"/>
    <w:rsid w:val="0050264F"/>
    <w:rsid w:val="0050414E"/>
    <w:rsid w:val="005107C5"/>
    <w:rsid w:val="0051370F"/>
    <w:rsid w:val="00533479"/>
    <w:rsid w:val="00533BAC"/>
    <w:rsid w:val="00553196"/>
    <w:rsid w:val="005534EA"/>
    <w:rsid w:val="00554465"/>
    <w:rsid w:val="00563AD8"/>
    <w:rsid w:val="005641A3"/>
    <w:rsid w:val="0056596B"/>
    <w:rsid w:val="00570E5A"/>
    <w:rsid w:val="00574204"/>
    <w:rsid w:val="00576E3D"/>
    <w:rsid w:val="00586186"/>
    <w:rsid w:val="0059209C"/>
    <w:rsid w:val="0059438F"/>
    <w:rsid w:val="0059490E"/>
    <w:rsid w:val="005955BE"/>
    <w:rsid w:val="005A483D"/>
    <w:rsid w:val="005B6419"/>
    <w:rsid w:val="005C32DF"/>
    <w:rsid w:val="005C6006"/>
    <w:rsid w:val="005C7247"/>
    <w:rsid w:val="005D11E2"/>
    <w:rsid w:val="005D4389"/>
    <w:rsid w:val="005D7034"/>
    <w:rsid w:val="005E07FB"/>
    <w:rsid w:val="005E6A4C"/>
    <w:rsid w:val="005E762D"/>
    <w:rsid w:val="005F323C"/>
    <w:rsid w:val="006041E1"/>
    <w:rsid w:val="00607AA6"/>
    <w:rsid w:val="00610281"/>
    <w:rsid w:val="00611D50"/>
    <w:rsid w:val="006129BA"/>
    <w:rsid w:val="00620E51"/>
    <w:rsid w:val="006240B9"/>
    <w:rsid w:val="00626AFE"/>
    <w:rsid w:val="00632C24"/>
    <w:rsid w:val="00636E2E"/>
    <w:rsid w:val="00651313"/>
    <w:rsid w:val="0065315B"/>
    <w:rsid w:val="006612BC"/>
    <w:rsid w:val="00661FC5"/>
    <w:rsid w:val="006807B0"/>
    <w:rsid w:val="00687291"/>
    <w:rsid w:val="00696B72"/>
    <w:rsid w:val="00697A77"/>
    <w:rsid w:val="006A13EE"/>
    <w:rsid w:val="006A3F92"/>
    <w:rsid w:val="006B2A58"/>
    <w:rsid w:val="006B407A"/>
    <w:rsid w:val="006B77FD"/>
    <w:rsid w:val="006D2180"/>
    <w:rsid w:val="006D70BA"/>
    <w:rsid w:val="006E0933"/>
    <w:rsid w:val="006E0DD0"/>
    <w:rsid w:val="006E34EE"/>
    <w:rsid w:val="006E52FA"/>
    <w:rsid w:val="006E759A"/>
    <w:rsid w:val="006F45DA"/>
    <w:rsid w:val="007026DE"/>
    <w:rsid w:val="00703FFE"/>
    <w:rsid w:val="00716E6F"/>
    <w:rsid w:val="00734E5F"/>
    <w:rsid w:val="0074159A"/>
    <w:rsid w:val="0074177F"/>
    <w:rsid w:val="00755D95"/>
    <w:rsid w:val="00760CED"/>
    <w:rsid w:val="007677EA"/>
    <w:rsid w:val="007677F6"/>
    <w:rsid w:val="00781ECF"/>
    <w:rsid w:val="00782964"/>
    <w:rsid w:val="00783025"/>
    <w:rsid w:val="007906C9"/>
    <w:rsid w:val="00792AA3"/>
    <w:rsid w:val="00796FEA"/>
    <w:rsid w:val="007973BE"/>
    <w:rsid w:val="007A550B"/>
    <w:rsid w:val="007B4D51"/>
    <w:rsid w:val="007B6FF5"/>
    <w:rsid w:val="007C0718"/>
    <w:rsid w:val="007C07C6"/>
    <w:rsid w:val="007C16F9"/>
    <w:rsid w:val="007C1B49"/>
    <w:rsid w:val="007C5125"/>
    <w:rsid w:val="007C517B"/>
    <w:rsid w:val="007C71F3"/>
    <w:rsid w:val="007D40B6"/>
    <w:rsid w:val="007E4D10"/>
    <w:rsid w:val="007E4D71"/>
    <w:rsid w:val="008028FE"/>
    <w:rsid w:val="008032EF"/>
    <w:rsid w:val="0081181D"/>
    <w:rsid w:val="00815DFF"/>
    <w:rsid w:val="0082055B"/>
    <w:rsid w:val="008212E7"/>
    <w:rsid w:val="008213A9"/>
    <w:rsid w:val="00825B49"/>
    <w:rsid w:val="00833124"/>
    <w:rsid w:val="0083793D"/>
    <w:rsid w:val="00844925"/>
    <w:rsid w:val="00846377"/>
    <w:rsid w:val="00873A58"/>
    <w:rsid w:val="008950FA"/>
    <w:rsid w:val="00896938"/>
    <w:rsid w:val="008A1320"/>
    <w:rsid w:val="008A4853"/>
    <w:rsid w:val="008A663D"/>
    <w:rsid w:val="008B3BA5"/>
    <w:rsid w:val="008B50F5"/>
    <w:rsid w:val="008B62B5"/>
    <w:rsid w:val="008C0B98"/>
    <w:rsid w:val="008D16F3"/>
    <w:rsid w:val="008E6EBB"/>
    <w:rsid w:val="008F2084"/>
    <w:rsid w:val="008F507E"/>
    <w:rsid w:val="0090233E"/>
    <w:rsid w:val="009103DE"/>
    <w:rsid w:val="00923CD9"/>
    <w:rsid w:val="0092519E"/>
    <w:rsid w:val="0093100D"/>
    <w:rsid w:val="009401FE"/>
    <w:rsid w:val="009423AE"/>
    <w:rsid w:val="00947EBE"/>
    <w:rsid w:val="00956937"/>
    <w:rsid w:val="00956D18"/>
    <w:rsid w:val="009574B5"/>
    <w:rsid w:val="00960495"/>
    <w:rsid w:val="00961D7E"/>
    <w:rsid w:val="009652CD"/>
    <w:rsid w:val="00967C6D"/>
    <w:rsid w:val="00980A84"/>
    <w:rsid w:val="00981379"/>
    <w:rsid w:val="00983043"/>
    <w:rsid w:val="00986815"/>
    <w:rsid w:val="009946B8"/>
    <w:rsid w:val="009972B0"/>
    <w:rsid w:val="009974FF"/>
    <w:rsid w:val="009B34D6"/>
    <w:rsid w:val="009B4BA5"/>
    <w:rsid w:val="009B5EC7"/>
    <w:rsid w:val="009C0B1A"/>
    <w:rsid w:val="009C6B85"/>
    <w:rsid w:val="009C7065"/>
    <w:rsid w:val="009E5FF2"/>
    <w:rsid w:val="009E6C6B"/>
    <w:rsid w:val="009F12E9"/>
    <w:rsid w:val="009F4E47"/>
    <w:rsid w:val="009F505B"/>
    <w:rsid w:val="009F5A3F"/>
    <w:rsid w:val="00A01056"/>
    <w:rsid w:val="00A15699"/>
    <w:rsid w:val="00A20A5C"/>
    <w:rsid w:val="00A24E44"/>
    <w:rsid w:val="00A300B8"/>
    <w:rsid w:val="00A31CD7"/>
    <w:rsid w:val="00A35554"/>
    <w:rsid w:val="00A377FC"/>
    <w:rsid w:val="00A46F53"/>
    <w:rsid w:val="00A53BC1"/>
    <w:rsid w:val="00A568C2"/>
    <w:rsid w:val="00A61D76"/>
    <w:rsid w:val="00A9056E"/>
    <w:rsid w:val="00A9261C"/>
    <w:rsid w:val="00A9372C"/>
    <w:rsid w:val="00AA0445"/>
    <w:rsid w:val="00AA16E7"/>
    <w:rsid w:val="00AA4871"/>
    <w:rsid w:val="00AA7BF0"/>
    <w:rsid w:val="00AB0176"/>
    <w:rsid w:val="00AB2669"/>
    <w:rsid w:val="00AC3BD0"/>
    <w:rsid w:val="00AC5598"/>
    <w:rsid w:val="00AD0B9F"/>
    <w:rsid w:val="00AE02F3"/>
    <w:rsid w:val="00AE71EA"/>
    <w:rsid w:val="00AF31DD"/>
    <w:rsid w:val="00AF3BBD"/>
    <w:rsid w:val="00AF516B"/>
    <w:rsid w:val="00B03EBC"/>
    <w:rsid w:val="00B23500"/>
    <w:rsid w:val="00B300FD"/>
    <w:rsid w:val="00B33B4F"/>
    <w:rsid w:val="00B43EF5"/>
    <w:rsid w:val="00B446AD"/>
    <w:rsid w:val="00B448D7"/>
    <w:rsid w:val="00B47147"/>
    <w:rsid w:val="00B50247"/>
    <w:rsid w:val="00B531F5"/>
    <w:rsid w:val="00B557C8"/>
    <w:rsid w:val="00B65C3C"/>
    <w:rsid w:val="00B80605"/>
    <w:rsid w:val="00B819EC"/>
    <w:rsid w:val="00B85A8A"/>
    <w:rsid w:val="00B927B8"/>
    <w:rsid w:val="00B94209"/>
    <w:rsid w:val="00B950D2"/>
    <w:rsid w:val="00B963D8"/>
    <w:rsid w:val="00BA60A0"/>
    <w:rsid w:val="00BB113F"/>
    <w:rsid w:val="00BC2F28"/>
    <w:rsid w:val="00BC58C3"/>
    <w:rsid w:val="00BD198C"/>
    <w:rsid w:val="00BD201E"/>
    <w:rsid w:val="00BD31BD"/>
    <w:rsid w:val="00BE3B09"/>
    <w:rsid w:val="00BE4B5A"/>
    <w:rsid w:val="00BF1F02"/>
    <w:rsid w:val="00BF2A22"/>
    <w:rsid w:val="00BF695D"/>
    <w:rsid w:val="00BF6F82"/>
    <w:rsid w:val="00C0056F"/>
    <w:rsid w:val="00C04C20"/>
    <w:rsid w:val="00C07D61"/>
    <w:rsid w:val="00C13A1E"/>
    <w:rsid w:val="00C146B8"/>
    <w:rsid w:val="00C15265"/>
    <w:rsid w:val="00C3093C"/>
    <w:rsid w:val="00C315B2"/>
    <w:rsid w:val="00C430E1"/>
    <w:rsid w:val="00C44635"/>
    <w:rsid w:val="00C631D8"/>
    <w:rsid w:val="00C64089"/>
    <w:rsid w:val="00C65CCA"/>
    <w:rsid w:val="00C73F99"/>
    <w:rsid w:val="00C81DF9"/>
    <w:rsid w:val="00C85F2D"/>
    <w:rsid w:val="00C90377"/>
    <w:rsid w:val="00CA4CDC"/>
    <w:rsid w:val="00CA6ED1"/>
    <w:rsid w:val="00CB1E68"/>
    <w:rsid w:val="00CB42B6"/>
    <w:rsid w:val="00CC307A"/>
    <w:rsid w:val="00CC7631"/>
    <w:rsid w:val="00CD03B0"/>
    <w:rsid w:val="00CF179C"/>
    <w:rsid w:val="00CF2365"/>
    <w:rsid w:val="00D0170C"/>
    <w:rsid w:val="00D102C4"/>
    <w:rsid w:val="00D10E9E"/>
    <w:rsid w:val="00D20EB2"/>
    <w:rsid w:val="00D409D2"/>
    <w:rsid w:val="00D41151"/>
    <w:rsid w:val="00D42F16"/>
    <w:rsid w:val="00D63394"/>
    <w:rsid w:val="00D65AE9"/>
    <w:rsid w:val="00D70C6D"/>
    <w:rsid w:val="00D8018C"/>
    <w:rsid w:val="00D8035E"/>
    <w:rsid w:val="00DA026F"/>
    <w:rsid w:val="00DA6E0E"/>
    <w:rsid w:val="00DB1AD9"/>
    <w:rsid w:val="00DB3490"/>
    <w:rsid w:val="00DC0615"/>
    <w:rsid w:val="00DC0BD0"/>
    <w:rsid w:val="00DC4A22"/>
    <w:rsid w:val="00DC6735"/>
    <w:rsid w:val="00DE5984"/>
    <w:rsid w:val="00DE6253"/>
    <w:rsid w:val="00DE74FB"/>
    <w:rsid w:val="00DF2A13"/>
    <w:rsid w:val="00DF4816"/>
    <w:rsid w:val="00DF7E72"/>
    <w:rsid w:val="00E041D4"/>
    <w:rsid w:val="00E11607"/>
    <w:rsid w:val="00E12149"/>
    <w:rsid w:val="00E145A9"/>
    <w:rsid w:val="00E15E00"/>
    <w:rsid w:val="00E17267"/>
    <w:rsid w:val="00E1782D"/>
    <w:rsid w:val="00E256F5"/>
    <w:rsid w:val="00E31841"/>
    <w:rsid w:val="00E3466D"/>
    <w:rsid w:val="00E361FF"/>
    <w:rsid w:val="00E55B33"/>
    <w:rsid w:val="00E57B0B"/>
    <w:rsid w:val="00E73800"/>
    <w:rsid w:val="00E83D10"/>
    <w:rsid w:val="00E91116"/>
    <w:rsid w:val="00E91542"/>
    <w:rsid w:val="00EA14B1"/>
    <w:rsid w:val="00EA6B1F"/>
    <w:rsid w:val="00EB6BC6"/>
    <w:rsid w:val="00EC4ACE"/>
    <w:rsid w:val="00ED29FF"/>
    <w:rsid w:val="00ED4390"/>
    <w:rsid w:val="00ED5EE6"/>
    <w:rsid w:val="00EE324C"/>
    <w:rsid w:val="00EE37C2"/>
    <w:rsid w:val="00EE665C"/>
    <w:rsid w:val="00F02412"/>
    <w:rsid w:val="00F0630F"/>
    <w:rsid w:val="00F06D4B"/>
    <w:rsid w:val="00F131F5"/>
    <w:rsid w:val="00F15D51"/>
    <w:rsid w:val="00F17836"/>
    <w:rsid w:val="00F305D1"/>
    <w:rsid w:val="00F30F9F"/>
    <w:rsid w:val="00F35618"/>
    <w:rsid w:val="00F3615E"/>
    <w:rsid w:val="00F462ED"/>
    <w:rsid w:val="00F4764C"/>
    <w:rsid w:val="00F50406"/>
    <w:rsid w:val="00F5154F"/>
    <w:rsid w:val="00F638CE"/>
    <w:rsid w:val="00F66EAE"/>
    <w:rsid w:val="00F6746B"/>
    <w:rsid w:val="00F70098"/>
    <w:rsid w:val="00F740EB"/>
    <w:rsid w:val="00F7428C"/>
    <w:rsid w:val="00F8198E"/>
    <w:rsid w:val="00F877E8"/>
    <w:rsid w:val="00F87F82"/>
    <w:rsid w:val="00F90094"/>
    <w:rsid w:val="00F91B12"/>
    <w:rsid w:val="00F94027"/>
    <w:rsid w:val="00F94867"/>
    <w:rsid w:val="00FA3C4D"/>
    <w:rsid w:val="00FB4478"/>
    <w:rsid w:val="00FC220C"/>
    <w:rsid w:val="00FC3BD2"/>
    <w:rsid w:val="00FC5511"/>
    <w:rsid w:val="00FD11EB"/>
    <w:rsid w:val="00FD15C7"/>
    <w:rsid w:val="00FD3A66"/>
    <w:rsid w:val="00FD3B17"/>
    <w:rsid w:val="00FD74DF"/>
    <w:rsid w:val="00FE62CD"/>
    <w:rsid w:val="00FF10DD"/>
    <w:rsid w:val="00FF2158"/>
    <w:rsid w:val="00FF25BA"/>
    <w:rsid w:val="00FF4A27"/>
    <w:rsid w:val="00FF5517"/>
    <w:rsid w:val="00FF6B8A"/>
    <w:rsid w:val="0114DCA6"/>
    <w:rsid w:val="01439BD4"/>
    <w:rsid w:val="0327022E"/>
    <w:rsid w:val="04FC785C"/>
    <w:rsid w:val="0580121C"/>
    <w:rsid w:val="067E19A9"/>
    <w:rsid w:val="07F082F5"/>
    <w:rsid w:val="091FEE8B"/>
    <w:rsid w:val="098C5356"/>
    <w:rsid w:val="09B5BA6B"/>
    <w:rsid w:val="09DC35B3"/>
    <w:rsid w:val="0A4F8BF7"/>
    <w:rsid w:val="0C578F4D"/>
    <w:rsid w:val="112B0070"/>
    <w:rsid w:val="13134FA4"/>
    <w:rsid w:val="15381BFB"/>
    <w:rsid w:val="15D4FE88"/>
    <w:rsid w:val="166AD65E"/>
    <w:rsid w:val="1874DC8A"/>
    <w:rsid w:val="1A3DDC6D"/>
    <w:rsid w:val="1AC20E8F"/>
    <w:rsid w:val="1B8A92D7"/>
    <w:rsid w:val="1BAFCB44"/>
    <w:rsid w:val="1C434FE3"/>
    <w:rsid w:val="1DF6CCF4"/>
    <w:rsid w:val="20007DCD"/>
    <w:rsid w:val="20BA03EB"/>
    <w:rsid w:val="23E63290"/>
    <w:rsid w:val="24232CB6"/>
    <w:rsid w:val="29B8A582"/>
    <w:rsid w:val="2BC2A116"/>
    <w:rsid w:val="2CF04644"/>
    <w:rsid w:val="2E64E9A9"/>
    <w:rsid w:val="2E9480BC"/>
    <w:rsid w:val="2FA01025"/>
    <w:rsid w:val="32A634EB"/>
    <w:rsid w:val="342B9BE0"/>
    <w:rsid w:val="35584885"/>
    <w:rsid w:val="36878A80"/>
    <w:rsid w:val="3A981E73"/>
    <w:rsid w:val="3ABB372C"/>
    <w:rsid w:val="3BC78A09"/>
    <w:rsid w:val="3C33EED4"/>
    <w:rsid w:val="3C3BCC3E"/>
    <w:rsid w:val="3D0E5794"/>
    <w:rsid w:val="3DF9264A"/>
    <w:rsid w:val="3F67FAE3"/>
    <w:rsid w:val="40DC2ED2"/>
    <w:rsid w:val="4130C70C"/>
    <w:rsid w:val="41B933DC"/>
    <w:rsid w:val="4448F115"/>
    <w:rsid w:val="468ACC0E"/>
    <w:rsid w:val="4776A17B"/>
    <w:rsid w:val="491271DC"/>
    <w:rsid w:val="4BCC72FC"/>
    <w:rsid w:val="4E70F72C"/>
    <w:rsid w:val="4E9FCE4F"/>
    <w:rsid w:val="521146B4"/>
    <w:rsid w:val="53078DBA"/>
    <w:rsid w:val="5602D2C6"/>
    <w:rsid w:val="565F2AAF"/>
    <w:rsid w:val="5678530C"/>
    <w:rsid w:val="5780FE28"/>
    <w:rsid w:val="57D5A842"/>
    <w:rsid w:val="57FAFB10"/>
    <w:rsid w:val="5941C89B"/>
    <w:rsid w:val="59E0463F"/>
    <w:rsid w:val="5A1C5899"/>
    <w:rsid w:val="5AF6C159"/>
    <w:rsid w:val="5FB9DC5C"/>
    <w:rsid w:val="626B327D"/>
    <w:rsid w:val="628B17C1"/>
    <w:rsid w:val="649B907A"/>
    <w:rsid w:val="666413A2"/>
    <w:rsid w:val="67FFE403"/>
    <w:rsid w:val="692EA84B"/>
    <w:rsid w:val="699BB464"/>
    <w:rsid w:val="6B3784C5"/>
    <w:rsid w:val="6BC70249"/>
    <w:rsid w:val="6D05D7B6"/>
    <w:rsid w:val="6D2EC9D5"/>
    <w:rsid w:val="6D62D2AA"/>
    <w:rsid w:val="6DCB8681"/>
    <w:rsid w:val="6E54F673"/>
    <w:rsid w:val="6E884DE4"/>
    <w:rsid w:val="7056AB6D"/>
    <w:rsid w:val="709A736C"/>
    <w:rsid w:val="73C823D2"/>
    <w:rsid w:val="7482B35C"/>
    <w:rsid w:val="74A66BA6"/>
    <w:rsid w:val="74C5D721"/>
    <w:rsid w:val="74F78F68"/>
    <w:rsid w:val="757B4EF1"/>
    <w:rsid w:val="7698C9DE"/>
    <w:rsid w:val="7CB3DCBD"/>
    <w:rsid w:val="7D23F39E"/>
    <w:rsid w:val="7E49A0AE"/>
    <w:rsid w:val="7E53910A"/>
    <w:rsid w:val="7F197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CF11B3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sr-Latn-RS" w:eastAsia="ja-JP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4C4C4E"/>
    <w:pPr>
      <w:widowControl w:val="0"/>
      <w:autoSpaceDE w:val="0"/>
      <w:autoSpaceDN w:val="0"/>
      <w:spacing w:line="240" w:lineRule="atLeast"/>
    </w:pPr>
    <w:rPr>
      <w:lang w:val="en-US" w:eastAsia="en-US"/>
    </w:rPr>
  </w:style>
  <w:style w:type="paragraph" w:styleId="Heading1">
    <w:name w:val="heading 1"/>
    <w:basedOn w:val="Normal"/>
    <w:next w:val="Normal"/>
    <w:qFormat/>
    <w:rsid w:val="006F45DA"/>
    <w:pPr>
      <w:keepNext/>
      <w:numPr>
        <w:numId w:val="3"/>
      </w:numPr>
      <w:spacing w:before="120" w:after="60"/>
      <w:outlineLvl w:val="0"/>
    </w:pPr>
    <w:rPr>
      <w:rFonts w:ascii="Arial" w:hAnsi="Arial"/>
      <w:b/>
      <w:bCs/>
      <w:sz w:val="28"/>
      <w:szCs w:val="24"/>
    </w:rPr>
  </w:style>
  <w:style w:type="paragraph" w:styleId="Heading2">
    <w:name w:val="heading 2"/>
    <w:basedOn w:val="Heading1"/>
    <w:next w:val="Normal"/>
    <w:qFormat/>
    <w:rsid w:val="006F45DA"/>
    <w:pPr>
      <w:numPr>
        <w:ilvl w:val="1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bCs w:val="0"/>
      <w:i/>
      <w:iCs/>
      <w:szCs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bCs w:val="0"/>
      <w:szCs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3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3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3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autoRedefine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autoRedefine/>
    <w:uiPriority w:val="39"/>
    <w:rsid w:val="002F2152"/>
    <w:pPr>
      <w:tabs>
        <w:tab w:val="left" w:pos="960"/>
        <w:tab w:val="right" w:pos="9360"/>
      </w:tabs>
      <w:ind w:left="432" w:right="720"/>
    </w:pPr>
    <w:rPr>
      <w:noProof/>
      <w:lang w:val="sr-Latn-CS"/>
    </w:rPr>
  </w:style>
  <w:style w:type="paragraph" w:styleId="TOC3">
    <w:name w:val="toc 3"/>
    <w:basedOn w:val="Normal"/>
    <w:next w:val="Normal"/>
    <w:autoRedefine/>
    <w:uiPriority w:val="39"/>
    <w:pPr>
      <w:tabs>
        <w:tab w:val="right" w:pos="9360"/>
      </w:tabs>
      <w:ind w:left="864"/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character" w:styleId="CommentReference">
    <w:name w:val="annotation reference"/>
    <w:basedOn w:val="DefaultParagraphFont"/>
    <w:semiHidden/>
    <w:rPr>
      <w:color w:val="FF00FF"/>
      <w:sz w:val="16"/>
      <w:szCs w:val="16"/>
      <w:shd w:val="clear" w:color="auto" w:fill="FFFF99"/>
    </w:rPr>
  </w:style>
  <w:style w:type="paragraph" w:styleId="CommentText">
    <w:name w:val="annotation text"/>
    <w:basedOn w:val="Normal"/>
    <w:semiHidden/>
    <w:pPr>
      <w:spacing w:line="240" w:lineRule="auto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character" w:customStyle="1" w:styleId="SoDAField">
    <w:name w:val="SoDA Field"/>
    <w:basedOn w:val="DefaultParagraphFont"/>
    <w:rPr>
      <w:color w:val="0000FF"/>
    </w:rPr>
  </w:style>
  <w:style w:type="paragraph" w:customStyle="1" w:styleId="NormalIndent0">
    <w:name w:val="NormalIndent"/>
    <w:basedOn w:val="Normal"/>
    <w:pPr>
      <w:tabs>
        <w:tab w:val="left" w:pos="2835"/>
      </w:tabs>
      <w:spacing w:line="240" w:lineRule="auto"/>
      <w:ind w:left="567"/>
    </w:pPr>
  </w:style>
  <w:style w:type="paragraph" w:styleId="Caption">
    <w:name w:val="caption"/>
    <w:basedOn w:val="Normal"/>
    <w:next w:val="Normal"/>
    <w:qFormat/>
    <w:pPr>
      <w:spacing w:before="120" w:after="120" w:line="240" w:lineRule="auto"/>
    </w:pPr>
    <w:rPr>
      <w:rFonts w:ascii="Arial" w:hAnsi="Arial"/>
    </w:rPr>
  </w:style>
  <w:style w:type="paragraph" w:styleId="BodyTextIndent">
    <w:name w:val="Body Text Indent"/>
    <w:basedOn w:val="Normal"/>
    <w:pPr>
      <w:spacing w:line="240" w:lineRule="auto"/>
      <w:ind w:left="270"/>
    </w:pPr>
    <w:rPr>
      <w:kern w:val="28"/>
    </w:rPr>
  </w:style>
  <w:style w:type="paragraph" w:customStyle="1" w:styleId="SectionTitle">
    <w:name w:val="Section Title"/>
    <w:basedOn w:val="Normal"/>
    <w:next w:val="Normal"/>
    <w:pPr>
      <w:spacing w:before="240" w:after="60" w:line="240" w:lineRule="auto"/>
    </w:pPr>
    <w:rPr>
      <w:rFonts w:ascii="Arial" w:hAnsi="Arial"/>
      <w:kern w:val="28"/>
      <w:szCs w:val="24"/>
    </w:rPr>
  </w:style>
  <w:style w:type="paragraph" w:customStyle="1" w:styleId="ReportTitle">
    <w:name w:val="Report Title"/>
    <w:basedOn w:val="Normal"/>
    <w:pPr>
      <w:spacing w:after="240" w:line="240" w:lineRule="auto"/>
      <w:jc w:val="center"/>
    </w:pPr>
    <w:rPr>
      <w:rFonts w:ascii="Arial" w:hAnsi="Arial"/>
      <w:b/>
      <w:bCs/>
      <w:sz w:val="32"/>
      <w:szCs w:val="32"/>
    </w:rPr>
  </w:style>
  <w:style w:type="paragraph" w:customStyle="1" w:styleId="Documentation">
    <w:name w:val="Documentation"/>
    <w:basedOn w:val="Normal"/>
    <w:pPr>
      <w:spacing w:after="120" w:line="240" w:lineRule="auto"/>
      <w:ind w:left="720"/>
    </w:pPr>
    <w:rPr>
      <w:color w:val="000000"/>
    </w:rPr>
  </w:style>
  <w:style w:type="paragraph" w:styleId="BalloonText">
    <w:name w:val="Balloon Text"/>
    <w:basedOn w:val="Normal"/>
    <w:semiHidden/>
    <w:rsid w:val="000B04BC"/>
    <w:rPr>
      <w:rFonts w:ascii="Tahoma" w:hAnsi="Tahoma" w:cs="Tahoma"/>
      <w:sz w:val="16"/>
      <w:szCs w:val="16"/>
    </w:rPr>
  </w:style>
  <w:style w:type="character" w:customStyle="1" w:styleId="StilReferencakomentaraArial">
    <w:name w:val="Stil Referenca komentara + Arial"/>
    <w:basedOn w:val="CommentReference"/>
    <w:rsid w:val="00F5154F"/>
    <w:rPr>
      <w:rFonts w:ascii="Arial" w:hAnsi="Arial"/>
      <w:color w:val="auto"/>
      <w:sz w:val="16"/>
      <w:szCs w:val="16"/>
      <w:shd w:val="clear" w:color="auto" w:fill="FFFF99"/>
    </w:rPr>
  </w:style>
  <w:style w:type="paragraph" w:styleId="ListParagraph">
    <w:name w:val="List Paragraph"/>
    <w:basedOn w:val="Normal"/>
    <w:uiPriority w:val="34"/>
    <w:qFormat/>
    <w:rsid w:val="007026DE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73A58"/>
    <w:pPr>
      <w:keepLines/>
      <w:widowControl/>
      <w:numPr>
        <w:numId w:val="0"/>
      </w:numPr>
      <w:autoSpaceDE/>
      <w:autoSpaceDN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Cs w:val="28"/>
      <w:lang w:eastAsia="ja-JP"/>
    </w:rPr>
  </w:style>
  <w:style w:type="character" w:styleId="Hyperlink">
    <w:name w:val="Hyperlink"/>
    <w:basedOn w:val="DefaultParagraphFont"/>
    <w:uiPriority w:val="99"/>
    <w:unhideWhenUsed/>
    <w:rsid w:val="00873A58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sr-Latn-RS" w:eastAsia="ja-JP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4C4C4E"/>
    <w:pPr>
      <w:widowControl w:val="0"/>
      <w:autoSpaceDE w:val="0"/>
      <w:autoSpaceDN w:val="0"/>
      <w:spacing w:line="240" w:lineRule="atLeast"/>
    </w:pPr>
    <w:rPr>
      <w:lang w:val="en-US" w:eastAsia="en-US"/>
    </w:rPr>
  </w:style>
  <w:style w:type="paragraph" w:styleId="Heading1">
    <w:name w:val="heading 1"/>
    <w:basedOn w:val="Normal"/>
    <w:next w:val="Normal"/>
    <w:qFormat/>
    <w:rsid w:val="006F45DA"/>
    <w:pPr>
      <w:keepNext/>
      <w:numPr>
        <w:numId w:val="3"/>
      </w:numPr>
      <w:spacing w:before="120" w:after="60"/>
      <w:outlineLvl w:val="0"/>
    </w:pPr>
    <w:rPr>
      <w:rFonts w:ascii="Arial" w:hAnsi="Arial"/>
      <w:b/>
      <w:bCs/>
      <w:sz w:val="28"/>
      <w:szCs w:val="24"/>
    </w:rPr>
  </w:style>
  <w:style w:type="paragraph" w:styleId="Heading2">
    <w:name w:val="heading 2"/>
    <w:basedOn w:val="Heading1"/>
    <w:next w:val="Normal"/>
    <w:qFormat/>
    <w:rsid w:val="006F45DA"/>
    <w:pPr>
      <w:numPr>
        <w:ilvl w:val="1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bCs w:val="0"/>
      <w:i/>
      <w:iCs/>
      <w:szCs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bCs w:val="0"/>
      <w:szCs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3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3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3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autoRedefine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autoRedefine/>
    <w:uiPriority w:val="39"/>
    <w:rsid w:val="002F2152"/>
    <w:pPr>
      <w:tabs>
        <w:tab w:val="left" w:pos="960"/>
        <w:tab w:val="right" w:pos="9360"/>
      </w:tabs>
      <w:ind w:left="432" w:right="720"/>
    </w:pPr>
    <w:rPr>
      <w:noProof/>
      <w:lang w:val="sr-Latn-CS"/>
    </w:rPr>
  </w:style>
  <w:style w:type="paragraph" w:styleId="TOC3">
    <w:name w:val="toc 3"/>
    <w:basedOn w:val="Normal"/>
    <w:next w:val="Normal"/>
    <w:autoRedefine/>
    <w:uiPriority w:val="39"/>
    <w:pPr>
      <w:tabs>
        <w:tab w:val="right" w:pos="9360"/>
      </w:tabs>
      <w:ind w:left="864"/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character" w:styleId="CommentReference">
    <w:name w:val="annotation reference"/>
    <w:basedOn w:val="DefaultParagraphFont"/>
    <w:semiHidden/>
    <w:rPr>
      <w:color w:val="FF00FF"/>
      <w:sz w:val="16"/>
      <w:szCs w:val="16"/>
      <w:shd w:val="clear" w:color="auto" w:fill="FFFF99"/>
    </w:rPr>
  </w:style>
  <w:style w:type="paragraph" w:styleId="CommentText">
    <w:name w:val="annotation text"/>
    <w:basedOn w:val="Normal"/>
    <w:semiHidden/>
    <w:pPr>
      <w:spacing w:line="240" w:lineRule="auto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character" w:customStyle="1" w:styleId="SoDAField">
    <w:name w:val="SoDA Field"/>
    <w:basedOn w:val="DefaultParagraphFont"/>
    <w:rPr>
      <w:color w:val="0000FF"/>
    </w:rPr>
  </w:style>
  <w:style w:type="paragraph" w:customStyle="1" w:styleId="NormalIndent0">
    <w:name w:val="NormalIndent"/>
    <w:basedOn w:val="Normal"/>
    <w:pPr>
      <w:tabs>
        <w:tab w:val="left" w:pos="2835"/>
      </w:tabs>
      <w:spacing w:line="240" w:lineRule="auto"/>
      <w:ind w:left="567"/>
    </w:pPr>
  </w:style>
  <w:style w:type="paragraph" w:styleId="Caption">
    <w:name w:val="caption"/>
    <w:basedOn w:val="Normal"/>
    <w:next w:val="Normal"/>
    <w:qFormat/>
    <w:pPr>
      <w:spacing w:before="120" w:after="120" w:line="240" w:lineRule="auto"/>
    </w:pPr>
    <w:rPr>
      <w:rFonts w:ascii="Arial" w:hAnsi="Arial"/>
    </w:rPr>
  </w:style>
  <w:style w:type="paragraph" w:styleId="BodyTextIndent">
    <w:name w:val="Body Text Indent"/>
    <w:basedOn w:val="Normal"/>
    <w:pPr>
      <w:spacing w:line="240" w:lineRule="auto"/>
      <w:ind w:left="270"/>
    </w:pPr>
    <w:rPr>
      <w:kern w:val="28"/>
    </w:rPr>
  </w:style>
  <w:style w:type="paragraph" w:customStyle="1" w:styleId="SectionTitle">
    <w:name w:val="Section Title"/>
    <w:basedOn w:val="Normal"/>
    <w:next w:val="Normal"/>
    <w:pPr>
      <w:spacing w:before="240" w:after="60" w:line="240" w:lineRule="auto"/>
    </w:pPr>
    <w:rPr>
      <w:rFonts w:ascii="Arial" w:hAnsi="Arial"/>
      <w:kern w:val="28"/>
      <w:szCs w:val="24"/>
    </w:rPr>
  </w:style>
  <w:style w:type="paragraph" w:customStyle="1" w:styleId="ReportTitle">
    <w:name w:val="Report Title"/>
    <w:basedOn w:val="Normal"/>
    <w:pPr>
      <w:spacing w:after="240" w:line="240" w:lineRule="auto"/>
      <w:jc w:val="center"/>
    </w:pPr>
    <w:rPr>
      <w:rFonts w:ascii="Arial" w:hAnsi="Arial"/>
      <w:b/>
      <w:bCs/>
      <w:sz w:val="32"/>
      <w:szCs w:val="32"/>
    </w:rPr>
  </w:style>
  <w:style w:type="paragraph" w:customStyle="1" w:styleId="Documentation">
    <w:name w:val="Documentation"/>
    <w:basedOn w:val="Normal"/>
    <w:pPr>
      <w:spacing w:after="120" w:line="240" w:lineRule="auto"/>
      <w:ind w:left="720"/>
    </w:pPr>
    <w:rPr>
      <w:color w:val="000000"/>
    </w:rPr>
  </w:style>
  <w:style w:type="paragraph" w:styleId="BalloonText">
    <w:name w:val="Balloon Text"/>
    <w:basedOn w:val="Normal"/>
    <w:semiHidden/>
    <w:rsid w:val="000B04BC"/>
    <w:rPr>
      <w:rFonts w:ascii="Tahoma" w:hAnsi="Tahoma" w:cs="Tahoma"/>
      <w:sz w:val="16"/>
      <w:szCs w:val="16"/>
    </w:rPr>
  </w:style>
  <w:style w:type="character" w:customStyle="1" w:styleId="StilReferencakomentaraArial">
    <w:name w:val="Stil Referenca komentara + Arial"/>
    <w:basedOn w:val="CommentReference"/>
    <w:rsid w:val="00F5154F"/>
    <w:rPr>
      <w:rFonts w:ascii="Arial" w:hAnsi="Arial"/>
      <w:color w:val="auto"/>
      <w:sz w:val="16"/>
      <w:szCs w:val="16"/>
      <w:shd w:val="clear" w:color="auto" w:fill="FFFF99"/>
    </w:rPr>
  </w:style>
  <w:style w:type="paragraph" w:styleId="ListParagraph">
    <w:name w:val="List Paragraph"/>
    <w:basedOn w:val="Normal"/>
    <w:uiPriority w:val="34"/>
    <w:qFormat/>
    <w:rsid w:val="007026DE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73A58"/>
    <w:pPr>
      <w:keepLines/>
      <w:widowControl/>
      <w:numPr>
        <w:numId w:val="0"/>
      </w:numPr>
      <w:autoSpaceDE/>
      <w:autoSpaceDN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Cs w:val="28"/>
      <w:lang w:eastAsia="ja-JP"/>
    </w:rPr>
  </w:style>
  <w:style w:type="character" w:styleId="Hyperlink">
    <w:name w:val="Hyperlink"/>
    <w:basedOn w:val="DefaultParagraphFont"/>
    <w:uiPriority w:val="99"/>
    <w:unhideWhenUsed/>
    <w:rsid w:val="00873A5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250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8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9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00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25514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71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8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6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60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9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36865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881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7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9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jpg"/><Relationship Id="rId39" Type="http://schemas.openxmlformats.org/officeDocument/2006/relationships/image" Target="media/image30.jpg"/><Relationship Id="rId21" Type="http://schemas.openxmlformats.org/officeDocument/2006/relationships/image" Target="media/image12.jpg"/><Relationship Id="rId34" Type="http://schemas.openxmlformats.org/officeDocument/2006/relationships/image" Target="media/image25.jpg"/><Relationship Id="rId42" Type="http://schemas.openxmlformats.org/officeDocument/2006/relationships/image" Target="media/image33.jpg"/><Relationship Id="rId47" Type="http://schemas.openxmlformats.org/officeDocument/2006/relationships/image" Target="media/image38.jpe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jpg"/><Relationship Id="rId17" Type="http://schemas.openxmlformats.org/officeDocument/2006/relationships/image" Target="media/image8.jpeg"/><Relationship Id="rId25" Type="http://schemas.openxmlformats.org/officeDocument/2006/relationships/image" Target="media/image16.jpg"/><Relationship Id="rId33" Type="http://schemas.openxmlformats.org/officeDocument/2006/relationships/image" Target="media/image24.jpg"/><Relationship Id="rId38" Type="http://schemas.openxmlformats.org/officeDocument/2006/relationships/image" Target="media/image29.jpg"/><Relationship Id="rId46" Type="http://schemas.openxmlformats.org/officeDocument/2006/relationships/image" Target="media/image37.jpe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0" Type="http://schemas.openxmlformats.org/officeDocument/2006/relationships/image" Target="media/image11.jpg"/><Relationship Id="rId29" Type="http://schemas.openxmlformats.org/officeDocument/2006/relationships/image" Target="media/image20.jpeg"/><Relationship Id="rId41" Type="http://schemas.openxmlformats.org/officeDocument/2006/relationships/image" Target="media/image32.jp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g"/><Relationship Id="rId24" Type="http://schemas.openxmlformats.org/officeDocument/2006/relationships/image" Target="media/image15.jp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g"/><Relationship Id="rId53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jpg"/><Relationship Id="rId23" Type="http://schemas.openxmlformats.org/officeDocument/2006/relationships/image" Target="media/image14.jpg"/><Relationship Id="rId28" Type="http://schemas.openxmlformats.org/officeDocument/2006/relationships/image" Target="media/image19.jpeg"/><Relationship Id="rId36" Type="http://schemas.openxmlformats.org/officeDocument/2006/relationships/image" Target="media/image27.jpg"/><Relationship Id="rId49" Type="http://schemas.openxmlformats.org/officeDocument/2006/relationships/image" Target="media/image40.png"/><Relationship Id="rId10" Type="http://schemas.openxmlformats.org/officeDocument/2006/relationships/image" Target="media/image1.jpg"/><Relationship Id="rId19" Type="http://schemas.openxmlformats.org/officeDocument/2006/relationships/image" Target="media/image10.jpg"/><Relationship Id="rId31" Type="http://schemas.openxmlformats.org/officeDocument/2006/relationships/image" Target="media/image22.jpg"/><Relationship Id="rId44" Type="http://schemas.openxmlformats.org/officeDocument/2006/relationships/image" Target="media/image35.jpg"/><Relationship Id="rId52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image" Target="media/image18.jpg"/><Relationship Id="rId30" Type="http://schemas.openxmlformats.org/officeDocument/2006/relationships/image" Target="media/image21.jpeg"/><Relationship Id="rId35" Type="http://schemas.openxmlformats.org/officeDocument/2006/relationships/image" Target="media/image26.jpg"/><Relationship Id="rId43" Type="http://schemas.openxmlformats.org/officeDocument/2006/relationships/image" Target="media/image34.jpg"/><Relationship Id="rId48" Type="http://schemas.openxmlformats.org/officeDocument/2006/relationships/image" Target="media/image39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gram%20Files\Microsoft%20Office\Templates\1033\SoDA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F0DD14C-2EC4-437B-AE6E-59179400C0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SoDA.dot</Template>
  <TotalTime>0</TotalTime>
  <Pages>31</Pages>
  <Words>2032</Words>
  <Characters>11587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Rational Unified Process Use-Case Model Survey</vt:lpstr>
    </vt:vector>
  </TitlesOfParts>
  <Company>Rational Software Corp.</Company>
  <LinksUpToDate>false</LinksUpToDate>
  <CharactersWithSpaces>13592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Rational Unified Process Use-Case Model Survey</dc:title>
  <dc:subject>Project Name</dc:subject>
  <dc:creator>Company Name</dc:creator>
  <cp:lastModifiedBy>HP</cp:lastModifiedBy>
  <cp:revision>2</cp:revision>
  <dcterms:created xsi:type="dcterms:W3CDTF">2023-06-12T23:15:00Z</dcterms:created>
  <dcterms:modified xsi:type="dcterms:W3CDTF">2023-06-12T23:15:00Z</dcterms:modified>
</cp:coreProperties>
</file>