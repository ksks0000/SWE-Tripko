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B8C9" w14:textId="77777777" w:rsidR="002343C5" w:rsidRPr="006F61C6" w:rsidRDefault="002343C5">
      <w:pPr>
        <w:pStyle w:val="BodyText"/>
        <w:rPr>
          <w:lang w:val="sr-Latn-CS"/>
        </w:rPr>
      </w:pPr>
    </w:p>
    <w:p w14:paraId="1978E145" w14:textId="46142B6E" w:rsidR="006D0694" w:rsidRDefault="00D113D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Tripko</w:t>
      </w:r>
    </w:p>
    <w:p w14:paraId="4D66DD6C" w14:textId="1F39E9D3" w:rsidR="002343C5" w:rsidRPr="006F61C6" w:rsidRDefault="00D113D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planiranje putovanja</w:t>
      </w:r>
    </w:p>
    <w:p w14:paraId="7E494B67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DEA015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63B03499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E717F42" w14:textId="06BAC7D6" w:rsidR="002343C5" w:rsidRPr="00730072" w:rsidRDefault="002343C5" w:rsidP="00730072">
      <w:pPr>
        <w:pStyle w:val="Title"/>
        <w:jc w:val="right"/>
        <w:rPr>
          <w:sz w:val="28"/>
          <w:lang w:val="sr-Latn-CS"/>
        </w:rPr>
        <w:sectPr w:rsidR="002343C5" w:rsidRPr="00730072" w:rsidSect="005A3FD1">
          <w:footerReference w:type="even" r:id="rId7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44EB0799" w14:textId="77777777" w:rsidR="002343C5" w:rsidRPr="006F61C6" w:rsidRDefault="002343C5">
      <w:pPr>
        <w:rPr>
          <w:lang w:val="sr-Latn-CS"/>
        </w:rPr>
      </w:pPr>
    </w:p>
    <w:p w14:paraId="078F6349" w14:textId="5187B321" w:rsidR="002343C5" w:rsidRPr="006F61C6" w:rsidRDefault="006F61C6" w:rsidP="00730072">
      <w:pPr>
        <w:pStyle w:val="Title"/>
        <w:ind w:left="2880" w:firstLine="720"/>
        <w:jc w:val="left"/>
        <w:rPr>
          <w:lang w:val="sr-Latn-CS"/>
        </w:rPr>
      </w:pPr>
      <w:r w:rsidRPr="006F61C6">
        <w:rPr>
          <w:lang w:val="sr-Latn-CS"/>
        </w:rPr>
        <w:t>Sadržaj</w:t>
      </w:r>
    </w:p>
    <w:p w14:paraId="22E08DCF" w14:textId="6B1CCC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0A3EEA">
        <w:rPr>
          <w:noProof/>
        </w:rPr>
        <w:t>3</w:t>
      </w:r>
    </w:p>
    <w:p w14:paraId="1BAD1113" w14:textId="78FF6A98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 w:rsidR="000A3EEA">
        <w:rPr>
          <w:noProof/>
        </w:rPr>
        <w:t>3</w:t>
      </w:r>
    </w:p>
    <w:p w14:paraId="5974B555" w14:textId="44EEF245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 w:rsidR="000A3EEA">
        <w:rPr>
          <w:noProof/>
        </w:rPr>
        <w:t>3</w:t>
      </w:r>
    </w:p>
    <w:p w14:paraId="6D5D56E4" w14:textId="597BF3C2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 w:rsidR="000A3EEA">
        <w:rPr>
          <w:noProof/>
        </w:rPr>
        <w:t>3</w:t>
      </w:r>
    </w:p>
    <w:p w14:paraId="30DB60F0" w14:textId="2FC09E83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 w:rsidR="000A3EEA">
        <w:rPr>
          <w:noProof/>
        </w:rPr>
        <w:t>4</w:t>
      </w:r>
    </w:p>
    <w:p w14:paraId="6B22B79E" w14:textId="190187C3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 w:rsidR="000A3EEA">
        <w:rPr>
          <w:noProof/>
        </w:rPr>
        <w:t>4</w:t>
      </w:r>
    </w:p>
    <w:p w14:paraId="2DEB1FD6" w14:textId="19A8BA39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 w:rsidR="000A3EEA">
        <w:rPr>
          <w:noProof/>
        </w:rPr>
        <w:t>5</w:t>
      </w:r>
    </w:p>
    <w:p w14:paraId="30311CE6" w14:textId="25F92EB1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0A3EEA">
        <w:rPr>
          <w:noProof/>
        </w:rPr>
        <w:t>6</w:t>
      </w:r>
    </w:p>
    <w:p w14:paraId="672E7A52" w14:textId="6697DEA6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0A3EEA">
        <w:rPr>
          <w:noProof/>
        </w:rPr>
        <w:t>6</w:t>
      </w:r>
    </w:p>
    <w:p w14:paraId="7D1782AA" w14:textId="6415489B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 w:rsidR="000A3EEA">
        <w:rPr>
          <w:noProof/>
        </w:rPr>
        <w:t>6</w:t>
      </w:r>
    </w:p>
    <w:p w14:paraId="09FC9CA9" w14:textId="572B36A5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 w:rsidR="000A3EEA">
        <w:rPr>
          <w:noProof/>
        </w:rPr>
        <w:t>6</w:t>
      </w:r>
    </w:p>
    <w:p w14:paraId="3B12BE43" w14:textId="2F853F46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 w:rsidR="000A3EEA">
        <w:rPr>
          <w:noProof/>
        </w:rPr>
        <w:t>6</w:t>
      </w:r>
    </w:p>
    <w:p w14:paraId="5919D30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4EC18058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706590C6" w14:textId="78512FB5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730072">
        <w:rPr>
          <w:lang w:val="sr-Latn-CS"/>
        </w:rPr>
        <w:t>web aplikacije Tripko</w:t>
      </w:r>
      <w:r w:rsidR="002343C5" w:rsidRPr="006F61C6">
        <w:rPr>
          <w:lang w:val="sr-Latn-CS"/>
        </w:rPr>
        <w:t xml:space="preserve">.  </w:t>
      </w:r>
    </w:p>
    <w:p w14:paraId="036FEFD9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78510B4E" w14:textId="075CECEA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730072">
        <w:rPr>
          <w:lang w:val="sr-Latn-CS"/>
        </w:rPr>
        <w:t>quadSquad</w:t>
      </w:r>
      <w:r w:rsidR="00562B37">
        <w:rPr>
          <w:lang w:val="sr-Latn-CS"/>
        </w:rPr>
        <w:t xml:space="preserve">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562B37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562B37">
        <w:rPr>
          <w:lang w:val="sr-Latn-CS"/>
        </w:rPr>
        <w:t>Tripko</w:t>
      </w:r>
      <w:r w:rsidR="006D41CE">
        <w:rPr>
          <w:lang w:val="sr-Latn-CS"/>
        </w:rPr>
        <w:t xml:space="preserve"> namenjen</w:t>
      </w:r>
      <w:r w:rsidR="00562B37">
        <w:rPr>
          <w:lang w:val="sr-Latn-CS"/>
        </w:rPr>
        <w:t>e</w:t>
      </w:r>
      <w:r w:rsidR="006D41CE">
        <w:rPr>
          <w:lang w:val="sr-Latn-CS"/>
        </w:rPr>
        <w:t xml:space="preserve"> za</w:t>
      </w:r>
      <w:r w:rsidR="00562B37">
        <w:rPr>
          <w:lang w:val="sr-Latn-CS"/>
        </w:rPr>
        <w:t xml:space="preserve"> planiranje i organizaciju putovanja i mogućnost pronalaska turisti</w:t>
      </w:r>
      <w:r w:rsidR="00562B37">
        <w:rPr>
          <w:lang w:val="sr-Latn-RS"/>
        </w:rPr>
        <w:t>čkog vodiča</w:t>
      </w:r>
      <w:r w:rsidR="006D41CE">
        <w:rPr>
          <w:lang w:val="sr-Latn-CS"/>
        </w:rPr>
        <w:t>.</w:t>
      </w:r>
    </w:p>
    <w:p w14:paraId="582BA75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DC0C10E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0A60D419" w14:textId="28B13D12" w:rsidR="00562B37" w:rsidRPr="006F61C6" w:rsidRDefault="006D41CE" w:rsidP="00562B3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4BF826FA" w14:textId="32809A55" w:rsidR="002343C5" w:rsidRDefault="00260B1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PeNcIL – </w:t>
      </w:r>
      <w:r w:rsidR="006D41CE">
        <w:rPr>
          <w:lang w:val="sr-Latn-CS"/>
        </w:rPr>
        <w:t>Predlog</w:t>
      </w:r>
      <w:r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SWE-PeNcIL-01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2007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SWETeam</w:t>
      </w:r>
      <w:r w:rsidR="002343C5" w:rsidRPr="006F61C6">
        <w:rPr>
          <w:lang w:val="sr-Latn-CS"/>
        </w:rPr>
        <w:t>.</w:t>
      </w:r>
    </w:p>
    <w:p w14:paraId="0AAD6A9A" w14:textId="0414A9D8" w:rsidR="00562B37" w:rsidRDefault="00562B3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Tripko – Predlog projekta, quadSquad.</w:t>
      </w:r>
    </w:p>
    <w:p w14:paraId="09FC118D" w14:textId="77777777" w:rsidR="00260B17" w:rsidRPr="006F61C6" w:rsidRDefault="0046548E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46548E">
        <w:rPr>
          <w:lang w:val="sr-Latn-CS"/>
        </w:rPr>
        <w:t xml:space="preserve">PeNcIL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2007, SWETeam.</w:t>
      </w:r>
    </w:p>
    <w:p w14:paraId="263A01B3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1A6001B4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702E096A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0EDDA2BB" w14:textId="77777777">
        <w:trPr>
          <w:jc w:val="center"/>
        </w:trPr>
        <w:tc>
          <w:tcPr>
            <w:tcW w:w="2160" w:type="dxa"/>
          </w:tcPr>
          <w:p w14:paraId="312C1C19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043EB6D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74F8FB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149F3676" w14:textId="77777777">
        <w:trPr>
          <w:jc w:val="center"/>
        </w:trPr>
        <w:tc>
          <w:tcPr>
            <w:tcW w:w="2160" w:type="dxa"/>
          </w:tcPr>
          <w:p w14:paraId="67B88E2A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E32BDDF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AADAF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576103E2" w14:textId="77777777">
        <w:trPr>
          <w:jc w:val="center"/>
        </w:trPr>
        <w:tc>
          <w:tcPr>
            <w:tcW w:w="2160" w:type="dxa"/>
          </w:tcPr>
          <w:p w14:paraId="3AF902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7DEAFD8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B0C0678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340ED189" w14:textId="77777777">
        <w:trPr>
          <w:jc w:val="center"/>
        </w:trPr>
        <w:tc>
          <w:tcPr>
            <w:tcW w:w="2160" w:type="dxa"/>
          </w:tcPr>
          <w:p w14:paraId="3FDECA3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100AD5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7207E5FB" w14:textId="56498BBC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</w:t>
            </w:r>
            <w:r w:rsidR="00730072">
              <w:rPr>
                <w:lang w:val="sr-Latn-CS"/>
              </w:rPr>
              <w:t>e</w:t>
            </w:r>
          </w:p>
        </w:tc>
      </w:tr>
      <w:tr w:rsidR="00103833" w:rsidRPr="006F61C6" w14:paraId="75044838" w14:textId="77777777">
        <w:trPr>
          <w:jc w:val="center"/>
        </w:trPr>
        <w:tc>
          <w:tcPr>
            <w:tcW w:w="2160" w:type="dxa"/>
          </w:tcPr>
          <w:p w14:paraId="37893848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640EEE2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4192DF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40538C19" w14:textId="77777777" w:rsidR="002343C5" w:rsidRPr="006F61C6" w:rsidRDefault="002343C5">
      <w:pPr>
        <w:pStyle w:val="BodyText"/>
        <w:rPr>
          <w:lang w:val="sr-Latn-CS"/>
        </w:rPr>
      </w:pPr>
    </w:p>
    <w:p w14:paraId="60326961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0901A75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50D343E5" w14:textId="77777777">
        <w:trPr>
          <w:jc w:val="right"/>
        </w:trPr>
        <w:tc>
          <w:tcPr>
            <w:tcW w:w="1276" w:type="dxa"/>
          </w:tcPr>
          <w:p w14:paraId="1F7CE303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151DA4F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2D4F288C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418DB8B0" w14:textId="77777777">
        <w:trPr>
          <w:jc w:val="right"/>
        </w:trPr>
        <w:tc>
          <w:tcPr>
            <w:tcW w:w="1276" w:type="dxa"/>
          </w:tcPr>
          <w:p w14:paraId="53E09B8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6ABA929B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2972FF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4D188AB2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5966A170" w14:textId="77777777">
        <w:trPr>
          <w:jc w:val="right"/>
        </w:trPr>
        <w:tc>
          <w:tcPr>
            <w:tcW w:w="1276" w:type="dxa"/>
          </w:tcPr>
          <w:p w14:paraId="74F31299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C1D6F8B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004CF9FF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41F5E9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627C8E1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5F64CCC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391174EB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6DBF27CC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D4D16FE" w14:textId="77777777">
        <w:trPr>
          <w:jc w:val="right"/>
        </w:trPr>
        <w:tc>
          <w:tcPr>
            <w:tcW w:w="1276" w:type="dxa"/>
          </w:tcPr>
          <w:p w14:paraId="514C27EB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71A4413A" w14:textId="6BBFD8FE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45674CA0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26F3680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62EA761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57C1F86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47632DEE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2E5EB3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97E4C98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6997E03E" w14:textId="77777777">
        <w:trPr>
          <w:jc w:val="right"/>
        </w:trPr>
        <w:tc>
          <w:tcPr>
            <w:tcW w:w="1276" w:type="dxa"/>
          </w:tcPr>
          <w:p w14:paraId="2177FBD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3047033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C50FDE4" w14:textId="0392CC70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</w:t>
            </w:r>
            <w:r w:rsidR="00562B37">
              <w:rPr>
                <w:lang w:val="sr-Latn-CS"/>
              </w:rPr>
              <w:t xml:space="preserve"> i</w:t>
            </w:r>
            <w:r w:rsidR="00DF310B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uputstvo.</w:t>
            </w:r>
          </w:p>
        </w:tc>
        <w:tc>
          <w:tcPr>
            <w:tcW w:w="2601" w:type="dxa"/>
          </w:tcPr>
          <w:p w14:paraId="3A28D17F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4AF9BB6B" w14:textId="0008B9FE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="00562B37">
              <w:rPr>
                <w:b/>
                <w:lang w:val="sr-Latn-CS"/>
              </w:rPr>
              <w:t>korišćenje</w:t>
            </w:r>
            <w:r w:rsidRPr="003C6C27">
              <w:rPr>
                <w:b/>
                <w:lang w:val="sr-Latn-CS"/>
              </w:rPr>
              <w:t xml:space="preserve"> sistema.</w:t>
            </w:r>
          </w:p>
        </w:tc>
      </w:tr>
    </w:tbl>
    <w:p w14:paraId="0282ABB4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A01D18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62D14B7E" w14:textId="77777777" w:rsidR="002343C5" w:rsidRPr="006F61C6" w:rsidRDefault="002343C5">
      <w:pPr>
        <w:pStyle w:val="BodyText"/>
        <w:rPr>
          <w:lang w:val="sr-Latn-CS"/>
        </w:rPr>
      </w:pPr>
    </w:p>
    <w:p w14:paraId="124A0AE0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D8FEEA5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55C2FD6B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3480C4AB" w14:textId="4850A181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113DC">
        <w:rPr>
          <w:lang w:val="sr-Latn-CS"/>
        </w:rPr>
        <w:t>Tripko_Raspored_aktivnosti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14:paraId="4B05A2F2" w14:textId="5294C3B8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6C74B5" w:rsidRPr="006C74B5">
        <w:rPr>
          <w:b/>
          <w:bCs/>
          <w:lang w:val="sr-Latn-CS"/>
        </w:rPr>
        <w:t>T</w:t>
      </w:r>
      <w:r w:rsidR="006C74B5">
        <w:rPr>
          <w:b/>
          <w:lang w:val="sr-Latn-CS"/>
        </w:rPr>
        <w:t>ripko</w:t>
      </w:r>
      <w:r w:rsidRPr="004561C7">
        <w:rPr>
          <w:b/>
          <w:lang w:val="sr-Latn-CS"/>
        </w:rPr>
        <w:t>_Raspored_aktivnosti.mpp</w:t>
      </w:r>
    </w:p>
    <w:p w14:paraId="3248FB0D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34D3F319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4221C399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459A34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DDA3E8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589C8E90" w14:textId="69D3F8E6" w:rsidR="002343C5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04006F2B" w14:textId="77777777" w:rsidR="00562B37" w:rsidRPr="006F61C6" w:rsidRDefault="00562B37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3F34DF35" w14:textId="77777777">
        <w:tc>
          <w:tcPr>
            <w:tcW w:w="1350" w:type="dxa"/>
          </w:tcPr>
          <w:p w14:paraId="091610E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2E92C7DB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009EBE8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7AC0AD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0E28684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7E8AF72A" w14:textId="77777777">
        <w:tc>
          <w:tcPr>
            <w:tcW w:w="1350" w:type="dxa"/>
          </w:tcPr>
          <w:p w14:paraId="6A63BA4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0EEF628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0A3E29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7A384C89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5CDD1EE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9F66200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C1A5FA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AD59391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0FC24BE6" w14:textId="77777777">
        <w:tc>
          <w:tcPr>
            <w:tcW w:w="1350" w:type="dxa"/>
          </w:tcPr>
          <w:p w14:paraId="34391020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C2C7DD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1E5196C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6D0CF60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254895A3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6CA14F2D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03675DB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2F824251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336F04C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5DAD696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60B16D6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1C00D1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093BC2B3" w14:textId="77777777">
        <w:tc>
          <w:tcPr>
            <w:tcW w:w="1350" w:type="dxa"/>
            <w:vMerge w:val="restart"/>
          </w:tcPr>
          <w:p w14:paraId="2BE680A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4E29F8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50EA02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5D222AFE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02D828AB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9CEC28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541C91A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670D6DD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1520581B" w14:textId="77777777">
        <w:tc>
          <w:tcPr>
            <w:tcW w:w="1350" w:type="dxa"/>
            <w:vMerge/>
          </w:tcPr>
          <w:p w14:paraId="54A90E9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4A18E3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74D9F29A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683CEC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0442A856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0C40949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2491BB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05E52C1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43D9C9D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52F91C7A" w14:textId="77777777">
        <w:tc>
          <w:tcPr>
            <w:tcW w:w="1350" w:type="dxa"/>
          </w:tcPr>
          <w:p w14:paraId="14E0BCF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CBEB35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0AF3C9E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4594A77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72E84056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39C64A44" w14:textId="77777777" w:rsidR="002343C5" w:rsidRPr="006F61C6" w:rsidRDefault="002343C5">
      <w:pPr>
        <w:pStyle w:val="BodyText"/>
        <w:rPr>
          <w:lang w:val="sr-Latn-CS"/>
        </w:rPr>
      </w:pPr>
    </w:p>
    <w:p w14:paraId="071BD34C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5185ADC0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10677FDC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6DA0DDFB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4F70D5D3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36C7F25E" w14:textId="62DB23FE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D113DC">
        <w:rPr>
          <w:lang w:val="sr-Latn-CS"/>
        </w:rPr>
        <w:t>u</w:t>
      </w:r>
      <w:r w:rsidR="000A3EEA">
        <w:rPr>
          <w:lang w:val="sr-Latn-CS"/>
        </w:rPr>
        <w:t xml:space="preserve"> je prikazana u tabeli:</w:t>
      </w:r>
    </w:p>
    <w:p w14:paraId="0C00B51F" w14:textId="77777777" w:rsidR="000A3EEA" w:rsidRDefault="000A3EEA">
      <w:pPr>
        <w:pStyle w:val="BodyText"/>
        <w:rPr>
          <w:lang w:val="sr-Latn-CS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A3EEA" w14:paraId="47D9ECEC" w14:textId="77777777" w:rsidTr="000A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930139F" w14:textId="3DD61F92" w:rsidR="000A3EEA" w:rsidRPr="000A3EEA" w:rsidRDefault="000A3EEA" w:rsidP="000A3EEA">
            <w:pPr>
              <w:pStyle w:val="BodyText"/>
              <w:ind w:left="0"/>
              <w:jc w:val="center"/>
              <w:rPr>
                <w:i/>
                <w:iCs/>
                <w:lang w:val="sr-Latn-CS"/>
              </w:rPr>
            </w:pPr>
            <w:r w:rsidRPr="000A3EEA">
              <w:rPr>
                <w:i/>
                <w:iCs/>
                <w:lang w:val="sr-Latn-CS"/>
              </w:rPr>
              <w:lastRenderedPageBreak/>
              <w:t>Ime i prezime</w:t>
            </w:r>
          </w:p>
        </w:tc>
        <w:tc>
          <w:tcPr>
            <w:tcW w:w="4622" w:type="dxa"/>
          </w:tcPr>
          <w:p w14:paraId="146D8026" w14:textId="00B94613" w:rsidR="000A3EEA" w:rsidRPr="000A3EEA" w:rsidRDefault="000A3EEA" w:rsidP="000A3EEA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Latn-CS"/>
              </w:rPr>
            </w:pPr>
            <w:r w:rsidRPr="000A3EEA">
              <w:rPr>
                <w:i/>
                <w:iCs/>
                <w:lang w:val="sr-Latn-CS"/>
              </w:rPr>
              <w:t>Uloga u projektu</w:t>
            </w:r>
          </w:p>
        </w:tc>
      </w:tr>
      <w:tr w:rsidR="000A3EEA" w14:paraId="234EEAB1" w14:textId="77777777" w:rsidTr="000A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E62FFA4" w14:textId="37B300F9" w:rsidR="000A3EEA" w:rsidRPr="000A3EEA" w:rsidRDefault="000A3EEA" w:rsidP="000A3EEA">
            <w:pPr>
              <w:pStyle w:val="BodyText"/>
              <w:ind w:left="0"/>
              <w:jc w:val="center"/>
              <w:rPr>
                <w:lang w:val="sr-Latn-RS"/>
              </w:rPr>
            </w:pPr>
            <w:r>
              <w:rPr>
                <w:lang w:val="sr-Latn-CS"/>
              </w:rPr>
              <w:t>Miljana Caki</w:t>
            </w:r>
            <w:r>
              <w:rPr>
                <w:lang w:val="sr-Latn-RS"/>
              </w:rPr>
              <w:t xml:space="preserve">ć </w:t>
            </w:r>
          </w:p>
        </w:tc>
        <w:tc>
          <w:tcPr>
            <w:tcW w:w="4622" w:type="dxa"/>
          </w:tcPr>
          <w:p w14:paraId="06F5EB42" w14:textId="6A4AE72E" w:rsidR="000A3EEA" w:rsidRDefault="000A3EEA" w:rsidP="000A3EEA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Vođa tima</w:t>
            </w:r>
          </w:p>
        </w:tc>
      </w:tr>
      <w:tr w:rsidR="000A3EEA" w14:paraId="43117C08" w14:textId="77777777" w:rsidTr="000A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58E461E" w14:textId="45DC83A4" w:rsidR="000A3EEA" w:rsidRDefault="000A3EEA" w:rsidP="000A3EEA">
            <w:pPr>
              <w:pStyle w:val="BodyText"/>
              <w:ind w:left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 xml:space="preserve">Ksenija Seizović </w:t>
            </w:r>
          </w:p>
        </w:tc>
        <w:tc>
          <w:tcPr>
            <w:tcW w:w="4622" w:type="dxa"/>
          </w:tcPr>
          <w:p w14:paraId="5E24C11E" w14:textId="3B6EA946" w:rsidR="000A3EEA" w:rsidRDefault="000A3EEA" w:rsidP="000A3EEA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Frontend</w:t>
            </w:r>
          </w:p>
        </w:tc>
      </w:tr>
      <w:tr w:rsidR="000A3EEA" w14:paraId="45518153" w14:textId="77777777" w:rsidTr="000A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0D01A79" w14:textId="5F249596" w:rsidR="000A3EEA" w:rsidRDefault="000A3EEA" w:rsidP="000A3EEA">
            <w:pPr>
              <w:pStyle w:val="BodyText"/>
              <w:ind w:left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 xml:space="preserve">Stefan Stanković </w:t>
            </w:r>
          </w:p>
        </w:tc>
        <w:tc>
          <w:tcPr>
            <w:tcW w:w="4622" w:type="dxa"/>
          </w:tcPr>
          <w:p w14:paraId="1A944616" w14:textId="6FFA22CB" w:rsidR="000A3EEA" w:rsidRDefault="000A3EEA" w:rsidP="000A3EEA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Backend</w:t>
            </w:r>
          </w:p>
        </w:tc>
      </w:tr>
      <w:tr w:rsidR="000A3EEA" w14:paraId="51A047E0" w14:textId="77777777" w:rsidTr="000A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78DAF4F" w14:textId="416BC9AC" w:rsidR="000A3EEA" w:rsidRDefault="000A3EEA" w:rsidP="000A3EEA">
            <w:pPr>
              <w:pStyle w:val="BodyText"/>
              <w:ind w:left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 xml:space="preserve">Dimitrije Stojilković </w:t>
            </w:r>
          </w:p>
        </w:tc>
        <w:tc>
          <w:tcPr>
            <w:tcW w:w="4622" w:type="dxa"/>
          </w:tcPr>
          <w:p w14:paraId="018B21E7" w14:textId="047DC040" w:rsidR="000A3EEA" w:rsidRDefault="000A3EEA" w:rsidP="000A3EEA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CS"/>
              </w:rPr>
            </w:pPr>
            <w:r>
              <w:rPr>
                <w:lang w:val="sr-Latn-CS"/>
              </w:rPr>
              <w:t>Backend</w:t>
            </w:r>
          </w:p>
        </w:tc>
      </w:tr>
    </w:tbl>
    <w:p w14:paraId="3D65C150" w14:textId="77777777" w:rsidR="000A3EEA" w:rsidRDefault="000A3EEA">
      <w:pPr>
        <w:pStyle w:val="BodyText"/>
        <w:rPr>
          <w:lang w:val="sr-Latn-CS"/>
        </w:rPr>
      </w:pPr>
    </w:p>
    <w:p w14:paraId="2FA9DD83" w14:textId="58509DFD" w:rsidR="00C4723D" w:rsidRDefault="00C4723D" w:rsidP="00C4723D">
      <w:pPr>
        <w:pStyle w:val="BodyText"/>
        <w:jc w:val="center"/>
        <w:rPr>
          <w:lang w:val="sr-Latn-CS"/>
        </w:rPr>
      </w:pPr>
    </w:p>
    <w:p w14:paraId="22A3AA81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7BD0EE60" w14:textId="3FB5B1A6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</w:t>
      </w:r>
      <w:r w:rsidR="000A3EEA">
        <w:rPr>
          <w:lang w:val="sr-Latn-CS"/>
        </w:rPr>
        <w:t xml:space="preserve">u tabeli </w:t>
      </w:r>
      <w:r>
        <w:rPr>
          <w:lang w:val="sr-Latn-CS"/>
        </w:rPr>
        <w:t xml:space="preserve">u odeljku 8.1 čine tim koji će razvijati projekat </w:t>
      </w:r>
      <w:r w:rsidR="006C74B5">
        <w:rPr>
          <w:lang w:val="sr-Latn-CS"/>
        </w:rPr>
        <w:t>Tripko</w:t>
      </w:r>
      <w:r>
        <w:rPr>
          <w:lang w:val="sr-Latn-CS"/>
        </w:rPr>
        <w:t xml:space="preserve">. Projektni tim se </w:t>
      </w:r>
      <w:r w:rsidRPr="006C74B5">
        <w:rPr>
          <w:lang w:val="sr-Latn-CS"/>
        </w:rPr>
        <w:t>neće menjati</w:t>
      </w:r>
      <w:r w:rsidR="006C74B5">
        <w:rPr>
          <w:lang w:val="sr-Latn-CS"/>
        </w:rPr>
        <w:t xml:space="preserve"> </w:t>
      </w:r>
      <w:r w:rsidR="00574004">
        <w:rPr>
          <w:lang w:val="sr-Latn-CS"/>
        </w:rPr>
        <w:t>u toku realizacije projekta.</w:t>
      </w:r>
    </w:p>
    <w:p w14:paraId="1955DF13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0E5B9BAB" w14:textId="7D8AF707" w:rsidR="002343C5" w:rsidRPr="006F61C6" w:rsidRDefault="006C74B5">
      <w:pPr>
        <w:pStyle w:val="BodyText"/>
        <w:rPr>
          <w:lang w:val="sr-Latn-CS"/>
        </w:rPr>
      </w:pPr>
      <w:r>
        <w:rPr>
          <w:lang w:val="sr-Latn-CS"/>
        </w:rPr>
        <w:t>Projektni tim će se upoznati sa:</w:t>
      </w:r>
    </w:p>
    <w:p w14:paraId="6B6FB8B3" w14:textId="08E27D25" w:rsidR="002343C5" w:rsidRPr="006F61C6" w:rsidRDefault="002343C5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FD0ACA">
        <w:rPr>
          <w:i/>
          <w:lang w:val="sr-Latn-CS"/>
        </w:rPr>
        <w:t>Rational Unified Process</w:t>
      </w:r>
      <w:r w:rsidR="00FD0ACA">
        <w:rPr>
          <w:lang w:val="sr-Latn-CS"/>
        </w:rPr>
        <w:t>-om</w:t>
      </w:r>
      <w:r w:rsidR="006C74B5">
        <w:rPr>
          <w:lang w:val="sr-Latn-CS"/>
        </w:rPr>
        <w:t xml:space="preserve"> i </w:t>
      </w:r>
      <w:r w:rsidR="006C74B5" w:rsidRPr="006C74B5">
        <w:rPr>
          <w:i/>
          <w:iCs/>
          <w:lang w:val="sr-Latn-CS"/>
        </w:rPr>
        <w:t>Agilnim metodama</w:t>
      </w:r>
      <w:r w:rsidR="006C74B5">
        <w:rPr>
          <w:lang w:val="sr-Latn-CS"/>
        </w:rPr>
        <w:t xml:space="preserve"> razvoja</w:t>
      </w:r>
    </w:p>
    <w:p w14:paraId="4413D6F6" w14:textId="73E7B780" w:rsidR="006C74B5" w:rsidRPr="006C74B5" w:rsidRDefault="00FD0ACA" w:rsidP="006C74B5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</w:t>
      </w:r>
      <w:r w:rsidR="006C74B5">
        <w:rPr>
          <w:lang w:val="sr-Latn-CS"/>
        </w:rPr>
        <w:t>m</w:t>
      </w:r>
      <w:r>
        <w:rPr>
          <w:lang w:val="sr-Latn-CS"/>
        </w:rPr>
        <w:t xml:space="preserve"> u </w:t>
      </w:r>
      <w:r w:rsidR="006C74B5">
        <w:rPr>
          <w:lang w:val="sr-Latn-CS"/>
        </w:rPr>
        <w:t>Angularjs</w:t>
      </w:r>
    </w:p>
    <w:p w14:paraId="23713C47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4A22345A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1EDD7E20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1D3F4241" w14:textId="43CA1928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113DC">
              <w:rPr>
                <w:b/>
                <w:bCs/>
                <w:lang w:val="sr-Latn-CS"/>
              </w:rPr>
              <w:t>Tripko</w:t>
            </w:r>
          </w:p>
        </w:tc>
      </w:tr>
      <w:tr w:rsidR="00870F50" w:rsidRPr="00870F50" w14:paraId="59D1920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C42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3AD2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6DE8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4AD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55F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ED4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33A1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4CAE368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C63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F49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60D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45F9" w14:textId="4237A9CE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</w:t>
            </w:r>
            <w:r w:rsidR="000A3EEA">
              <w:rPr>
                <w:b/>
                <w:bCs/>
                <w:lang w:val="sr-Latn-CS"/>
              </w:rPr>
              <w:t>PD</w:t>
            </w:r>
            <w:r w:rsidRPr="00870F50">
              <w:rPr>
                <w:b/>
                <w:bCs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0B68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77F575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FCF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50D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4E88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8BD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4CAF7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765B02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C6B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626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59F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2D9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8C174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44C16AB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456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4C1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F230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FC7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41640D0" w14:textId="40CE8B17" w:rsidR="00870F50" w:rsidRPr="00870F50" w:rsidRDefault="00D113D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7BF74C3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7D1A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413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5139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D5E8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3100C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E09609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40B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C59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8E47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17F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7560A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67CA383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BB2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938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88A9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9EE8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01D1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AF9AF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64E9D3C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C68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690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896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B0AE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CF3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C911544" w14:textId="6FFDC43B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D113DC">
              <w:rPr>
                <w:lang w:val="sr-Latn-CS"/>
              </w:rPr>
              <w:t>8</w:t>
            </w:r>
            <w:r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31BA951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E5F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FB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76A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7CD1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305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C6C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AE8F4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3B52436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6837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DA26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D0C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B79C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C4C6F3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84175C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FA9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57E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1123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3D23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B38D5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C5917D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132B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31F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E16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061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E8AC29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D17A8C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56B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759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5F0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83E2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C64AB97" w14:textId="221CB578" w:rsidR="00870F50" w:rsidRPr="00870F50" w:rsidRDefault="00D113D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130CF39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1D9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C7A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744D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880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25D5ED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2228B11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8CC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3E2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5DF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DCD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4F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76F1D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7A625B2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E1C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01C6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F37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D07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812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6D3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235C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3D78ABE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C00EB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6655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EE011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AD49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F0DF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14C750EF" w14:textId="7B806FEE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D113DC">
              <w:rPr>
                <w:lang w:val="sr-Latn-CS"/>
              </w:rPr>
              <w:t>99</w:t>
            </w:r>
            <w:r w:rsidRPr="00870F50">
              <w:rPr>
                <w:lang w:val="sr-Latn-CS"/>
              </w:rPr>
              <w:t>,000.00 Din.</w:t>
            </w:r>
          </w:p>
        </w:tc>
      </w:tr>
    </w:tbl>
    <w:p w14:paraId="596796E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9BA7" w14:textId="77777777" w:rsidR="00DD5D1D" w:rsidRDefault="00DD5D1D">
      <w:r>
        <w:separator/>
      </w:r>
    </w:p>
  </w:endnote>
  <w:endnote w:type="continuationSeparator" w:id="0">
    <w:p w14:paraId="74D6312B" w14:textId="77777777" w:rsidR="00DD5D1D" w:rsidRDefault="00DD5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BDE5" w14:textId="5D8E02E5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007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C7AD5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20BB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2596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1968" w14:textId="77777777" w:rsidR="00DD5D1D" w:rsidRDefault="00DD5D1D">
      <w:r>
        <w:separator/>
      </w:r>
    </w:p>
  </w:footnote>
  <w:footnote w:type="continuationSeparator" w:id="0">
    <w:p w14:paraId="720D9CBE" w14:textId="77777777" w:rsidR="00DD5D1D" w:rsidRDefault="00DD5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7319" w14:textId="77777777" w:rsidR="002343C5" w:rsidRPr="006D0694" w:rsidRDefault="002343C5">
    <w:pPr>
      <w:pStyle w:val="Header"/>
      <w:rPr>
        <w:lang w:val="sr-Latn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8DEC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329879">
    <w:abstractNumId w:val="0"/>
  </w:num>
  <w:num w:numId="2" w16cid:durableId="2052604880">
    <w:abstractNumId w:val="1"/>
  </w:num>
  <w:num w:numId="3" w16cid:durableId="384839670">
    <w:abstractNumId w:val="2"/>
  </w:num>
  <w:num w:numId="4" w16cid:durableId="1659503942">
    <w:abstractNumId w:val="11"/>
  </w:num>
  <w:num w:numId="5" w16cid:durableId="1830245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8252274">
    <w:abstractNumId w:val="3"/>
  </w:num>
  <w:num w:numId="7" w16cid:durableId="1730031574">
    <w:abstractNumId w:val="7"/>
  </w:num>
  <w:num w:numId="8" w16cid:durableId="1559701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4302464">
    <w:abstractNumId w:val="4"/>
  </w:num>
  <w:num w:numId="10" w16cid:durableId="794174884">
    <w:abstractNumId w:val="8"/>
  </w:num>
  <w:num w:numId="11" w16cid:durableId="1542552728">
    <w:abstractNumId w:val="10"/>
  </w:num>
  <w:num w:numId="12" w16cid:durableId="780733513">
    <w:abstractNumId w:val="9"/>
  </w:num>
  <w:num w:numId="13" w16cid:durableId="1133712284">
    <w:abstractNumId w:val="5"/>
  </w:num>
  <w:num w:numId="14" w16cid:durableId="429350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A3EEA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E6773"/>
    <w:rsid w:val="003312BC"/>
    <w:rsid w:val="003708EF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97CB8"/>
    <w:rsid w:val="004A22E8"/>
    <w:rsid w:val="00525A35"/>
    <w:rsid w:val="0053248E"/>
    <w:rsid w:val="005430FA"/>
    <w:rsid w:val="00555767"/>
    <w:rsid w:val="00562B37"/>
    <w:rsid w:val="00574004"/>
    <w:rsid w:val="005A3FD1"/>
    <w:rsid w:val="005D736E"/>
    <w:rsid w:val="005F3958"/>
    <w:rsid w:val="00614EF5"/>
    <w:rsid w:val="006776CF"/>
    <w:rsid w:val="006C74B5"/>
    <w:rsid w:val="006D0694"/>
    <w:rsid w:val="006D41CE"/>
    <w:rsid w:val="006D702B"/>
    <w:rsid w:val="006F61C6"/>
    <w:rsid w:val="00713ED0"/>
    <w:rsid w:val="00730072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113DC"/>
    <w:rsid w:val="00D36260"/>
    <w:rsid w:val="00D97F08"/>
    <w:rsid w:val="00DD5D1D"/>
    <w:rsid w:val="00DF310B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D2F92"/>
  <w15:docId w15:val="{1F785224-5979-4AC8-93AE-BD3D831A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0A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0A3E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928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dimitrije.stojilkovic23@gmail.com</cp:lastModifiedBy>
  <cp:revision>6</cp:revision>
  <cp:lastPrinted>1999-04-23T13:49:00Z</cp:lastPrinted>
  <dcterms:created xsi:type="dcterms:W3CDTF">2021-03-09T06:33:00Z</dcterms:created>
  <dcterms:modified xsi:type="dcterms:W3CDTF">2023-03-25T15:58:00Z</dcterms:modified>
</cp:coreProperties>
</file>