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D940E" w14:textId="77777777" w:rsidR="003372D3" w:rsidRPr="003372D3" w:rsidRDefault="009B349F" w:rsidP="009B349F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Tripko</w:t>
      </w:r>
    </w:p>
    <w:p w14:paraId="0CC5CE88" w14:textId="77777777" w:rsidR="00206E1F" w:rsidRPr="003372D3" w:rsidRDefault="00206E1F" w:rsidP="003372D3">
      <w:pPr>
        <w:pStyle w:val="Title"/>
        <w:jc w:val="right"/>
        <w:rPr>
          <w:lang w:val="sr-Latn-CS"/>
        </w:rPr>
      </w:pPr>
    </w:p>
    <w:p w14:paraId="1B90EB09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21957184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7D30A619" w14:textId="77777777" w:rsidR="00206E1F" w:rsidRPr="003372D3" w:rsidRDefault="003372D3" w:rsidP="007131C3">
      <w:pPr>
        <w:pStyle w:val="Title"/>
        <w:jc w:val="right"/>
        <w:rPr>
          <w:sz w:val="28"/>
          <w:lang w:val="sr-Latn-CS"/>
        </w:rPr>
        <w:sectPr w:rsidR="00206E1F" w:rsidRPr="003372D3"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  <w:r>
        <w:rPr>
          <w:sz w:val="28"/>
          <w:lang w:val="sr-Latn-CS"/>
        </w:rPr>
        <w:t>Verzija</w:t>
      </w:r>
      <w:r w:rsidR="007131C3">
        <w:rPr>
          <w:sz w:val="28"/>
          <w:lang w:val="sr-Latn-CS"/>
        </w:rPr>
        <w:t xml:space="preserve"> 1.</w:t>
      </w:r>
    </w:p>
    <w:p w14:paraId="4E61026B" w14:textId="77777777" w:rsidR="00206E1F" w:rsidRPr="003372D3" w:rsidRDefault="003372D3" w:rsidP="007131C3">
      <w:pPr>
        <w:pStyle w:val="Title"/>
        <w:rPr>
          <w:lang w:val="sr-Latn-CS"/>
        </w:rPr>
      </w:pPr>
      <w:r>
        <w:rPr>
          <w:lang w:val="sr-Latn-CS"/>
        </w:rPr>
        <w:lastRenderedPageBreak/>
        <w:t>Sadržaj</w:t>
      </w:r>
    </w:p>
    <w:p w14:paraId="7AA6AE17" w14:textId="77777777" w:rsidR="00FE5492" w:rsidRDefault="00F80BE1" w:rsidP="00FE549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="00206E1F"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FE5492" w:rsidRPr="003372D3">
        <w:rPr>
          <w:b/>
          <w:lang w:val="sr-Latn-CS"/>
        </w:rPr>
        <w:fldChar w:fldCharType="begin"/>
      </w:r>
      <w:r w:rsidR="00FE5492" w:rsidRPr="003372D3">
        <w:rPr>
          <w:b/>
          <w:lang w:val="sr-Latn-CS"/>
        </w:rPr>
        <w:instrText xml:space="preserve"> TOC \o "1-3" </w:instrText>
      </w:r>
      <w:r w:rsidR="00FE5492" w:rsidRPr="003372D3">
        <w:rPr>
          <w:b/>
          <w:lang w:val="sr-Latn-CS"/>
        </w:rPr>
        <w:fldChar w:fldCharType="separate"/>
      </w:r>
      <w:r w:rsidR="00FE5492" w:rsidRPr="0036161B">
        <w:rPr>
          <w:noProof/>
          <w:lang w:val="sr-Latn-CS"/>
        </w:rPr>
        <w:t>1.</w:t>
      </w:r>
      <w:r w:rsidR="00FE5492">
        <w:rPr>
          <w:noProof/>
          <w:sz w:val="24"/>
          <w:szCs w:val="24"/>
          <w:lang w:val="sr-Latn-CS"/>
        </w:rPr>
        <w:tab/>
      </w:r>
      <w:r w:rsidR="00FE5492" w:rsidRPr="0036161B">
        <w:rPr>
          <w:noProof/>
          <w:lang w:val="sr-Latn-CS"/>
        </w:rPr>
        <w:t>Cilj dokumenta</w:t>
      </w:r>
      <w:r w:rsidR="00FE5492">
        <w:rPr>
          <w:noProof/>
        </w:rPr>
        <w:tab/>
        <w:t>3</w:t>
      </w:r>
    </w:p>
    <w:p w14:paraId="6771A5C9" w14:textId="77777777" w:rsidR="00FE5492" w:rsidRDefault="00FE5492" w:rsidP="00FE549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  <w:t>3</w:t>
      </w:r>
    </w:p>
    <w:p w14:paraId="0DF1EC8F" w14:textId="77777777" w:rsidR="00FE5492" w:rsidRDefault="00FE5492" w:rsidP="00FE549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  <w:t>3</w:t>
      </w:r>
    </w:p>
    <w:p w14:paraId="150CE9F1" w14:textId="77777777" w:rsidR="00FE5492" w:rsidRDefault="00FE5492" w:rsidP="00FE549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  <w:t>3</w:t>
      </w:r>
    </w:p>
    <w:p w14:paraId="2B777AAC" w14:textId="77777777" w:rsidR="00FE5492" w:rsidRDefault="00FE5492" w:rsidP="00FE549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  <w:t>4</w:t>
      </w:r>
    </w:p>
    <w:p w14:paraId="21A9F433" w14:textId="77777777" w:rsidR="00FE5492" w:rsidRDefault="00FE5492" w:rsidP="00FE549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Turista</w:t>
      </w:r>
      <w:r>
        <w:rPr>
          <w:noProof/>
        </w:rPr>
        <w:tab/>
        <w:t>4</w:t>
      </w:r>
    </w:p>
    <w:p w14:paraId="100A0898" w14:textId="77777777" w:rsidR="00FE5492" w:rsidRDefault="00FE5492" w:rsidP="00FE549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Vodič</w:t>
      </w:r>
      <w:r>
        <w:rPr>
          <w:noProof/>
        </w:rPr>
        <w:tab/>
        <w:t>4</w:t>
      </w:r>
    </w:p>
    <w:p w14:paraId="6BF86E4E" w14:textId="77777777" w:rsidR="00FE5492" w:rsidRDefault="00FE5492" w:rsidP="00FE549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>
        <w:rPr>
          <w:noProof/>
          <w:lang w:val="sr-Latn-CS"/>
        </w:rPr>
        <w:t>Power-vodič</w:t>
      </w:r>
      <w:r>
        <w:rPr>
          <w:noProof/>
        </w:rPr>
        <w:tab/>
        <w:t>5</w:t>
      </w:r>
    </w:p>
    <w:p w14:paraId="34ACA44B" w14:textId="77777777" w:rsidR="00FE5492" w:rsidRDefault="00FE5492" w:rsidP="00FE549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  <w:t>5</w:t>
      </w:r>
    </w:p>
    <w:p w14:paraId="5E2791C2" w14:textId="77777777" w:rsidR="00FE5492" w:rsidRDefault="00FE5492" w:rsidP="00FE549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  <w:t>5</w:t>
      </w:r>
    </w:p>
    <w:p w14:paraId="2F0FA861" w14:textId="77777777" w:rsidR="00FE5492" w:rsidRPr="00960BEC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</w:t>
      </w:r>
      <w:r w:rsidRPr="00830E9B">
        <w:rPr>
          <w:noProof/>
          <w:lang w:val="sr-Latn-CS"/>
        </w:rPr>
        <w:t>.1</w:t>
      </w:r>
      <w:r>
        <w:rPr>
          <w:noProof/>
          <w:lang w:val="sr-Latn-CS"/>
        </w:rPr>
        <w:tab/>
      </w:r>
      <w:r w:rsidRPr="00960BEC">
        <w:rPr>
          <w:noProof/>
          <w:lang w:val="sr-Latn-CS"/>
        </w:rPr>
        <w:t>Registrovanje</w:t>
      </w:r>
      <w:r>
        <w:rPr>
          <w:noProof/>
          <w:lang w:val="sr-Latn-CS"/>
        </w:rPr>
        <w:t xml:space="preserve"> </w:t>
      </w:r>
      <w:r>
        <w:rPr>
          <w:noProof/>
          <w:lang w:val="sr-Latn-CS"/>
        </w:rPr>
        <w:tab/>
        <w:t>5</w:t>
      </w:r>
    </w:p>
    <w:p w14:paraId="06BB501B" w14:textId="77777777" w:rsidR="00FE5492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</w:t>
      </w:r>
      <w:r w:rsidRPr="00830E9B">
        <w:rPr>
          <w:noProof/>
          <w:lang w:val="sr-Latn-CS"/>
        </w:rPr>
        <w:t>.2</w:t>
      </w:r>
      <w:r w:rsidRPr="00830E9B">
        <w:rPr>
          <w:noProof/>
          <w:lang w:val="sr-Latn-CS"/>
        </w:rPr>
        <w:tab/>
      </w:r>
      <w:r>
        <w:rPr>
          <w:lang w:val="sr-Latn-CS"/>
        </w:rPr>
        <w:t>Prijavljivanje</w:t>
      </w:r>
      <w:r>
        <w:rPr>
          <w:lang w:val="sr-Latn-CS"/>
        </w:rPr>
        <w:tab/>
        <w:t>5</w:t>
      </w:r>
      <w:r w:rsidRPr="00830E9B">
        <w:rPr>
          <w:noProof/>
          <w:lang w:val="sr-Latn-CS"/>
        </w:rPr>
        <w:t xml:space="preserve"> </w:t>
      </w:r>
    </w:p>
    <w:p w14:paraId="5AFCDE7E" w14:textId="77777777" w:rsidR="00FE5492" w:rsidRPr="00830E9B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</w:t>
      </w:r>
      <w:r w:rsidRPr="00830E9B">
        <w:rPr>
          <w:noProof/>
          <w:lang w:val="sr-Latn-CS"/>
        </w:rPr>
        <w:t>.3</w:t>
      </w:r>
      <w:r>
        <w:rPr>
          <w:noProof/>
          <w:lang w:val="sr-Latn-CS"/>
        </w:rPr>
        <w:tab/>
      </w:r>
      <w:r w:rsidRPr="00830E9B">
        <w:rPr>
          <w:noProof/>
          <w:lang w:val="sr-Latn-CS"/>
        </w:rPr>
        <w:t>Kreiranje rute</w:t>
      </w:r>
      <w:r>
        <w:rPr>
          <w:noProof/>
          <w:lang w:val="sr-Latn-CS"/>
        </w:rPr>
        <w:tab/>
        <w:t xml:space="preserve">6 </w:t>
      </w:r>
    </w:p>
    <w:p w14:paraId="31F07AF0" w14:textId="77777777" w:rsidR="00FE5492" w:rsidRPr="00830E9B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6.4</w:t>
      </w:r>
      <w:r w:rsidRPr="00830E9B">
        <w:rPr>
          <w:noProof/>
          <w:lang w:val="sr-Latn-CS"/>
        </w:rPr>
        <w:tab/>
        <w:t>Oglašavanje rute</w:t>
      </w:r>
      <w:r>
        <w:rPr>
          <w:noProof/>
          <w:lang w:val="sr-Latn-CS"/>
        </w:rPr>
        <w:tab/>
        <w:t>7</w:t>
      </w:r>
    </w:p>
    <w:p w14:paraId="71A929FE" w14:textId="77777777" w:rsidR="00FE5492" w:rsidRPr="00830E9B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6.5</w:t>
      </w:r>
      <w:r w:rsidRPr="00830E9B">
        <w:rPr>
          <w:noProof/>
          <w:lang w:val="sr-Latn-CS"/>
        </w:rPr>
        <w:tab/>
        <w:t>Odabir rute i priključivanje turi</w:t>
      </w:r>
      <w:r>
        <w:rPr>
          <w:noProof/>
          <w:lang w:val="sr-Latn-CS"/>
        </w:rPr>
        <w:tab/>
        <w:t>8</w:t>
      </w:r>
    </w:p>
    <w:p w14:paraId="01BCE931" w14:textId="77777777" w:rsidR="00FE5492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6.6</w:t>
      </w:r>
      <w:r>
        <w:rPr>
          <w:noProof/>
          <w:lang w:val="sr-Latn-CS"/>
        </w:rPr>
        <w:tab/>
        <w:t>Organizacija budžeta</w:t>
      </w:r>
      <w:r>
        <w:rPr>
          <w:noProof/>
          <w:lang w:val="sr-Latn-CS"/>
        </w:rPr>
        <w:tab/>
        <w:t>9</w:t>
      </w:r>
    </w:p>
    <w:p w14:paraId="474AB047" w14:textId="77777777" w:rsidR="00FE5492" w:rsidRPr="00830E9B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6.7</w:t>
      </w:r>
      <w:r>
        <w:rPr>
          <w:noProof/>
          <w:lang w:val="sr-Latn-CS"/>
        </w:rPr>
        <w:tab/>
      </w:r>
      <w:r w:rsidRPr="00830E9B">
        <w:rPr>
          <w:noProof/>
          <w:lang w:val="sr-Latn-CS"/>
        </w:rPr>
        <w:t>Sortiranje</w:t>
      </w:r>
      <w:r>
        <w:rPr>
          <w:noProof/>
          <w:lang w:val="sr-Latn-CS"/>
        </w:rPr>
        <w:tab/>
        <w:t>9</w:t>
      </w:r>
    </w:p>
    <w:p w14:paraId="17596578" w14:textId="77777777" w:rsidR="00FE5492" w:rsidRPr="00830E9B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6.8</w:t>
      </w:r>
      <w:r w:rsidRPr="00830E9B">
        <w:rPr>
          <w:noProof/>
          <w:lang w:val="sr-Latn-CS"/>
        </w:rPr>
        <w:tab/>
        <w:t>Sortiranje po datumu</w:t>
      </w:r>
      <w:r>
        <w:rPr>
          <w:noProof/>
          <w:lang w:val="sr-Latn-CS"/>
        </w:rPr>
        <w:tab/>
        <w:t>9</w:t>
      </w:r>
    </w:p>
    <w:p w14:paraId="5B96769F" w14:textId="77777777" w:rsidR="00FE5492" w:rsidRPr="00830E9B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6.9</w:t>
      </w:r>
      <w:r w:rsidRPr="00830E9B">
        <w:rPr>
          <w:noProof/>
          <w:lang w:val="sr-Latn-CS"/>
        </w:rPr>
        <w:tab/>
        <w:t>Sortiranje po prosečnoj oceni</w:t>
      </w:r>
      <w:r>
        <w:rPr>
          <w:noProof/>
          <w:lang w:val="sr-Latn-CS"/>
        </w:rPr>
        <w:tab/>
        <w:t>10</w:t>
      </w:r>
    </w:p>
    <w:p w14:paraId="36519D49" w14:textId="77777777" w:rsidR="00FE5492" w:rsidRPr="00830E9B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6.10</w:t>
      </w:r>
      <w:r>
        <w:rPr>
          <w:noProof/>
          <w:lang w:val="sr-Latn-CS"/>
        </w:rPr>
        <w:tab/>
        <w:t>Sortiranje po v</w:t>
      </w:r>
      <w:r w:rsidRPr="00830E9B">
        <w:rPr>
          <w:noProof/>
          <w:lang w:val="sr-Latn-CS"/>
        </w:rPr>
        <w:t>odiču</w:t>
      </w:r>
      <w:r>
        <w:rPr>
          <w:noProof/>
          <w:lang w:val="sr-Latn-CS"/>
        </w:rPr>
        <w:tab/>
        <w:t>10</w:t>
      </w:r>
    </w:p>
    <w:p w14:paraId="740BC618" w14:textId="77777777" w:rsidR="00FE5492" w:rsidRPr="00830E9B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6.11</w:t>
      </w:r>
      <w:r w:rsidRPr="00830E9B">
        <w:rPr>
          <w:noProof/>
          <w:lang w:val="sr-Latn-CS"/>
        </w:rPr>
        <w:tab/>
        <w:t>Pretraga ruta</w:t>
      </w:r>
      <w:r>
        <w:rPr>
          <w:noProof/>
          <w:lang w:val="sr-Latn-CS"/>
        </w:rPr>
        <w:tab/>
        <w:t>11</w:t>
      </w:r>
    </w:p>
    <w:p w14:paraId="02BB78FD" w14:textId="77777777" w:rsidR="00FE5492" w:rsidRPr="00830E9B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6.12</w:t>
      </w:r>
      <w:r w:rsidRPr="00830E9B">
        <w:rPr>
          <w:noProof/>
          <w:lang w:val="sr-Latn-CS"/>
        </w:rPr>
        <w:tab/>
        <w:t>Pretraga ruta po lokaciji</w:t>
      </w:r>
      <w:r>
        <w:rPr>
          <w:noProof/>
          <w:lang w:val="sr-Latn-CS"/>
        </w:rPr>
        <w:tab/>
        <w:t>11</w:t>
      </w:r>
    </w:p>
    <w:p w14:paraId="6D1D3589" w14:textId="77777777" w:rsidR="00FE5492" w:rsidRPr="00830E9B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6.13</w:t>
      </w:r>
      <w:r w:rsidRPr="00830E9B">
        <w:rPr>
          <w:noProof/>
          <w:lang w:val="sr-Latn-CS"/>
        </w:rPr>
        <w:tab/>
        <w:t>Pretraga ruta po kategoriji znamenitosti</w:t>
      </w:r>
      <w:r>
        <w:rPr>
          <w:noProof/>
          <w:lang w:val="sr-Latn-CS"/>
        </w:rPr>
        <w:tab/>
        <w:t>12</w:t>
      </w:r>
    </w:p>
    <w:p w14:paraId="149BA862" w14:textId="77777777" w:rsidR="00FE5492" w:rsidRPr="00830E9B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6.14</w:t>
      </w:r>
      <w:r w:rsidRPr="00830E9B">
        <w:rPr>
          <w:noProof/>
          <w:lang w:val="sr-Latn-CS"/>
        </w:rPr>
        <w:tab/>
        <w:t>Povratne informacije</w:t>
      </w:r>
      <w:r>
        <w:rPr>
          <w:noProof/>
          <w:lang w:val="sr-Latn-CS"/>
        </w:rPr>
        <w:tab/>
        <w:t>12</w:t>
      </w:r>
    </w:p>
    <w:p w14:paraId="32977977" w14:textId="77777777" w:rsidR="00FE5492" w:rsidRPr="00830E9B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6.15</w:t>
      </w:r>
      <w:r w:rsidRPr="00830E9B">
        <w:rPr>
          <w:noProof/>
          <w:lang w:val="sr-Latn-CS"/>
        </w:rPr>
        <w:tab/>
        <w:t>Pregled i prikazodređene rute</w:t>
      </w:r>
      <w:r>
        <w:rPr>
          <w:noProof/>
          <w:lang w:val="sr-Latn-CS"/>
        </w:rPr>
        <w:tab/>
        <w:t>13</w:t>
      </w:r>
    </w:p>
    <w:p w14:paraId="781B971B" w14:textId="77777777" w:rsidR="00FE5492" w:rsidRPr="00830E9B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6.16</w:t>
      </w:r>
      <w:r w:rsidRPr="00830E9B">
        <w:rPr>
          <w:noProof/>
          <w:lang w:val="sr-Latn-CS"/>
        </w:rPr>
        <w:tab/>
        <w:t>Ažuriranje podataka o korisniku</w:t>
      </w:r>
      <w:r>
        <w:rPr>
          <w:noProof/>
          <w:lang w:val="sr-Latn-CS"/>
        </w:rPr>
        <w:tab/>
        <w:t>13</w:t>
      </w:r>
    </w:p>
    <w:p w14:paraId="5580CE95" w14:textId="77777777" w:rsidR="00FE5492" w:rsidRPr="00830E9B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6.17</w:t>
      </w:r>
      <w:r w:rsidRPr="00830E9B">
        <w:rPr>
          <w:noProof/>
          <w:lang w:val="sr-Latn-CS"/>
        </w:rPr>
        <w:tab/>
        <w:t>Ažuriranje podataka o znamenitostima</w:t>
      </w:r>
      <w:r>
        <w:rPr>
          <w:noProof/>
          <w:lang w:val="sr-Latn-CS"/>
        </w:rPr>
        <w:tab/>
        <w:t>14</w:t>
      </w:r>
    </w:p>
    <w:p w14:paraId="498219FF" w14:textId="77777777" w:rsidR="00FE5492" w:rsidRPr="00830E9B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6.18</w:t>
      </w:r>
      <w:r w:rsidRPr="00830E9B">
        <w:rPr>
          <w:noProof/>
          <w:lang w:val="sr-Latn-CS"/>
        </w:rPr>
        <w:tab/>
        <w:t>Zah</w:t>
      </w:r>
      <w:r>
        <w:rPr>
          <w:noProof/>
          <w:lang w:val="sr-Latn-CS"/>
        </w:rPr>
        <w:t>tev za promociju u power-vodiča</w:t>
      </w:r>
      <w:r>
        <w:rPr>
          <w:noProof/>
          <w:lang w:val="sr-Latn-CS"/>
        </w:rPr>
        <w:tab/>
        <w:t>14</w:t>
      </w:r>
    </w:p>
    <w:p w14:paraId="1F2C2CBF" w14:textId="77777777" w:rsidR="00FE5492" w:rsidRPr="00830E9B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6.19</w:t>
      </w:r>
      <w:r w:rsidRPr="00830E9B">
        <w:rPr>
          <w:noProof/>
          <w:lang w:val="sr-Latn-CS"/>
        </w:rPr>
        <w:tab/>
        <w:t>Pregled osnovnih činjenica o znamenitostima</w:t>
      </w:r>
      <w:r>
        <w:rPr>
          <w:noProof/>
          <w:lang w:val="sr-Latn-CS"/>
        </w:rPr>
        <w:tab/>
        <w:t>15</w:t>
      </w:r>
    </w:p>
    <w:p w14:paraId="7CBD5E72" w14:textId="77777777" w:rsidR="00FE5492" w:rsidRPr="00830E9B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6.20</w:t>
      </w:r>
      <w:r w:rsidRPr="00830E9B">
        <w:rPr>
          <w:noProof/>
          <w:lang w:val="sr-Latn-CS"/>
        </w:rPr>
        <w:tab/>
        <w:t>Brisanje postojećeg korisničkog naloga</w:t>
      </w:r>
      <w:r>
        <w:rPr>
          <w:noProof/>
          <w:lang w:val="sr-Latn-CS"/>
        </w:rPr>
        <w:tab/>
        <w:t>15</w:t>
      </w:r>
    </w:p>
    <w:p w14:paraId="07DD2B10" w14:textId="77777777" w:rsidR="00FE5492" w:rsidRPr="00830E9B" w:rsidRDefault="00FE5492" w:rsidP="00FE5492">
      <w:pPr>
        <w:pStyle w:val="TOC2"/>
        <w:tabs>
          <w:tab w:val="left" w:pos="1200"/>
        </w:tabs>
        <w:rPr>
          <w:noProof/>
          <w:lang w:val="sr-Latn-CS"/>
        </w:rPr>
      </w:pPr>
      <w:r>
        <w:rPr>
          <w:noProof/>
          <w:lang w:val="sr-Latn-CS"/>
        </w:rPr>
        <w:t>6.21</w:t>
      </w:r>
      <w:r w:rsidRPr="00830E9B">
        <w:rPr>
          <w:noProof/>
          <w:lang w:val="sr-Latn-CS"/>
        </w:rPr>
        <w:tab/>
        <w:t>Kontrola korisničkih naloga</w:t>
      </w:r>
      <w:r>
        <w:rPr>
          <w:noProof/>
          <w:lang w:val="sr-Latn-CS"/>
        </w:rPr>
        <w:tab/>
        <w:t>16</w:t>
      </w:r>
    </w:p>
    <w:p w14:paraId="4AC9AACD" w14:textId="77777777" w:rsidR="00FE5492" w:rsidRDefault="00FE5492" w:rsidP="00FE5492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>
        <w:rPr>
          <w:noProof/>
          <w:lang w:val="sr-Latn-CS"/>
        </w:rPr>
        <w:t>6.22</w:t>
      </w:r>
      <w:r w:rsidRPr="00830E9B">
        <w:rPr>
          <w:noProof/>
          <w:lang w:val="sr-Latn-CS"/>
        </w:rPr>
        <w:tab/>
        <w:t>Odobravanje power-vodiča</w:t>
      </w:r>
      <w:r>
        <w:rPr>
          <w:noProof/>
          <w:lang w:val="sr-Latn-CS"/>
        </w:rPr>
        <w:tab/>
        <w:t>16</w:t>
      </w:r>
    </w:p>
    <w:p w14:paraId="35AA57D6" w14:textId="77777777" w:rsidR="00FE5492" w:rsidRDefault="00FE5492" w:rsidP="00FE549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  <w:t>17</w:t>
      </w:r>
    </w:p>
    <w:p w14:paraId="62F86CA7" w14:textId="77777777" w:rsidR="00FE5492" w:rsidRDefault="00FE5492" w:rsidP="00FE549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  <w:t>17</w:t>
      </w:r>
    </w:p>
    <w:p w14:paraId="6F6D408C" w14:textId="77777777" w:rsidR="00FE5492" w:rsidRDefault="00FE5492" w:rsidP="00FE549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  <w:t>17</w:t>
      </w:r>
    </w:p>
    <w:p w14:paraId="4D521AB1" w14:textId="77777777" w:rsidR="00FE5492" w:rsidRDefault="00FE5492" w:rsidP="00FE549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>7</w:t>
      </w:r>
    </w:p>
    <w:p w14:paraId="61D6DE6D" w14:textId="77777777" w:rsidR="00FE5492" w:rsidRDefault="00FE5492" w:rsidP="00FE549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>7</w:t>
      </w:r>
    </w:p>
    <w:p w14:paraId="0B1FEB8B" w14:textId="77777777" w:rsidR="00FE5492" w:rsidRDefault="00FE5492" w:rsidP="00FE549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>7</w:t>
      </w:r>
    </w:p>
    <w:p w14:paraId="629BF535" w14:textId="77777777" w:rsidR="00FE5492" w:rsidRDefault="00FE5492" w:rsidP="00FE549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>7</w:t>
      </w:r>
    </w:p>
    <w:p w14:paraId="141AD78F" w14:textId="77777777" w:rsidR="00B93B67" w:rsidRDefault="00FE5492" w:rsidP="00FE549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end"/>
      </w:r>
    </w:p>
    <w:p w14:paraId="64CC529A" w14:textId="77777777" w:rsidR="00206E1F" w:rsidRPr="003372D3" w:rsidRDefault="00F80BE1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="00206E1F"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0D89CCFE" w14:textId="77777777"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7A89E717" w14:textId="77777777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 w:rsidR="009B349F">
        <w:rPr>
          <w:lang w:val="sr-Latn-CS"/>
        </w:rPr>
        <w:t>Tripko</w:t>
      </w:r>
      <w:r w:rsidR="00EF7257">
        <w:rPr>
          <w:lang w:val="sr-Latn-CS"/>
        </w:rPr>
        <w:t>web aplikacije</w:t>
      </w:r>
      <w:r>
        <w:rPr>
          <w:lang w:val="sr-Latn-CS"/>
        </w:rPr>
        <w:t>.</w:t>
      </w:r>
    </w:p>
    <w:p w14:paraId="17734DC0" w14:textId="77777777"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3D7A83E9" w14:textId="77777777" w:rsidR="00DE518F" w:rsidRDefault="00B849B5" w:rsidP="00764E3D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9B349F">
        <w:rPr>
          <w:lang w:val="sr-Latn-CS"/>
        </w:rPr>
        <w:t>Tripko</w:t>
      </w:r>
      <w:r w:rsidR="00EF7257">
        <w:rPr>
          <w:lang w:val="sr-Latn-CS"/>
        </w:rPr>
        <w:t>web aplikaciju koja</w:t>
      </w:r>
      <w:r>
        <w:rPr>
          <w:lang w:val="sr-Latn-CS"/>
        </w:rPr>
        <w:t xml:space="preserve"> će biti razvijen</w:t>
      </w:r>
      <w:r w:rsidR="00EF7257">
        <w:rPr>
          <w:lang w:val="sr-Latn-CS"/>
        </w:rPr>
        <w:t>a</w:t>
      </w:r>
      <w:r>
        <w:rPr>
          <w:lang w:val="sr-Latn-CS"/>
        </w:rPr>
        <w:t xml:space="preserve"> od strane </w:t>
      </w:r>
      <w:r w:rsidR="009B349F">
        <w:rPr>
          <w:lang w:val="sr-Latn-CS"/>
        </w:rPr>
        <w:t>quadSquad tima</w:t>
      </w:r>
      <w:r>
        <w:rPr>
          <w:lang w:val="sr-Latn-CS"/>
        </w:rPr>
        <w:t xml:space="preserve">. </w:t>
      </w:r>
      <w:r w:rsidR="00764E3D">
        <w:rPr>
          <w:lang w:val="sr-Latn-CS"/>
        </w:rPr>
        <w:t xml:space="preserve">Namena Web aplikacije Tripko je planiranje i organizacija putovanja, kao i mogućnost pronalaska i </w:t>
      </w:r>
      <w:proofErr w:type="spellStart"/>
      <w:r w:rsidR="00764E3D">
        <w:t>oglašavanja</w:t>
      </w:r>
      <w:proofErr w:type="spellEnd"/>
      <w:r w:rsidR="00764E3D">
        <w:t xml:space="preserve"> </w:t>
      </w:r>
      <w:r w:rsidR="00764E3D">
        <w:rPr>
          <w:lang w:val="sr-Latn-CS"/>
        </w:rPr>
        <w:t>turisti</w:t>
      </w:r>
      <w:proofErr w:type="spellStart"/>
      <w:r w:rsidR="00764E3D">
        <w:t>čkog</w:t>
      </w:r>
      <w:proofErr w:type="spellEnd"/>
      <w:r w:rsidR="00764E3D">
        <w:t xml:space="preserve"> </w:t>
      </w:r>
      <w:proofErr w:type="spellStart"/>
      <w:r w:rsidR="00764E3D">
        <w:t>vodiča</w:t>
      </w:r>
      <w:proofErr w:type="spellEnd"/>
      <w:r w:rsidR="00764E3D">
        <w:rPr>
          <w:lang w:val="sr-Latn-CS"/>
        </w:rPr>
        <w:t>.</w:t>
      </w:r>
    </w:p>
    <w:p w14:paraId="20234E39" w14:textId="77777777"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14:paraId="057CAC9D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1AF6B697" w14:textId="77777777" w:rsidR="00DE518F" w:rsidRDefault="00DE518F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PeNcIL – Predlog projekta</w:t>
      </w:r>
      <w:r w:rsidRPr="006F61C6">
        <w:rPr>
          <w:lang w:val="sr-Latn-CS"/>
        </w:rPr>
        <w:t xml:space="preserve">, </w:t>
      </w:r>
      <w:r>
        <w:rPr>
          <w:lang w:val="sr-Latn-CS"/>
        </w:rPr>
        <w:t>SWE-PeNcIL-01</w:t>
      </w:r>
      <w:r w:rsidRPr="006F61C6">
        <w:rPr>
          <w:lang w:val="sr-Latn-CS"/>
        </w:rPr>
        <w:t>, V1.0</w:t>
      </w:r>
      <w:r>
        <w:rPr>
          <w:lang w:val="sr-Latn-CS"/>
        </w:rPr>
        <w:t>, 2007</w:t>
      </w:r>
      <w:r w:rsidRPr="006F61C6">
        <w:rPr>
          <w:lang w:val="sr-Latn-CS"/>
        </w:rPr>
        <w:t xml:space="preserve">, </w:t>
      </w:r>
      <w:r>
        <w:rPr>
          <w:lang w:val="sr-Latn-CS"/>
        </w:rPr>
        <w:t>SWETeam</w:t>
      </w:r>
      <w:r w:rsidRPr="006F61C6">
        <w:rPr>
          <w:lang w:val="sr-Latn-CS"/>
        </w:rPr>
        <w:t>.</w:t>
      </w:r>
    </w:p>
    <w:p w14:paraId="05C77123" w14:textId="77777777" w:rsidR="00764E3D" w:rsidRPr="006F61C6" w:rsidRDefault="00764E3D" w:rsidP="00386547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Tripko – Predlog projekta, quadSquad</w:t>
      </w:r>
    </w:p>
    <w:p w14:paraId="4F4BFA9F" w14:textId="77777777" w:rsidR="00DE518F" w:rsidRDefault="00DE518F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PeNcIL – Plan realizacije projekta, V1.0, 2007, SWETeam.</w:t>
      </w:r>
    </w:p>
    <w:p w14:paraId="30DA745D" w14:textId="77777777" w:rsidR="00764E3D" w:rsidRDefault="00764E3D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Tripko – Plan realizacije projekta, quadSquad</w:t>
      </w:r>
    </w:p>
    <w:p w14:paraId="47AEDC04" w14:textId="77777777" w:rsidR="00764E3D" w:rsidRDefault="00397DD2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PeNcIL – Vizija sistema, V1.0, 2007, SWETeam</w:t>
      </w:r>
    </w:p>
    <w:p w14:paraId="1A3B6331" w14:textId="77777777" w:rsidR="009C31B7" w:rsidRPr="0083142E" w:rsidRDefault="00764E3D" w:rsidP="0083142E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Tripko – Vizija sistema, quadSquad</w:t>
      </w:r>
      <w:r w:rsidR="00397DD2">
        <w:rPr>
          <w:lang w:val="sr-Latn-CS"/>
        </w:rPr>
        <w:t>.</w:t>
      </w:r>
    </w:p>
    <w:p w14:paraId="73590B31" w14:textId="77777777"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14:paraId="3A0F4013" w14:textId="77777777" w:rsidR="00EF042E" w:rsidRDefault="0020422A" w:rsidP="00386547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764E3D">
        <w:rPr>
          <w:lang w:val="sr-Latn-CS"/>
        </w:rPr>
        <w:t xml:space="preserve">Tripkoweb aplikacije </w:t>
      </w:r>
      <w:r w:rsidR="00E177E4">
        <w:rPr>
          <w:lang w:val="sr-Latn-CS"/>
        </w:rPr>
        <w:t>prikazan je na sledećoj slici</w:t>
      </w:r>
      <w:r w:rsidR="00386547">
        <w:rPr>
          <w:lang w:val="sr-Latn-CS"/>
        </w:rPr>
        <w:t>:</w:t>
      </w:r>
    </w:p>
    <w:p w14:paraId="7619FAAE" w14:textId="77777777" w:rsidR="00EF042E" w:rsidRDefault="00386547" w:rsidP="006E5E1D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36C05F73" wp14:editId="0D1A8A76">
            <wp:extent cx="5943600" cy="3740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2E6FC" w14:textId="77777777" w:rsidR="00386547" w:rsidRDefault="00386547" w:rsidP="00386547">
      <w:pPr>
        <w:pStyle w:val="BodyText"/>
        <w:ind w:left="0"/>
        <w:rPr>
          <w:lang w:val="sr-Latn-CS"/>
        </w:rPr>
      </w:pPr>
    </w:p>
    <w:p w14:paraId="33544277" w14:textId="77777777" w:rsidR="00EF042E" w:rsidRDefault="00EF042E" w:rsidP="00386547">
      <w:pPr>
        <w:pStyle w:val="BodyText"/>
        <w:ind w:left="0" w:firstLine="720"/>
      </w:pPr>
      <w:r>
        <w:rPr>
          <w:lang w:val="sr-Latn-CS"/>
        </w:rPr>
        <w:lastRenderedPageBreak/>
        <w:t xml:space="preserve">Detaljni UML dijagram za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</w:t>
      </w:r>
      <w:proofErr w:type="spellStart"/>
      <w:r>
        <w:rPr>
          <w:i/>
          <w:iCs/>
        </w:rPr>
        <w:t>prikaz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ruta</w:t>
      </w:r>
      <w:proofErr w:type="spellEnd"/>
      <w:r>
        <w:t xml:space="preserve"> je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sledećoj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: </w:t>
      </w:r>
    </w:p>
    <w:p w14:paraId="42869ECE" w14:textId="77777777" w:rsidR="00EF042E" w:rsidRDefault="00EF042E" w:rsidP="006E5E1D">
      <w:pPr>
        <w:pStyle w:val="BodyText"/>
      </w:pPr>
      <w:r>
        <w:rPr>
          <w:noProof/>
          <w:lang w:eastAsia="en-US"/>
        </w:rPr>
        <w:drawing>
          <wp:inline distT="0" distB="0" distL="0" distR="0" wp14:anchorId="4E3E8684" wp14:editId="4FBB51E4">
            <wp:extent cx="5943600" cy="27552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71AEE" w14:textId="77777777" w:rsidR="00962138" w:rsidRDefault="00962138" w:rsidP="00386547">
      <w:pPr>
        <w:pStyle w:val="BodyText"/>
        <w:ind w:left="0"/>
        <w:rPr>
          <w:lang w:val="sr-Latn-CS"/>
        </w:rPr>
      </w:pPr>
    </w:p>
    <w:p w14:paraId="7720EAFC" w14:textId="77777777" w:rsidR="006E5E1D" w:rsidRPr="00A238EE" w:rsidRDefault="00A238EE" w:rsidP="006E5E1D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anchor distT="0" distB="0" distL="114300" distR="114300" simplePos="0" relativeHeight="251673088" behindDoc="0" locked="0" layoutInCell="1" allowOverlap="1" wp14:anchorId="60416CCC" wp14:editId="48F7A733">
            <wp:simplePos x="0" y="0"/>
            <wp:positionH relativeFrom="column">
              <wp:posOffset>143984</wp:posOffset>
            </wp:positionH>
            <wp:positionV relativeFrom="paragraph">
              <wp:posOffset>227965</wp:posOffset>
            </wp:positionV>
            <wp:extent cx="5467311" cy="16662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11" cy="166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5E1D"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registrovanje</w:t>
      </w:r>
      <w:r>
        <w:rPr>
          <w:lang w:val="sr-Latn-CS"/>
        </w:rPr>
        <w:t xml:space="preserve"> je prikazan na sledećoj slici:</w:t>
      </w:r>
    </w:p>
    <w:p w14:paraId="44E3AD2C" w14:textId="77777777" w:rsidR="006E5E1D" w:rsidRDefault="006E5E1D" w:rsidP="004E4574">
      <w:pPr>
        <w:pStyle w:val="BodyText"/>
        <w:rPr>
          <w:lang w:val="sr-Latn-CS"/>
        </w:rPr>
      </w:pPr>
    </w:p>
    <w:p w14:paraId="6D7752EA" w14:textId="77777777" w:rsidR="00A238EE" w:rsidRDefault="00A238EE" w:rsidP="004E4574">
      <w:pPr>
        <w:pStyle w:val="BodyText"/>
        <w:rPr>
          <w:lang w:val="sr-Latn-CS"/>
        </w:rPr>
      </w:pPr>
    </w:p>
    <w:p w14:paraId="15B4C45C" w14:textId="77777777" w:rsidR="00A238EE" w:rsidRDefault="00A238EE" w:rsidP="004E4574">
      <w:pPr>
        <w:pStyle w:val="BodyText"/>
        <w:rPr>
          <w:lang w:val="sr-Latn-CS"/>
        </w:rPr>
      </w:pPr>
    </w:p>
    <w:p w14:paraId="52DDBFE2" w14:textId="77777777" w:rsidR="00A238EE" w:rsidRDefault="00A238EE" w:rsidP="004E4574">
      <w:pPr>
        <w:pStyle w:val="BodyText"/>
        <w:rPr>
          <w:lang w:val="sr-Latn-CS"/>
        </w:rPr>
      </w:pPr>
    </w:p>
    <w:p w14:paraId="20171F5D" w14:textId="77777777" w:rsidR="00A238EE" w:rsidRDefault="00A238EE" w:rsidP="004E4574">
      <w:pPr>
        <w:pStyle w:val="BodyText"/>
        <w:rPr>
          <w:lang w:val="sr-Latn-CS"/>
        </w:rPr>
      </w:pPr>
    </w:p>
    <w:p w14:paraId="321AF998" w14:textId="77777777" w:rsidR="00A238EE" w:rsidRDefault="00A238EE" w:rsidP="004E4574">
      <w:pPr>
        <w:pStyle w:val="BodyText"/>
        <w:rPr>
          <w:lang w:val="sr-Latn-CS"/>
        </w:rPr>
      </w:pPr>
    </w:p>
    <w:p w14:paraId="4FE608A5" w14:textId="77777777" w:rsidR="00A238EE" w:rsidRDefault="00A238EE" w:rsidP="004E4574">
      <w:pPr>
        <w:pStyle w:val="BodyText"/>
        <w:rPr>
          <w:lang w:val="sr-Latn-CS"/>
        </w:rPr>
      </w:pPr>
    </w:p>
    <w:p w14:paraId="46E68645" w14:textId="77777777" w:rsidR="009458D3" w:rsidRDefault="009458D3" w:rsidP="00C038BA">
      <w:pPr>
        <w:pStyle w:val="BodyText"/>
        <w:ind w:left="0"/>
        <w:rPr>
          <w:lang w:val="sr-Latn-CS"/>
        </w:rPr>
      </w:pPr>
    </w:p>
    <w:p w14:paraId="14B9E73A" w14:textId="77777777" w:rsidR="007368FA" w:rsidRDefault="007368FA" w:rsidP="00C038BA">
      <w:pPr>
        <w:pStyle w:val="BodyText"/>
        <w:ind w:left="0"/>
        <w:rPr>
          <w:lang w:val="sr-Latn-CS"/>
        </w:rPr>
      </w:pPr>
    </w:p>
    <w:p w14:paraId="3AE84D99" w14:textId="77777777" w:rsidR="006E5E1D" w:rsidRDefault="006E5E1D" w:rsidP="006E5E1D">
      <w:pPr>
        <w:pStyle w:val="Heading1"/>
        <w:rPr>
          <w:lang w:val="sr-Latn-CS"/>
        </w:rPr>
      </w:pPr>
      <w:bookmarkStart w:id="4" w:name="_Toc163018890"/>
      <w:r>
        <w:rPr>
          <w:lang w:val="sr-Latn-CS"/>
        </w:rPr>
        <w:t>Profili korisnika</w:t>
      </w:r>
      <w:bookmarkEnd w:id="4"/>
    </w:p>
    <w:p w14:paraId="7CF5C2E4" w14:textId="77777777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764E3D">
        <w:rPr>
          <w:lang w:val="sr-Latn-CS"/>
        </w:rPr>
        <w:t>web aplikacije Tripko</w:t>
      </w:r>
      <w:r>
        <w:rPr>
          <w:lang w:val="sr-Latn-CS"/>
        </w:rPr>
        <w:t>:</w:t>
      </w:r>
    </w:p>
    <w:p w14:paraId="7B429CA3" w14:textId="77777777" w:rsidR="006E5E1D" w:rsidRPr="003372D3" w:rsidRDefault="00764E3D" w:rsidP="006E5E1D">
      <w:pPr>
        <w:pStyle w:val="Heading2"/>
        <w:rPr>
          <w:lang w:val="sr-Latn-CS"/>
        </w:rPr>
      </w:pPr>
      <w:r>
        <w:rPr>
          <w:lang w:val="sr-Latn-CS"/>
        </w:rPr>
        <w:t>Turista</w:t>
      </w:r>
    </w:p>
    <w:p w14:paraId="45800423" w14:textId="77777777" w:rsidR="00DC7682" w:rsidRDefault="00764E3D" w:rsidP="00F2448B">
      <w:pPr>
        <w:pStyle w:val="BodyText"/>
        <w:rPr>
          <w:lang w:val="sr-Latn-CS"/>
        </w:rPr>
      </w:pPr>
      <w:r>
        <w:rPr>
          <w:lang w:val="sr-Latn-CS"/>
        </w:rPr>
        <w:t>Turista</w:t>
      </w:r>
      <w:r w:rsidR="0020422A">
        <w:rPr>
          <w:lang w:val="sr-Latn-CS"/>
        </w:rPr>
        <w:t xml:space="preserve"> je osnovni </w:t>
      </w:r>
      <w:r w:rsidR="004E4574">
        <w:rPr>
          <w:lang w:val="sr-Latn-CS"/>
        </w:rPr>
        <w:t>profil</w:t>
      </w:r>
      <w:r w:rsidR="0020422A">
        <w:rPr>
          <w:lang w:val="sr-Latn-CS"/>
        </w:rPr>
        <w:t xml:space="preserve"> korisnika </w:t>
      </w:r>
      <w:r>
        <w:rPr>
          <w:lang w:val="sr-Latn-CS"/>
        </w:rPr>
        <w:t>koji raspolaže</w:t>
      </w:r>
      <w:r w:rsidR="00885A38">
        <w:rPr>
          <w:lang w:val="sr-Latn-CS"/>
        </w:rPr>
        <w:t xml:space="preserve"> najmanjim </w:t>
      </w:r>
      <w:r>
        <w:rPr>
          <w:lang w:val="sr-Latn-CS"/>
        </w:rPr>
        <w:t>opsegom</w:t>
      </w:r>
      <w:r w:rsidR="00885A38">
        <w:rPr>
          <w:lang w:val="sr-Latn-CS"/>
        </w:rPr>
        <w:t xml:space="preserve"> funkcionalnosti.</w:t>
      </w:r>
      <w:r w:rsidR="00D27246">
        <w:rPr>
          <w:lang w:val="sr-Latn-CS"/>
        </w:rPr>
        <w:t xml:space="preserve"> Korisnici ovog tipa pristupaju </w:t>
      </w:r>
      <w:r>
        <w:rPr>
          <w:lang w:val="sr-Latn-CS"/>
        </w:rPr>
        <w:t>web aplikaciji</w:t>
      </w:r>
      <w:r w:rsidR="00D27246">
        <w:rPr>
          <w:lang w:val="sr-Latn-CS"/>
        </w:rPr>
        <w:t xml:space="preserve"> u cilju </w:t>
      </w:r>
      <w:r w:rsidR="00DC7682">
        <w:rPr>
          <w:lang w:val="sr-Latn-CS"/>
        </w:rPr>
        <w:t xml:space="preserve">pretraživanja i </w:t>
      </w:r>
      <w:r w:rsidR="00D27246">
        <w:rPr>
          <w:lang w:val="sr-Latn-CS"/>
        </w:rPr>
        <w:t xml:space="preserve">pregleda informacija </w:t>
      </w:r>
      <w:r w:rsidR="00DC7682">
        <w:rPr>
          <w:lang w:val="sr-Latn-CS"/>
        </w:rPr>
        <w:t>o destinacijama, njihovim cenama i rutama oglašenim od strane vodiča, kao i rezervisanja vodiča, i objavljivanja povratnih informacija o vodičima i završenim rutama</w:t>
      </w:r>
      <w:r w:rsidR="00D27246">
        <w:rPr>
          <w:lang w:val="sr-Latn-CS"/>
        </w:rPr>
        <w:t xml:space="preserve">. Pristup </w:t>
      </w:r>
      <w:r w:rsidR="001441E3">
        <w:rPr>
          <w:lang w:val="sr-Latn-CS"/>
        </w:rPr>
        <w:t>web aplikaciji</w:t>
      </w:r>
      <w:r w:rsidR="00D27246">
        <w:rPr>
          <w:lang w:val="sr-Latn-CS"/>
        </w:rPr>
        <w:t xml:space="preserve"> u ulozi </w:t>
      </w:r>
      <w:r w:rsidR="00DC7682">
        <w:rPr>
          <w:lang w:val="sr-Latn-CS"/>
        </w:rPr>
        <w:t xml:space="preserve">turiste </w:t>
      </w:r>
      <w:r w:rsidR="00D27246">
        <w:rPr>
          <w:lang w:val="sr-Latn-CS"/>
        </w:rPr>
        <w:t xml:space="preserve">zahteva </w:t>
      </w:r>
      <w:r w:rsidR="00DC7682">
        <w:rPr>
          <w:lang w:val="sr-Latn-CS"/>
        </w:rPr>
        <w:t>prvobitno</w:t>
      </w:r>
      <w:r w:rsidR="00D27246">
        <w:rPr>
          <w:lang w:val="sr-Latn-CS"/>
        </w:rPr>
        <w:t xml:space="preserve"> prijavljivanje na </w:t>
      </w:r>
      <w:r w:rsidR="00DC7682">
        <w:rPr>
          <w:lang w:val="sr-Latn-CS"/>
        </w:rPr>
        <w:t>web aplikaciju</w:t>
      </w:r>
      <w:r w:rsidR="00D27246">
        <w:rPr>
          <w:lang w:val="sr-Latn-CS"/>
        </w:rPr>
        <w:t>.</w:t>
      </w:r>
    </w:p>
    <w:p w14:paraId="5B2B9458" w14:textId="77777777" w:rsidR="006E5E1D" w:rsidRPr="003372D3" w:rsidRDefault="00DC7682" w:rsidP="006E5E1D">
      <w:pPr>
        <w:pStyle w:val="Heading2"/>
        <w:rPr>
          <w:lang w:val="sr-Latn-CS"/>
        </w:rPr>
      </w:pPr>
      <w:r>
        <w:rPr>
          <w:lang w:val="sr-Latn-CS"/>
        </w:rPr>
        <w:t>Vodič</w:t>
      </w:r>
    </w:p>
    <w:p w14:paraId="31E6E7CF" w14:textId="77777777" w:rsidR="00DC7682" w:rsidRDefault="00DC7682" w:rsidP="00F2448B">
      <w:pPr>
        <w:pStyle w:val="BodyText"/>
        <w:rPr>
          <w:lang w:val="sr-Latn-CS"/>
        </w:rPr>
      </w:pPr>
      <w:r>
        <w:rPr>
          <w:lang w:val="sr-Latn-CS"/>
        </w:rPr>
        <w:t>Vodič</w:t>
      </w:r>
      <w:r w:rsidR="00D27246">
        <w:rPr>
          <w:lang w:val="sr-Latn-CS"/>
        </w:rPr>
        <w:t xml:space="preserve"> je </w:t>
      </w:r>
      <w:r w:rsidR="004E4574">
        <w:rPr>
          <w:lang w:val="sr-Latn-CS"/>
        </w:rPr>
        <w:t>profil</w:t>
      </w:r>
      <w:r w:rsidR="00D27246">
        <w:rPr>
          <w:lang w:val="sr-Latn-CS"/>
        </w:rPr>
        <w:t xml:space="preserve"> korisnika koji </w:t>
      </w:r>
      <w:r>
        <w:rPr>
          <w:lang w:val="sr-Latn-CS"/>
        </w:rPr>
        <w:t>u okviru aplikacije može objavljivati svoje rute i nuditi usluge turističkog vodiča</w:t>
      </w:r>
      <w:r w:rsidR="00D27246">
        <w:rPr>
          <w:lang w:val="sr-Latn-CS"/>
        </w:rPr>
        <w:t xml:space="preserve">. Veza generalizacije između </w:t>
      </w:r>
      <w:r>
        <w:rPr>
          <w:lang w:val="sr-Latn-CS"/>
        </w:rPr>
        <w:t xml:space="preserve">turiste </w:t>
      </w:r>
      <w:r w:rsidR="00D27246">
        <w:rPr>
          <w:lang w:val="sr-Latn-CS"/>
        </w:rPr>
        <w:t xml:space="preserve">i </w:t>
      </w:r>
      <w:r>
        <w:rPr>
          <w:lang w:val="sr-Latn-CS"/>
        </w:rPr>
        <w:t xml:space="preserve">vodiča </w:t>
      </w:r>
      <w:r w:rsidR="00D27246">
        <w:rPr>
          <w:lang w:val="sr-Latn-CS"/>
        </w:rPr>
        <w:t xml:space="preserve">je uvedena da ukaže na mogućnost pristupa svim osnovnim funkcionalnostima </w:t>
      </w:r>
      <w:r w:rsidR="001441E3">
        <w:rPr>
          <w:lang w:val="sr-Latn-CS"/>
        </w:rPr>
        <w:t>web aplikacije</w:t>
      </w:r>
      <w:r w:rsidR="00D27246">
        <w:rPr>
          <w:lang w:val="sr-Latn-CS"/>
        </w:rPr>
        <w:t xml:space="preserve"> vezanim za </w:t>
      </w:r>
      <w:r w:rsidR="001441E3">
        <w:rPr>
          <w:lang w:val="sr-Latn-CS"/>
        </w:rPr>
        <w:t>kori</w:t>
      </w:r>
      <w:proofErr w:type="spellStart"/>
      <w:r w:rsidR="001441E3">
        <w:t>šćenje</w:t>
      </w:r>
      <w:proofErr w:type="spellEnd"/>
      <w:r w:rsidR="001441E3">
        <w:t xml:space="preserve"> </w:t>
      </w:r>
      <w:proofErr w:type="spellStart"/>
      <w:r w:rsidR="001441E3">
        <w:t>aplikacije</w:t>
      </w:r>
      <w:proofErr w:type="spellEnd"/>
      <w:r w:rsidR="001441E3">
        <w:t xml:space="preserve"> </w:t>
      </w:r>
      <w:proofErr w:type="spellStart"/>
      <w:r w:rsidR="001441E3">
        <w:t>kao</w:t>
      </w:r>
      <w:proofErr w:type="spellEnd"/>
      <w:r w:rsidR="001441E3">
        <w:t xml:space="preserve"> turista</w:t>
      </w:r>
      <w:r w:rsidR="00D27246">
        <w:rPr>
          <w:lang w:val="sr-Latn-CS"/>
        </w:rPr>
        <w:t xml:space="preserve">. Da bi </w:t>
      </w:r>
      <w:r w:rsidR="004A74DD">
        <w:rPr>
          <w:lang w:val="sr-Latn-CS"/>
        </w:rPr>
        <w:t>vodič</w:t>
      </w:r>
      <w:r w:rsidR="00D27246">
        <w:rPr>
          <w:lang w:val="sr-Latn-CS"/>
        </w:rPr>
        <w:t xml:space="preserve"> mogao da ažurira podatke o sebi i o </w:t>
      </w:r>
      <w:r w:rsidR="004A74DD">
        <w:rPr>
          <w:lang w:val="sr-Latn-CS"/>
        </w:rPr>
        <w:t>rutama</w:t>
      </w:r>
      <w:r w:rsidR="00D27246">
        <w:rPr>
          <w:lang w:val="sr-Latn-CS"/>
        </w:rPr>
        <w:t xml:space="preserve"> koje je objavio potrebn</w:t>
      </w:r>
      <w:r w:rsidR="004A74DD">
        <w:rPr>
          <w:lang w:val="sr-Latn-CS"/>
        </w:rPr>
        <w:t xml:space="preserve">o </w:t>
      </w:r>
      <w:r w:rsidR="00D27246">
        <w:rPr>
          <w:lang w:val="sr-Latn-CS"/>
        </w:rPr>
        <w:t>je pret</w:t>
      </w:r>
      <w:r>
        <w:rPr>
          <w:lang w:val="sr-Latn-CS"/>
        </w:rPr>
        <w:t>hodno prijavljivanje korisnika</w:t>
      </w:r>
      <w:r w:rsidR="004A74DD">
        <w:rPr>
          <w:lang w:val="sr-Latn-CS"/>
        </w:rPr>
        <w:t xml:space="preserve"> kao vodiča</w:t>
      </w:r>
      <w:r>
        <w:rPr>
          <w:lang w:val="sr-Latn-CS"/>
        </w:rPr>
        <w:t>.</w:t>
      </w:r>
    </w:p>
    <w:p w14:paraId="0257C300" w14:textId="77777777" w:rsidR="006E5E1D" w:rsidRPr="003372D3" w:rsidRDefault="001F04DA" w:rsidP="006E5E1D">
      <w:pPr>
        <w:pStyle w:val="Heading2"/>
        <w:rPr>
          <w:lang w:val="sr-Latn-CS"/>
        </w:rPr>
      </w:pPr>
      <w:r>
        <w:rPr>
          <w:lang w:val="sr-Latn-CS"/>
        </w:rPr>
        <w:lastRenderedPageBreak/>
        <w:t>Power-vodič</w:t>
      </w:r>
    </w:p>
    <w:p w14:paraId="7BE07F75" w14:textId="77777777" w:rsidR="0020422A" w:rsidRDefault="001F04DA" w:rsidP="004A74DD">
      <w:pPr>
        <w:pStyle w:val="BodyText"/>
        <w:rPr>
          <w:lang w:val="sr-Latn-CS"/>
        </w:rPr>
      </w:pPr>
      <w:r>
        <w:rPr>
          <w:lang w:val="sr-Latn-CS"/>
        </w:rPr>
        <w:t xml:space="preserve">Power-vodič </w:t>
      </w:r>
      <w:r w:rsidR="00BA03E9">
        <w:rPr>
          <w:lang w:val="sr-Latn-CS"/>
        </w:rPr>
        <w:t xml:space="preserve">je </w:t>
      </w:r>
      <w:r>
        <w:rPr>
          <w:lang w:val="sr-Latn-CS"/>
        </w:rPr>
        <w:t xml:space="preserve">tip vodiča sa višim privilegijama, </w:t>
      </w:r>
      <w:r w:rsidR="00BA03E9">
        <w:rPr>
          <w:lang w:val="sr-Latn-CS"/>
        </w:rPr>
        <w:t xml:space="preserve">zadužen za </w:t>
      </w:r>
      <w:r>
        <w:rPr>
          <w:lang w:val="sr-Latn-CS"/>
        </w:rPr>
        <w:t>ažurnost podataka o turističkim atrakcijama</w:t>
      </w:r>
      <w:r w:rsidR="00BA03E9">
        <w:rPr>
          <w:lang w:val="sr-Latn-CS"/>
        </w:rPr>
        <w:t>. Shodno vezi generalizacije</w:t>
      </w:r>
      <w:r w:rsidR="004E4574">
        <w:rPr>
          <w:lang w:val="sr-Latn-CS"/>
        </w:rPr>
        <w:t>,</w:t>
      </w:r>
      <w:r w:rsidR="004A74DD">
        <w:rPr>
          <w:lang w:val="sr-Latn-CS"/>
        </w:rPr>
        <w:t>power-vodič</w:t>
      </w:r>
      <w:r w:rsidR="00BA03E9">
        <w:rPr>
          <w:lang w:val="sr-Latn-CS"/>
        </w:rPr>
        <w:t xml:space="preserve"> ima pristup svim funkcionalnostima </w:t>
      </w:r>
      <w:r w:rsidR="004E4574">
        <w:rPr>
          <w:lang w:val="sr-Latn-CS"/>
        </w:rPr>
        <w:t xml:space="preserve">definisanim za </w:t>
      </w:r>
      <w:r w:rsidR="004A74DD">
        <w:rPr>
          <w:lang w:val="sr-Latn-CS"/>
        </w:rPr>
        <w:t>vodiča</w:t>
      </w:r>
      <w:r w:rsidR="00BA03E9">
        <w:rPr>
          <w:lang w:val="sr-Latn-CS"/>
        </w:rPr>
        <w:t xml:space="preserve">, a posredno i </w:t>
      </w:r>
      <w:r w:rsidR="004A74DD">
        <w:rPr>
          <w:lang w:val="sr-Latn-CS"/>
        </w:rPr>
        <w:t>turistu</w:t>
      </w:r>
      <w:r w:rsidR="00BA03E9">
        <w:rPr>
          <w:lang w:val="sr-Latn-CS"/>
        </w:rPr>
        <w:t>. Zaduženj</w:t>
      </w:r>
      <w:r w:rsidR="004A74DD">
        <w:rPr>
          <w:lang w:val="sr-Latn-CS"/>
        </w:rPr>
        <w:t>e specifično</w:t>
      </w:r>
      <w:r w:rsidR="00BA03E9">
        <w:rPr>
          <w:lang w:val="sr-Latn-CS"/>
        </w:rPr>
        <w:t xml:space="preserve"> za </w:t>
      </w:r>
      <w:r w:rsidR="004A74DD">
        <w:rPr>
          <w:lang w:val="sr-Latn-CS"/>
        </w:rPr>
        <w:t>power-vodičaje</w:t>
      </w:r>
      <w:r w:rsidR="00BA03E9">
        <w:rPr>
          <w:lang w:val="sr-Latn-CS"/>
        </w:rPr>
        <w:t xml:space="preserve"> ažuriranje osnovnih podataka o </w:t>
      </w:r>
      <w:r w:rsidR="004A74DD">
        <w:rPr>
          <w:lang w:val="sr-Latn-CS"/>
        </w:rPr>
        <w:t>destinacijama</w:t>
      </w:r>
      <w:r w:rsidR="00BA03E9">
        <w:rPr>
          <w:lang w:val="sr-Latn-CS"/>
        </w:rPr>
        <w:t xml:space="preserve"> koj</w:t>
      </w:r>
      <w:r w:rsidR="004A74DD">
        <w:rPr>
          <w:lang w:val="sr-Latn-CS"/>
        </w:rPr>
        <w:t>e</w:t>
      </w:r>
      <w:r w:rsidR="00BA03E9">
        <w:rPr>
          <w:lang w:val="sr-Latn-CS"/>
        </w:rPr>
        <w:t xml:space="preserve"> se prikazuju na početnoj stranici </w:t>
      </w:r>
      <w:r w:rsidR="004A74DD">
        <w:rPr>
          <w:lang w:val="sr-Latn-CS"/>
        </w:rPr>
        <w:t>web aplikacije</w:t>
      </w:r>
      <w:r w:rsidR="00BA03E9">
        <w:rPr>
          <w:lang w:val="sr-Latn-CS"/>
        </w:rPr>
        <w:t>.</w:t>
      </w:r>
    </w:p>
    <w:p w14:paraId="6E86AF01" w14:textId="77777777" w:rsidR="006E5E1D" w:rsidRPr="003372D3" w:rsidRDefault="006E5E1D" w:rsidP="006E5E1D">
      <w:pPr>
        <w:pStyle w:val="Heading2"/>
        <w:rPr>
          <w:lang w:val="sr-Latn-CS"/>
        </w:rPr>
      </w:pPr>
      <w:bookmarkStart w:id="5" w:name="_Toc163018895"/>
      <w:r>
        <w:rPr>
          <w:lang w:val="sr-Latn-CS"/>
        </w:rPr>
        <w:t>Administrator</w:t>
      </w:r>
      <w:bookmarkEnd w:id="5"/>
    </w:p>
    <w:p w14:paraId="3FF4A1BD" w14:textId="77777777" w:rsidR="0020422A" w:rsidRPr="0001009A" w:rsidRDefault="004E4574" w:rsidP="006E5E1D">
      <w:pPr>
        <w:pStyle w:val="BodyText"/>
      </w:pPr>
      <w:r>
        <w:rPr>
          <w:lang w:val="sr-Latn-CS"/>
        </w:rPr>
        <w:t xml:space="preserve">Administrator je specijalni profil korisnika koji ima pristup svim funkcionalnostima </w:t>
      </w:r>
      <w:r w:rsidR="001F04DA">
        <w:rPr>
          <w:lang w:val="sr-Latn-CS"/>
        </w:rPr>
        <w:t>web aplikacije</w:t>
      </w:r>
      <w:r>
        <w:rPr>
          <w:lang w:val="sr-Latn-CS"/>
        </w:rPr>
        <w:t xml:space="preserve">, tj. može se naći u ulozi bilo kog korisnika </w:t>
      </w:r>
      <w:r w:rsidR="001F04DA">
        <w:rPr>
          <w:lang w:val="sr-Latn-CS"/>
        </w:rPr>
        <w:t>aplikacije</w:t>
      </w:r>
      <w:r>
        <w:rPr>
          <w:lang w:val="sr-Latn-CS"/>
        </w:rPr>
        <w:t>.</w:t>
      </w:r>
      <w:r w:rsidR="00BC0D10">
        <w:rPr>
          <w:lang w:val="sr-Latn-CS"/>
        </w:rPr>
        <w:t xml:space="preserve"> Administratorski profil je uveden kako bi se obezbedila što veća fleksibilnost u pogledu mogućnosti ažuriranja </w:t>
      </w:r>
      <w:r w:rsidR="001F04DA">
        <w:rPr>
          <w:lang w:val="sr-Latn-CS"/>
        </w:rPr>
        <w:t xml:space="preserve">i nadgledanja </w:t>
      </w:r>
      <w:r w:rsidR="00BC0D10">
        <w:rPr>
          <w:lang w:val="sr-Latn-CS"/>
        </w:rPr>
        <w:t xml:space="preserve">sadržaja na </w:t>
      </w:r>
      <w:r w:rsidR="001F04DA">
        <w:rPr>
          <w:lang w:val="sr-Latn-CS"/>
        </w:rPr>
        <w:t>aplikaciji</w:t>
      </w:r>
      <w:r w:rsidR="00BC0D10">
        <w:rPr>
          <w:lang w:val="sr-Latn-CS"/>
        </w:rPr>
        <w:t>.</w:t>
      </w:r>
    </w:p>
    <w:p w14:paraId="26EDAA8D" w14:textId="77777777" w:rsidR="00397DD2" w:rsidRDefault="006E5E1D" w:rsidP="00397DD2">
      <w:pPr>
        <w:pStyle w:val="Heading1"/>
        <w:rPr>
          <w:lang w:val="sr-Latn-CS"/>
        </w:rPr>
      </w:pPr>
      <w:bookmarkStart w:id="6" w:name="_Toc163018896"/>
      <w:r>
        <w:rPr>
          <w:lang w:val="sr-Latn-CS"/>
        </w:rPr>
        <w:t>Opis slučajeva korišćenja</w:t>
      </w:r>
      <w:bookmarkEnd w:id="6"/>
    </w:p>
    <w:p w14:paraId="06B4A35D" w14:textId="77777777" w:rsidR="00786068" w:rsidRPr="003372D3" w:rsidRDefault="00280BA5" w:rsidP="00786068">
      <w:pPr>
        <w:pStyle w:val="Heading2"/>
        <w:rPr>
          <w:lang w:val="sr-Latn-CS"/>
        </w:rPr>
      </w:pPr>
      <w:r>
        <w:rPr>
          <w:lang w:val="sr-Latn-CS"/>
        </w:rPr>
        <w:t>Registrovanje</w:t>
      </w:r>
    </w:p>
    <w:p w14:paraId="5AEBECD7" w14:textId="77777777"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14:paraId="27E9EDF1" w14:textId="77777777" w:rsidR="000366F2" w:rsidRDefault="00280BA5" w:rsidP="00EB10DF">
      <w:pPr>
        <w:pStyle w:val="BodyText"/>
        <w:rPr>
          <w:lang w:val="sr-Latn-CS"/>
        </w:rPr>
      </w:pPr>
      <w:r>
        <w:rPr>
          <w:lang w:val="sr-Latn-CS"/>
        </w:rPr>
        <w:t>Kreiranje novog korisničkog naloga</w:t>
      </w:r>
      <w:r w:rsidR="00946092">
        <w:rPr>
          <w:lang w:val="sr-Latn-CS"/>
        </w:rPr>
        <w:t>.</w:t>
      </w:r>
    </w:p>
    <w:p w14:paraId="5459F75D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14:paraId="1A738933" w14:textId="77777777" w:rsidR="000366F2" w:rsidRDefault="00280BA5" w:rsidP="00EB10DF">
      <w:pPr>
        <w:pStyle w:val="BodyText"/>
        <w:rPr>
          <w:lang w:val="sr-Latn-CS"/>
        </w:rPr>
      </w:pPr>
      <w:r>
        <w:rPr>
          <w:lang w:val="sr-Latn-CS"/>
        </w:rPr>
        <w:t>Turista, Vodič</w:t>
      </w:r>
      <w:r w:rsidR="007E0B43">
        <w:rPr>
          <w:lang w:val="sr-Latn-CS"/>
        </w:rPr>
        <w:t>.</w:t>
      </w:r>
    </w:p>
    <w:p w14:paraId="5D6317E8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14:paraId="3D9909D4" w14:textId="77777777" w:rsidR="000366F2" w:rsidRDefault="00280BA5" w:rsidP="00EB10DF">
      <w:pPr>
        <w:pStyle w:val="BodyText"/>
        <w:rPr>
          <w:lang w:val="sr-Latn-CS"/>
        </w:rPr>
      </w:pPr>
      <w:r>
        <w:rPr>
          <w:lang w:val="sr-Latn-CS"/>
        </w:rPr>
        <w:t>Preduslov za vodiča je prilaganje dokumentacije</w:t>
      </w:r>
      <w:r w:rsidR="00946092">
        <w:rPr>
          <w:lang w:val="sr-Latn-CS"/>
        </w:rPr>
        <w:t>.</w:t>
      </w:r>
    </w:p>
    <w:p w14:paraId="331AEF18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14:paraId="2B5346D5" w14:textId="77777777" w:rsidR="000366F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280BA5">
        <w:rPr>
          <w:lang w:val="sr-Latn-CS"/>
        </w:rPr>
        <w:t>registrovanje na web aplikaciju</w:t>
      </w:r>
      <w:r>
        <w:rPr>
          <w:lang w:val="sr-Latn-CS"/>
        </w:rPr>
        <w:t>.</w:t>
      </w:r>
    </w:p>
    <w:p w14:paraId="34D12E6C" w14:textId="77777777" w:rsidR="00280BA5" w:rsidRDefault="00280BA5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Odabir vrste naloga (turista/vodič)</w:t>
      </w:r>
    </w:p>
    <w:p w14:paraId="57EEC54B" w14:textId="77777777" w:rsidR="00946092" w:rsidRDefault="00280BA5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Unos ličnih podataka, korisničkog imena, lozinke, fotografije..</w:t>
      </w:r>
      <w:r w:rsidR="00946092">
        <w:rPr>
          <w:lang w:val="sr-Latn-CS"/>
        </w:rPr>
        <w:t>.</w:t>
      </w:r>
    </w:p>
    <w:p w14:paraId="7E13A2D6" w14:textId="77777777" w:rsidR="00280BA5" w:rsidRDefault="00280BA5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U slučaju odabira na</w:t>
      </w:r>
      <w:r w:rsidR="00C61E30">
        <w:rPr>
          <w:lang w:val="sr-Latn-CS"/>
        </w:rPr>
        <w:t xml:space="preserve">loga tipa </w:t>
      </w:r>
      <w:r w:rsidR="00C61E30" w:rsidRPr="00C61E30">
        <w:rPr>
          <w:i/>
          <w:lang w:val="sr-Latn-CS"/>
        </w:rPr>
        <w:t>vodič</w:t>
      </w:r>
      <w:r w:rsidR="00C61E30">
        <w:rPr>
          <w:lang w:val="sr-Latn-CS"/>
        </w:rPr>
        <w:t>, prilaganje neophodne dokumentacije.</w:t>
      </w:r>
    </w:p>
    <w:p w14:paraId="525AEEB7" w14:textId="77777777" w:rsidR="00EB10DF" w:rsidRPr="007E0B43" w:rsidRDefault="00C61E30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EB10DF" w:rsidRPr="007E0B43">
        <w:rPr>
          <w:b/>
          <w:bCs/>
          <w:lang w:val="sr-Latn-CS"/>
        </w:rPr>
        <w:t>ci</w:t>
      </w:r>
      <w:r w:rsidR="000366F2" w:rsidRPr="007E0B43">
        <w:rPr>
          <w:b/>
          <w:bCs/>
          <w:lang w:val="sr-Latn-CS"/>
        </w:rPr>
        <w:t>:</w:t>
      </w:r>
    </w:p>
    <w:p w14:paraId="0584CFCE" w14:textId="77777777" w:rsidR="000366F2" w:rsidRDefault="00C61E30" w:rsidP="00EB10DF">
      <w:pPr>
        <w:pStyle w:val="BodyText"/>
        <w:rPr>
          <w:lang w:val="sr-Latn-CS"/>
        </w:rPr>
      </w:pPr>
      <w:r>
        <w:rPr>
          <w:lang w:val="sr-Latn-CS"/>
        </w:rPr>
        <w:t>Već postojeće korisničko ime, nevalidna dokumentacija</w:t>
      </w:r>
      <w:r w:rsidR="00946092">
        <w:rPr>
          <w:lang w:val="sr-Latn-CS"/>
        </w:rPr>
        <w:t>.</w:t>
      </w:r>
    </w:p>
    <w:p w14:paraId="5324C5D6" w14:textId="77777777"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14:paraId="44C67ED4" w14:textId="77777777" w:rsidR="00780070" w:rsidRDefault="00C61E30" w:rsidP="00780070">
      <w:pPr>
        <w:pStyle w:val="BodyText"/>
        <w:rPr>
          <w:lang w:val="sr-Latn-CS"/>
        </w:rPr>
      </w:pPr>
      <w:r>
        <w:rPr>
          <w:lang w:val="sr-Latn-CS"/>
        </w:rPr>
        <w:t>Korisnički nalog je kreiran</w:t>
      </w:r>
      <w:r w:rsidR="00946092">
        <w:rPr>
          <w:lang w:val="sr-Latn-CS"/>
        </w:rPr>
        <w:t>.</w:t>
      </w:r>
    </w:p>
    <w:p w14:paraId="0DFC6DED" w14:textId="77777777" w:rsidR="00780070" w:rsidRPr="003372D3" w:rsidRDefault="00780070" w:rsidP="00780070">
      <w:pPr>
        <w:pStyle w:val="Heading2"/>
        <w:rPr>
          <w:lang w:val="sr-Latn-CS"/>
        </w:rPr>
      </w:pPr>
      <w:r>
        <w:rPr>
          <w:lang w:val="sr-Latn-CS"/>
        </w:rPr>
        <w:t>Prijavljivanje</w:t>
      </w:r>
    </w:p>
    <w:p w14:paraId="2811C795" w14:textId="77777777" w:rsidR="00780070" w:rsidRPr="007E0B43" w:rsidRDefault="00780070" w:rsidP="0078007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D227898" w14:textId="77777777" w:rsidR="00780070" w:rsidRDefault="00780070" w:rsidP="00780070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>
        <w:rPr>
          <w:lang w:val="sr-Latn-CS"/>
        </w:rPr>
        <w:t>web aplikaciju</w:t>
      </w:r>
      <w:r w:rsidRPr="00CF2AB8">
        <w:rPr>
          <w:lang w:val="sr-Latn-CS"/>
        </w:rPr>
        <w:t xml:space="preserve"> u cilju pristupa specifičnim funkcijama koje zahtevaju autorizaciju.</w:t>
      </w:r>
    </w:p>
    <w:p w14:paraId="3E79346A" w14:textId="77777777" w:rsidR="00780070" w:rsidRPr="007E0B43" w:rsidRDefault="00780070" w:rsidP="0078007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ADC8E24" w14:textId="77777777" w:rsidR="00780070" w:rsidRDefault="00780070" w:rsidP="00780070">
      <w:pPr>
        <w:pStyle w:val="BodyText"/>
        <w:rPr>
          <w:lang w:val="sr-Latn-CS"/>
        </w:rPr>
      </w:pPr>
      <w:r>
        <w:rPr>
          <w:lang w:val="sr-Latn-CS"/>
        </w:rPr>
        <w:t>Turista, vodi</w:t>
      </w:r>
      <w:r>
        <w:t>č, power-</w:t>
      </w:r>
      <w:proofErr w:type="spellStart"/>
      <w:r>
        <w:t>vodič</w:t>
      </w:r>
      <w:proofErr w:type="spellEnd"/>
      <w:r>
        <w:rPr>
          <w:lang w:val="sr-Latn-CS"/>
        </w:rPr>
        <w:t>, Administrator.</w:t>
      </w:r>
    </w:p>
    <w:p w14:paraId="0A45C76F" w14:textId="77777777" w:rsidR="00780070" w:rsidRPr="007E0B43" w:rsidRDefault="00780070" w:rsidP="0078007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200A453" w14:textId="77777777" w:rsidR="00780070" w:rsidRDefault="00780070" w:rsidP="00780070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nije trenutno prijavljen.</w:t>
      </w:r>
    </w:p>
    <w:p w14:paraId="5DACC411" w14:textId="77777777" w:rsidR="00780070" w:rsidRPr="007E0B43" w:rsidRDefault="00780070" w:rsidP="0078007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7EA97B1" w14:textId="77777777" w:rsidR="00780070" w:rsidRPr="0001009A" w:rsidRDefault="00780070" w:rsidP="0078007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pristupa web sajtu ip</w:t>
      </w:r>
      <w:r w:rsidRPr="0001009A">
        <w:rPr>
          <w:lang w:val="sr-Latn-CS"/>
        </w:rPr>
        <w:t>rikazuje se forma za prijavljivanje.</w:t>
      </w:r>
    </w:p>
    <w:p w14:paraId="0DCA4123" w14:textId="77777777" w:rsidR="00780070" w:rsidRPr="00CF2AB8" w:rsidRDefault="00780070" w:rsidP="00780070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unosi korisničko ime i lozinku, te nakon toga aktivira komandu </w:t>
      </w:r>
      <w:r>
        <w:rPr>
          <w:i/>
          <w:iCs/>
          <w:lang w:val="sr-Latn-CS"/>
        </w:rPr>
        <w:t>Sign in</w:t>
      </w:r>
      <w:r w:rsidRPr="00CF2AB8">
        <w:rPr>
          <w:lang w:val="sr-Latn-CS"/>
        </w:rPr>
        <w:t>.</w:t>
      </w:r>
    </w:p>
    <w:p w14:paraId="23319B68" w14:textId="77777777" w:rsidR="00780070" w:rsidRPr="00CF2AB8" w:rsidRDefault="00780070" w:rsidP="00780070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14:paraId="4123A765" w14:textId="77777777" w:rsidR="00780070" w:rsidRPr="00CF2AB8" w:rsidRDefault="00780070" w:rsidP="00780070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lastRenderedPageBreak/>
        <w:t>Generiše se jedinstveni identifikator sesije (SID).</w:t>
      </w:r>
    </w:p>
    <w:p w14:paraId="0FD99387" w14:textId="77777777" w:rsidR="00780070" w:rsidRPr="00CF2AB8" w:rsidRDefault="00780070" w:rsidP="00780070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14:paraId="28FD609C" w14:textId="77777777" w:rsidR="00780070" w:rsidRPr="007E0B43" w:rsidRDefault="00780070" w:rsidP="0078007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</w:p>
    <w:p w14:paraId="1B700DDA" w14:textId="77777777" w:rsidR="00780070" w:rsidRDefault="00780070" w:rsidP="00780070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14:paraId="34D01B1E" w14:textId="77777777" w:rsidR="00780070" w:rsidRPr="007E0B43" w:rsidRDefault="00780070" w:rsidP="00780070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EAD2D35" w14:textId="77777777" w:rsidR="00780070" w:rsidRDefault="00780070" w:rsidP="00DB55A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Pr="00CF2AB8">
        <w:rPr>
          <w:lang w:val="sr-Latn-CS"/>
        </w:rPr>
        <w:t xml:space="preserve"> je prijavljen na </w:t>
      </w:r>
      <w:r>
        <w:rPr>
          <w:lang w:val="sr-Latn-CS"/>
        </w:rPr>
        <w:t>web aplikaciju</w:t>
      </w:r>
      <w:r w:rsidRPr="00CF2AB8">
        <w:rPr>
          <w:lang w:val="sr-Latn-CS"/>
        </w:rPr>
        <w:t xml:space="preserve"> i ima pristup specifičnim opcijama u skladu sa svojim privilegijama.</w:t>
      </w:r>
    </w:p>
    <w:p w14:paraId="44AC25E4" w14:textId="77777777" w:rsidR="00786068" w:rsidRPr="003372D3" w:rsidRDefault="0045114B" w:rsidP="00786068">
      <w:pPr>
        <w:pStyle w:val="Heading2"/>
        <w:rPr>
          <w:lang w:val="sr-Latn-CS"/>
        </w:rPr>
      </w:pPr>
      <w:r>
        <w:rPr>
          <w:lang w:val="sr-Latn-CS"/>
        </w:rPr>
        <w:t>Kreiranje rute</w:t>
      </w:r>
    </w:p>
    <w:p w14:paraId="1B367B4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4248919" w14:textId="77777777" w:rsidR="007E0B43" w:rsidRDefault="0045114B" w:rsidP="007E0B43">
      <w:pPr>
        <w:pStyle w:val="BodyText"/>
        <w:rPr>
          <w:lang w:val="sr-Latn-CS"/>
        </w:rPr>
      </w:pPr>
      <w:r>
        <w:rPr>
          <w:lang w:val="sr-Latn-CS"/>
        </w:rPr>
        <w:t>Kreiranje rute sa znamenitostima koje korisnik želi da obiđe</w:t>
      </w:r>
      <w:r w:rsidR="00932297">
        <w:rPr>
          <w:lang w:val="sr-Latn-CS"/>
        </w:rPr>
        <w:t>.</w:t>
      </w:r>
    </w:p>
    <w:p w14:paraId="58AC34E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1779F25" w14:textId="77777777" w:rsidR="007E0B43" w:rsidRDefault="0045114B" w:rsidP="0045114B">
      <w:pPr>
        <w:pStyle w:val="BodyText"/>
        <w:rPr>
          <w:lang w:val="sr-Latn-CS"/>
        </w:rPr>
      </w:pPr>
      <w:r>
        <w:rPr>
          <w:lang w:val="sr-Latn-CS"/>
        </w:rPr>
        <w:t>Turista, Vodič, Power-vodič</w:t>
      </w:r>
      <w:r w:rsidR="007E0B43">
        <w:rPr>
          <w:lang w:val="sr-Latn-CS"/>
        </w:rPr>
        <w:t>.</w:t>
      </w:r>
    </w:p>
    <w:p w14:paraId="452144F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860124C" w14:textId="77777777" w:rsidR="007E0B43" w:rsidRDefault="0097162C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svoj nalog.</w:t>
      </w:r>
    </w:p>
    <w:p w14:paraId="08AAC18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9CF42AB" w14:textId="77777777"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45114B">
        <w:rPr>
          <w:lang w:val="sr-Latn-CS"/>
        </w:rPr>
        <w:t>kreiranje rute</w:t>
      </w:r>
      <w:r>
        <w:rPr>
          <w:lang w:val="sr-Latn-CS"/>
        </w:rPr>
        <w:t>.</w:t>
      </w:r>
    </w:p>
    <w:p w14:paraId="3F3D5FCE" w14:textId="77777777" w:rsidR="007C0E8E" w:rsidRDefault="007C0E8E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Planiranje datuma rute i vremena obilaska znamenitosti.</w:t>
      </w:r>
    </w:p>
    <w:p w14:paraId="309138D4" w14:textId="77777777" w:rsidR="007C0E8E" w:rsidRPr="007C0E8E" w:rsidRDefault="0045114B" w:rsidP="007C0E8E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 mape</w:t>
      </w:r>
      <w:r w:rsidR="00D270AF">
        <w:rPr>
          <w:lang w:val="sr-Latn-CS"/>
        </w:rPr>
        <w:t>.</w:t>
      </w:r>
    </w:p>
    <w:p w14:paraId="4E3DF26F" w14:textId="77777777" w:rsidR="0045114B" w:rsidRDefault="0045114B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Postavljanje pina na znamenitost.</w:t>
      </w:r>
    </w:p>
    <w:p w14:paraId="398A68DD" w14:textId="77777777" w:rsidR="0045114B" w:rsidRDefault="0045114B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 osnovnih informacija o znamenitosti.</w:t>
      </w:r>
    </w:p>
    <w:p w14:paraId="0DE5A647" w14:textId="77777777" w:rsidR="0045114B" w:rsidRDefault="0045114B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Klikom na dugme znamenitost se dodaje u rutu.</w:t>
      </w:r>
    </w:p>
    <w:p w14:paraId="3E28A9EA" w14:textId="77777777" w:rsidR="0045114B" w:rsidRDefault="007C0E8E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Ponavljanje koraka 4 – 6 dok se ne sastavi željena ruta.</w:t>
      </w:r>
    </w:p>
    <w:p w14:paraId="390B51B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024AE646" w14:textId="77777777" w:rsidR="00386547" w:rsidRDefault="00932297" w:rsidP="00386547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E70CA86" w14:textId="77777777" w:rsidR="007E0B43" w:rsidRPr="00386547" w:rsidRDefault="007E0B43" w:rsidP="00386547">
      <w:pPr>
        <w:pStyle w:val="BodyText"/>
        <w:rPr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81627EA" w14:textId="77777777" w:rsidR="007E0B43" w:rsidRDefault="007C0E8E" w:rsidP="00D270AF">
      <w:pPr>
        <w:pStyle w:val="BodyText"/>
        <w:rPr>
          <w:lang w:val="sr-Latn-CS"/>
        </w:rPr>
      </w:pPr>
      <w:r>
        <w:rPr>
          <w:lang w:val="sr-Latn-CS"/>
        </w:rPr>
        <w:t>Kreirana ruta je dodata u listu ruta korisnika</w:t>
      </w:r>
      <w:r w:rsidR="00932297">
        <w:rPr>
          <w:lang w:val="sr-Latn-CS"/>
        </w:rPr>
        <w:t>.</w:t>
      </w:r>
    </w:p>
    <w:p w14:paraId="2505ED16" w14:textId="77777777" w:rsidR="0086415B" w:rsidRDefault="00DB55A8" w:rsidP="007368FA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6F653DDB" w14:textId="77777777" w:rsidR="007368FA" w:rsidRPr="007368FA" w:rsidRDefault="007368FA" w:rsidP="007368FA">
      <w:pPr>
        <w:pStyle w:val="BodyText"/>
        <w:rPr>
          <w:b/>
          <w:bCs/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5FD6283E" wp14:editId="35D2AEC3">
            <wp:extent cx="5943600" cy="3711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2E4BC" w14:textId="77777777" w:rsidR="00386547" w:rsidRPr="00386547" w:rsidRDefault="007C0E8E" w:rsidP="00386547">
      <w:pPr>
        <w:pStyle w:val="Heading2"/>
        <w:rPr>
          <w:lang w:val="sr-Latn-CS"/>
        </w:rPr>
      </w:pPr>
      <w:r>
        <w:rPr>
          <w:lang w:val="sr-Latn-CS"/>
        </w:rPr>
        <w:t>Oglašavanje rute</w:t>
      </w:r>
    </w:p>
    <w:p w14:paraId="7C0DC29B" w14:textId="77777777" w:rsidR="0086415B" w:rsidRPr="0086415B" w:rsidRDefault="007E0B43" w:rsidP="0086415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6EFAAFF" w14:textId="77777777" w:rsidR="007E0B43" w:rsidRDefault="007C0E8E" w:rsidP="007E0B43">
      <w:pPr>
        <w:pStyle w:val="BodyText"/>
        <w:rPr>
          <w:lang w:val="sr-Latn-CS"/>
        </w:rPr>
      </w:pPr>
      <w:r>
        <w:rPr>
          <w:lang w:val="sr-Latn-CS"/>
        </w:rPr>
        <w:t>Oglašavanje rute da bi bila javna, što otvara mogućnost za unajmljivanje vodiča od strane turista</w:t>
      </w:r>
      <w:r w:rsidR="003A60C6">
        <w:rPr>
          <w:lang w:val="sr-Latn-CS"/>
        </w:rPr>
        <w:t>.</w:t>
      </w:r>
    </w:p>
    <w:p w14:paraId="237FC7B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81C769D" w14:textId="77777777" w:rsidR="007E0B43" w:rsidRDefault="007C0E8E" w:rsidP="007E0B43">
      <w:pPr>
        <w:pStyle w:val="BodyText"/>
        <w:rPr>
          <w:lang w:val="sr-Latn-CS"/>
        </w:rPr>
      </w:pPr>
      <w:r>
        <w:rPr>
          <w:lang w:val="sr-Latn-CS"/>
        </w:rPr>
        <w:t>Vodič, Power-vodič</w:t>
      </w:r>
      <w:r w:rsidR="007E0B43">
        <w:rPr>
          <w:lang w:val="sr-Latn-CS"/>
        </w:rPr>
        <w:t>.</w:t>
      </w:r>
    </w:p>
    <w:p w14:paraId="76FF506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BBC8ADC" w14:textId="77777777" w:rsidR="007E0B43" w:rsidRDefault="007C0E8E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  <w:r w:rsidR="003A60C6">
        <w:rPr>
          <w:lang w:val="sr-Latn-CS"/>
        </w:rPr>
        <w:t>.</w:t>
      </w:r>
    </w:p>
    <w:p w14:paraId="4B27F51C" w14:textId="77777777" w:rsidR="007E0B43" w:rsidRPr="00E06186" w:rsidRDefault="007E0B43" w:rsidP="00E0618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6F30F2F" w14:textId="77777777" w:rsidR="00E06186" w:rsidRPr="00E06186" w:rsidRDefault="00E06186" w:rsidP="00E06186">
      <w:pPr>
        <w:pStyle w:val="BodyText"/>
        <w:numPr>
          <w:ilvl w:val="0"/>
          <w:numId w:val="5"/>
        </w:numPr>
        <w:rPr>
          <w:lang w:val="sr-Latn-CS"/>
        </w:rPr>
      </w:pPr>
      <w:r w:rsidRPr="00E06186">
        <w:rPr>
          <w:lang w:val="sr-Latn-CS"/>
        </w:rPr>
        <w:t>Vodič ili Power-vodič bira opciju za prikaz ruta.</w:t>
      </w:r>
    </w:p>
    <w:p w14:paraId="459A5A03" w14:textId="77777777" w:rsidR="00E06186" w:rsidRPr="00E06186" w:rsidRDefault="00E06186" w:rsidP="00E06186">
      <w:pPr>
        <w:pStyle w:val="BodyText"/>
        <w:numPr>
          <w:ilvl w:val="0"/>
          <w:numId w:val="5"/>
        </w:numPr>
        <w:rPr>
          <w:lang w:val="sr-Latn-CS"/>
        </w:rPr>
      </w:pPr>
      <w:r w:rsidRPr="00E06186">
        <w:rPr>
          <w:lang w:val="sr-Latn-CS"/>
        </w:rPr>
        <w:t>Prikazuje se stranica sa rutama.</w:t>
      </w:r>
    </w:p>
    <w:p w14:paraId="4D7BFA0F" w14:textId="77777777" w:rsidR="00E06186" w:rsidRPr="00E06186" w:rsidRDefault="00E06186" w:rsidP="00E06186">
      <w:pPr>
        <w:pStyle w:val="BodyText"/>
        <w:numPr>
          <w:ilvl w:val="0"/>
          <w:numId w:val="5"/>
        </w:numPr>
        <w:rPr>
          <w:lang w:val="sr-Latn-CS"/>
        </w:rPr>
      </w:pPr>
      <w:r w:rsidRPr="00E06186">
        <w:rPr>
          <w:lang w:val="sr-Latn-CS"/>
        </w:rPr>
        <w:t>Vodič ili Power-vodič bira opciju za dodavanje nove rute.</w:t>
      </w:r>
    </w:p>
    <w:p w14:paraId="2834EA8A" w14:textId="77777777" w:rsidR="00E06186" w:rsidRPr="00E06186" w:rsidRDefault="00E06186" w:rsidP="00E06186">
      <w:pPr>
        <w:pStyle w:val="BodyText"/>
        <w:numPr>
          <w:ilvl w:val="0"/>
          <w:numId w:val="5"/>
        </w:numPr>
        <w:rPr>
          <w:lang w:val="sr-Latn-CS"/>
        </w:rPr>
      </w:pPr>
      <w:r w:rsidRPr="00E06186">
        <w:rPr>
          <w:lang w:val="sr-Latn-CS"/>
        </w:rPr>
        <w:t xml:space="preserve">Kreira se nova ruta. </w:t>
      </w:r>
    </w:p>
    <w:p w14:paraId="111688DA" w14:textId="77777777" w:rsidR="00E06186" w:rsidRPr="00E06186" w:rsidRDefault="00E06186" w:rsidP="00E06186">
      <w:pPr>
        <w:pStyle w:val="BodyText"/>
        <w:numPr>
          <w:ilvl w:val="0"/>
          <w:numId w:val="5"/>
        </w:numPr>
        <w:rPr>
          <w:lang w:val="sr-Latn-CS"/>
        </w:rPr>
      </w:pPr>
      <w:r w:rsidRPr="00E06186">
        <w:rPr>
          <w:lang w:val="sr-Latn-CS"/>
        </w:rPr>
        <w:t>Vodič ili Power-vodič bira prethodno kreiranu rutu.</w:t>
      </w:r>
    </w:p>
    <w:p w14:paraId="288CC912" w14:textId="77777777" w:rsidR="00E06186" w:rsidRPr="00E06186" w:rsidRDefault="00E06186" w:rsidP="00E06186">
      <w:pPr>
        <w:pStyle w:val="BodyText"/>
        <w:numPr>
          <w:ilvl w:val="0"/>
          <w:numId w:val="5"/>
        </w:numPr>
        <w:rPr>
          <w:lang w:val="sr-Latn-CS"/>
        </w:rPr>
      </w:pPr>
      <w:r w:rsidRPr="00E06186">
        <w:rPr>
          <w:lang w:val="sr-Latn-CS"/>
        </w:rPr>
        <w:t>Aktivira komandu Proglasi javnom i čini da ruta bude vidljiva svima.</w:t>
      </w:r>
    </w:p>
    <w:p w14:paraId="3C0A8205" w14:textId="77777777" w:rsidR="00E06186" w:rsidRPr="00E06186" w:rsidRDefault="00E06186" w:rsidP="00E06186">
      <w:pPr>
        <w:pStyle w:val="BodyText"/>
        <w:numPr>
          <w:ilvl w:val="0"/>
          <w:numId w:val="5"/>
        </w:numPr>
        <w:rPr>
          <w:lang w:val="sr-Latn-CS"/>
        </w:rPr>
      </w:pPr>
      <w:r w:rsidRPr="00E06186">
        <w:rPr>
          <w:lang w:val="sr-Latn-CS"/>
        </w:rPr>
        <w:t>Vodič ili Power-vodič određuje maksimalni broj ljudi koji se mogu priključiti turi.</w:t>
      </w:r>
    </w:p>
    <w:p w14:paraId="7A2AC26B" w14:textId="77777777" w:rsidR="00E06186" w:rsidRPr="00E06186" w:rsidRDefault="00E06186" w:rsidP="00E06186">
      <w:pPr>
        <w:pStyle w:val="BodyText"/>
        <w:numPr>
          <w:ilvl w:val="0"/>
          <w:numId w:val="5"/>
        </w:numPr>
        <w:rPr>
          <w:lang w:val="sr-Latn-CS"/>
        </w:rPr>
      </w:pPr>
      <w:r w:rsidRPr="00E06186">
        <w:rPr>
          <w:lang w:val="sr-Latn-CS"/>
        </w:rPr>
        <w:t>Vrši se ažuriranje baze podataka.</w:t>
      </w:r>
    </w:p>
    <w:p w14:paraId="55718372" w14:textId="77777777" w:rsidR="00E06186" w:rsidRDefault="00E06186" w:rsidP="00E06186">
      <w:pPr>
        <w:pStyle w:val="BodyText"/>
        <w:numPr>
          <w:ilvl w:val="0"/>
          <w:numId w:val="5"/>
        </w:numPr>
        <w:rPr>
          <w:lang w:val="sr-Latn-CS"/>
        </w:rPr>
      </w:pPr>
      <w:r w:rsidRPr="00E06186">
        <w:rPr>
          <w:lang w:val="sr-Latn-CS"/>
        </w:rPr>
        <w:t>Ruta je otvorena za pregled i rezervaciju od strane turista</w:t>
      </w:r>
    </w:p>
    <w:p w14:paraId="7ECCA0ED" w14:textId="77777777" w:rsidR="007E0B43" w:rsidRPr="007E0B43" w:rsidRDefault="007C0E8E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14:paraId="0B468F40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CF2342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62C6EACB" w14:textId="77777777" w:rsidR="0086415B" w:rsidRDefault="007C0E8E" w:rsidP="0086415B">
      <w:pPr>
        <w:pStyle w:val="BodyText"/>
        <w:rPr>
          <w:lang w:val="sr-Latn-CS"/>
        </w:rPr>
      </w:pPr>
      <w:r>
        <w:rPr>
          <w:lang w:val="sr-Latn-CS"/>
        </w:rPr>
        <w:t>Ruta je postala javna</w:t>
      </w:r>
      <w:r w:rsidR="003A60C6">
        <w:rPr>
          <w:lang w:val="sr-Latn-CS"/>
        </w:rPr>
        <w:t>.</w:t>
      </w:r>
    </w:p>
    <w:p w14:paraId="042A63E9" w14:textId="77777777" w:rsidR="0086415B" w:rsidRDefault="0086415B" w:rsidP="00386547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Dijagram sekvence: </w:t>
      </w:r>
    </w:p>
    <w:p w14:paraId="6947A647" w14:textId="77777777" w:rsidR="00386547" w:rsidRPr="0086415B" w:rsidRDefault="00386547" w:rsidP="00386547">
      <w:pPr>
        <w:pStyle w:val="BodyText"/>
        <w:rPr>
          <w:b/>
          <w:bCs/>
          <w:lang w:val="sr-Latn-CS"/>
        </w:rPr>
      </w:pPr>
      <w:r>
        <w:rPr>
          <w:noProof/>
          <w:lang w:eastAsia="en-US"/>
        </w:rPr>
        <w:drawing>
          <wp:inline distT="0" distB="0" distL="0" distR="0" wp14:anchorId="6E873951" wp14:editId="54AEC765">
            <wp:extent cx="5671394" cy="34601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394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2DA51" w14:textId="77777777" w:rsidR="00786068" w:rsidRPr="003372D3" w:rsidRDefault="00F85C16" w:rsidP="00786068">
      <w:pPr>
        <w:pStyle w:val="Heading2"/>
        <w:rPr>
          <w:lang w:val="sr-Latn-CS"/>
        </w:rPr>
      </w:pPr>
      <w:r>
        <w:rPr>
          <w:lang w:val="sr-Latn-CS"/>
        </w:rPr>
        <w:t>Odabir rute i priključivanje turi</w:t>
      </w:r>
    </w:p>
    <w:p w14:paraId="5A3E3E2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0E41BCB" w14:textId="77777777" w:rsidR="007E0B43" w:rsidRDefault="00F85C16" w:rsidP="007E0B43">
      <w:pPr>
        <w:pStyle w:val="BodyText"/>
        <w:rPr>
          <w:lang w:val="sr-Latn-CS"/>
        </w:rPr>
      </w:pPr>
      <w:r>
        <w:rPr>
          <w:lang w:val="sr-Latn-CS"/>
        </w:rPr>
        <w:t>Turista bira jednu od ruta koje su objavili vodiči i priključuje turi.</w:t>
      </w:r>
    </w:p>
    <w:p w14:paraId="6A0AED3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03C740F" w14:textId="77777777" w:rsidR="007E0B43" w:rsidRDefault="00F85C16" w:rsidP="007E0B43">
      <w:pPr>
        <w:pStyle w:val="BodyText"/>
        <w:rPr>
          <w:lang w:val="sr-Latn-CS"/>
        </w:rPr>
      </w:pPr>
      <w:r>
        <w:rPr>
          <w:lang w:val="sr-Latn-CS"/>
        </w:rPr>
        <w:t>Turista.</w:t>
      </w:r>
    </w:p>
    <w:p w14:paraId="6A3D4C0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C9B5814" w14:textId="77777777" w:rsidR="007E0B43" w:rsidRDefault="00F85C16" w:rsidP="007E0B43">
      <w:pPr>
        <w:pStyle w:val="BodyText"/>
        <w:rPr>
          <w:lang w:val="sr-Latn-CS"/>
        </w:rPr>
      </w:pPr>
      <w:r>
        <w:rPr>
          <w:lang w:val="sr-Latn-CS"/>
        </w:rPr>
        <w:t>Turista je prijavljen na nalog aplikacije. Postojanje ruta koje su objavili vodiči.</w:t>
      </w:r>
    </w:p>
    <w:p w14:paraId="7E8ECA6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6F8F5FE" w14:textId="77777777" w:rsidR="007E0B43" w:rsidRDefault="00F85C16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Izbor opcije za prikaz javnih ruta.</w:t>
      </w:r>
    </w:p>
    <w:p w14:paraId="5801D9E1" w14:textId="77777777" w:rsidR="0025395B" w:rsidRDefault="00F85C16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lista dostupnih javnih ruta.</w:t>
      </w:r>
    </w:p>
    <w:p w14:paraId="5A1066F3" w14:textId="77777777" w:rsidR="00F85C16" w:rsidRDefault="00F85C16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Turista ima opciju sortiranja i pretraživanja ruta.</w:t>
      </w:r>
    </w:p>
    <w:p w14:paraId="424A6CCB" w14:textId="77777777" w:rsidR="00F85C16" w:rsidRDefault="00F85C16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Turista bira rutu.</w:t>
      </w:r>
    </w:p>
    <w:p w14:paraId="3C3C6C88" w14:textId="77777777" w:rsidR="00F85C16" w:rsidRDefault="00F85C16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Prikazuju se informacije o turi i o vodiču koji je vodi.</w:t>
      </w:r>
    </w:p>
    <w:p w14:paraId="751C6D80" w14:textId="77777777" w:rsidR="00F85C16" w:rsidRDefault="00CA227D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ima opciju da p</w:t>
      </w:r>
      <w:r w:rsidR="00F85C16">
        <w:rPr>
          <w:lang w:val="sr-Latn-CS"/>
        </w:rPr>
        <w:t xml:space="preserve">ritiskom na dugme </w:t>
      </w:r>
      <w:r w:rsidR="00F85C16">
        <w:rPr>
          <w:i/>
          <w:iCs/>
          <w:lang w:val="sr-Latn-CS"/>
        </w:rPr>
        <w:t xml:space="preserve">Pridruži </w:t>
      </w:r>
      <w:r>
        <w:rPr>
          <w:i/>
          <w:iCs/>
          <w:lang w:val="sr-Latn-CS"/>
        </w:rPr>
        <w:t xml:space="preserve"> se </w:t>
      </w:r>
      <w:r w:rsidRPr="00CA227D">
        <w:rPr>
          <w:lang w:val="sr-Latn-CS"/>
        </w:rPr>
        <w:t>se</w:t>
      </w:r>
      <w:r w:rsidR="00F85C16">
        <w:rPr>
          <w:lang w:val="sr-Latn-CS"/>
        </w:rPr>
        <w:t>priključ</w:t>
      </w:r>
      <w:r>
        <w:rPr>
          <w:lang w:val="sr-Latn-CS"/>
        </w:rPr>
        <w:t>i</w:t>
      </w:r>
      <w:r w:rsidR="00F85C16">
        <w:rPr>
          <w:lang w:val="sr-Latn-CS"/>
        </w:rPr>
        <w:t xml:space="preserve"> turi.</w:t>
      </w:r>
    </w:p>
    <w:p w14:paraId="5EA1CE5F" w14:textId="77777777" w:rsidR="007E0B43" w:rsidRPr="007E0B43" w:rsidRDefault="00386547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7E0B43" w:rsidRPr="007E0B43">
        <w:rPr>
          <w:b/>
          <w:bCs/>
          <w:lang w:val="sr-Latn-CS"/>
        </w:rPr>
        <w:t>:</w:t>
      </w:r>
    </w:p>
    <w:p w14:paraId="0076EA8F" w14:textId="77777777" w:rsidR="007E0B43" w:rsidRDefault="00F85C16" w:rsidP="007E0B43">
      <w:pPr>
        <w:pStyle w:val="BodyText"/>
        <w:rPr>
          <w:lang w:val="sr-Latn-CS"/>
        </w:rPr>
      </w:pPr>
      <w:r>
        <w:rPr>
          <w:lang w:val="sr-Latn-CS"/>
        </w:rPr>
        <w:t>Maksimalan broj turista na toj ruti je postignut.</w:t>
      </w:r>
    </w:p>
    <w:p w14:paraId="6D110D7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23EA42A" w14:textId="77777777" w:rsidR="007E0B43" w:rsidRDefault="00F85C16" w:rsidP="007E0B43">
      <w:pPr>
        <w:pStyle w:val="BodyText"/>
        <w:rPr>
          <w:lang w:val="sr-Latn-CS"/>
        </w:rPr>
      </w:pPr>
      <w:r>
        <w:rPr>
          <w:lang w:val="sr-Latn-CS"/>
        </w:rPr>
        <w:t xml:space="preserve">Turista je izabrao rutu i </w:t>
      </w:r>
      <w:r w:rsidR="00CA227D">
        <w:rPr>
          <w:lang w:val="sr-Latn-CS"/>
        </w:rPr>
        <w:t xml:space="preserve">eventualno se </w:t>
      </w:r>
      <w:r>
        <w:rPr>
          <w:lang w:val="sr-Latn-CS"/>
        </w:rPr>
        <w:t>pridružio turi.</w:t>
      </w:r>
    </w:p>
    <w:p w14:paraId="782CB01A" w14:textId="77777777" w:rsidR="00786068" w:rsidRPr="003372D3" w:rsidRDefault="00830E9B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Organizacija budžeta</w:t>
      </w:r>
    </w:p>
    <w:p w14:paraId="656CD54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B3EB3C7" w14:textId="77777777" w:rsidR="007E0B43" w:rsidRDefault="00F85C16" w:rsidP="00E55045">
      <w:pPr>
        <w:pStyle w:val="BodyText"/>
        <w:rPr>
          <w:lang w:val="sr-Latn-CS"/>
        </w:rPr>
      </w:pPr>
      <w:r>
        <w:rPr>
          <w:lang w:val="sr-Latn-CS"/>
        </w:rPr>
        <w:t>Prilikom kreiranja sopstvene rute, aplikacija računa cenu na osnovu dodatih znamenitosti.</w:t>
      </w:r>
    </w:p>
    <w:p w14:paraId="4F83887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4185A9D" w14:textId="77777777" w:rsidR="007E0B43" w:rsidRDefault="00F85C16" w:rsidP="007E0B43">
      <w:pPr>
        <w:pStyle w:val="BodyText"/>
        <w:rPr>
          <w:lang w:val="sr-Latn-CS"/>
        </w:rPr>
      </w:pPr>
      <w:r>
        <w:rPr>
          <w:lang w:val="sr-Latn-CS"/>
        </w:rPr>
        <w:t>Turista, Vodič, Power-vodič.</w:t>
      </w:r>
    </w:p>
    <w:p w14:paraId="3558F0C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01A07E4" w14:textId="77777777" w:rsidR="007E0B43" w:rsidRDefault="00F85C16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B70F61">
        <w:rPr>
          <w:lang w:val="sr-Latn-CS"/>
        </w:rPr>
        <w:t xml:space="preserve"> je prijavljen na nalog aplikacije.</w:t>
      </w:r>
    </w:p>
    <w:p w14:paraId="71AD8A7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9A70DB8" w14:textId="77777777" w:rsidR="007E0B43" w:rsidRDefault="00B70F6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kreiranja rute</w:t>
      </w:r>
    </w:p>
    <w:p w14:paraId="08C60EC2" w14:textId="77777777" w:rsidR="00B70F61" w:rsidRDefault="00B70F6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Otvara se mapa</w:t>
      </w:r>
    </w:p>
    <w:p w14:paraId="3130E3D2" w14:textId="51ED36D3" w:rsidR="00B70F61" w:rsidRDefault="00B70F6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Pinovanje znamen</w:t>
      </w:r>
      <w:r w:rsidR="00D35CC6">
        <w:rPr>
          <w:lang w:val="sr-Latn-CS"/>
        </w:rPr>
        <w:t>i</w:t>
      </w:r>
      <w:r>
        <w:rPr>
          <w:lang w:val="sr-Latn-CS"/>
        </w:rPr>
        <w:t>t</w:t>
      </w:r>
      <w:r w:rsidR="00D35CC6">
        <w:rPr>
          <w:lang w:val="sr-Latn-CS"/>
        </w:rPr>
        <w:t>o</w:t>
      </w:r>
      <w:r>
        <w:rPr>
          <w:lang w:val="sr-Latn-CS"/>
        </w:rPr>
        <w:t>sti</w:t>
      </w:r>
    </w:p>
    <w:p w14:paraId="3BA0C3BC" w14:textId="77777777" w:rsidR="00B70F61" w:rsidRDefault="00B70F6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Dodavanje znamenitosti</w:t>
      </w:r>
    </w:p>
    <w:p w14:paraId="2181D1F9" w14:textId="77777777" w:rsidR="00B70F61" w:rsidRDefault="00B70F6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Ukupna cena se ažurira</w:t>
      </w:r>
    </w:p>
    <w:p w14:paraId="0C610CA9" w14:textId="77777777" w:rsidR="007E0B43" w:rsidRPr="007E0B43" w:rsidRDefault="00386547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7E0B43" w:rsidRPr="007E0B43">
        <w:rPr>
          <w:b/>
          <w:bCs/>
          <w:lang w:val="sr-Latn-CS"/>
        </w:rPr>
        <w:t>:</w:t>
      </w:r>
    </w:p>
    <w:p w14:paraId="022F62A6" w14:textId="77777777"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EE8371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D95934B" w14:textId="77777777" w:rsidR="007E0B43" w:rsidRDefault="00B70F61" w:rsidP="00B40836">
      <w:pPr>
        <w:pStyle w:val="BodyText"/>
        <w:rPr>
          <w:lang w:val="sr-Latn-CS"/>
        </w:rPr>
      </w:pPr>
      <w:r>
        <w:rPr>
          <w:lang w:val="sr-Latn-CS"/>
        </w:rPr>
        <w:t>Prikaz ukupne cene kreirane rute.</w:t>
      </w:r>
    </w:p>
    <w:p w14:paraId="4E40886D" w14:textId="77777777" w:rsidR="00786068" w:rsidRPr="003372D3" w:rsidRDefault="006643E1" w:rsidP="00786068">
      <w:pPr>
        <w:pStyle w:val="Heading2"/>
        <w:rPr>
          <w:lang w:val="sr-Latn-CS"/>
        </w:rPr>
      </w:pPr>
      <w:r>
        <w:rPr>
          <w:lang w:val="sr-Latn-CS"/>
        </w:rPr>
        <w:t>Sortiranje</w:t>
      </w:r>
    </w:p>
    <w:p w14:paraId="1CBE91D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5ECDF0F" w14:textId="77777777" w:rsidR="007E0B43" w:rsidRDefault="006643E1" w:rsidP="007E0B43">
      <w:pPr>
        <w:pStyle w:val="BodyText"/>
        <w:rPr>
          <w:lang w:val="sr-Latn-CS"/>
        </w:rPr>
      </w:pPr>
      <w:r>
        <w:rPr>
          <w:lang w:val="sr-Latn-CS"/>
        </w:rPr>
        <w:t>Sortiranje prikazanih ruta po određenom kriterijumu.</w:t>
      </w:r>
    </w:p>
    <w:p w14:paraId="7B361E0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62A3194" w14:textId="77777777" w:rsidR="007E0B43" w:rsidRDefault="006643E1" w:rsidP="007E0B43">
      <w:pPr>
        <w:pStyle w:val="BodyText"/>
        <w:rPr>
          <w:lang w:val="sr-Latn-CS"/>
        </w:rPr>
      </w:pPr>
      <w:r>
        <w:rPr>
          <w:lang w:val="sr-Latn-CS"/>
        </w:rPr>
        <w:t>Turista, Vodič, Power-vodič.</w:t>
      </w:r>
    </w:p>
    <w:p w14:paraId="7BBCE88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931AD95" w14:textId="77777777" w:rsidR="007E0B43" w:rsidRDefault="006643E1" w:rsidP="007E0B43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aplikaciju. </w:t>
      </w:r>
    </w:p>
    <w:p w14:paraId="21DCF07E" w14:textId="77777777" w:rsidR="006643E1" w:rsidRPr="007E0B43" w:rsidRDefault="007E0B43" w:rsidP="006643E1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402D090" w14:textId="77777777" w:rsidR="007E0B43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6643E1">
        <w:rPr>
          <w:lang w:val="sr-Latn-CS"/>
        </w:rPr>
        <w:t>prikaz ruta.</w:t>
      </w:r>
    </w:p>
    <w:p w14:paraId="6B080664" w14:textId="77777777" w:rsidR="006643E1" w:rsidRDefault="006643E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Izlistavaju se publikovane rute.</w:t>
      </w:r>
    </w:p>
    <w:p w14:paraId="2DEA219E" w14:textId="77777777" w:rsidR="006643E1" w:rsidRDefault="006643E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jednu od opcija sortiranja ruta</w:t>
      </w:r>
    </w:p>
    <w:p w14:paraId="0A186479" w14:textId="77777777"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6643E1">
        <w:rPr>
          <w:lang w:val="sr-Latn-CS"/>
        </w:rPr>
        <w:t>sa sortiranim rutama po određenom kriterijumu.</w:t>
      </w:r>
    </w:p>
    <w:p w14:paraId="64D320AA" w14:textId="77777777" w:rsidR="007E0B43" w:rsidRPr="007E0B43" w:rsidRDefault="00386547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7E0B43" w:rsidRPr="007E0B43">
        <w:rPr>
          <w:b/>
          <w:bCs/>
          <w:lang w:val="sr-Latn-CS"/>
        </w:rPr>
        <w:t>:</w:t>
      </w:r>
    </w:p>
    <w:p w14:paraId="12990821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3D9A2D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F481B0C" w14:textId="77777777" w:rsidR="007E0B43" w:rsidRDefault="006643E1" w:rsidP="00B40836">
      <w:pPr>
        <w:pStyle w:val="BodyText"/>
        <w:rPr>
          <w:lang w:val="sr-Latn-CS"/>
        </w:rPr>
      </w:pPr>
      <w:r>
        <w:rPr>
          <w:lang w:val="sr-Latn-CS"/>
        </w:rPr>
        <w:t>Lista ruta je sortirana po određenom kriterijumu.</w:t>
      </w:r>
      <w:r w:rsidR="00B40836">
        <w:rPr>
          <w:lang w:val="sr-Latn-CS"/>
        </w:rPr>
        <w:t>.</w:t>
      </w:r>
    </w:p>
    <w:p w14:paraId="2C425D26" w14:textId="77777777" w:rsidR="00786068" w:rsidRPr="003372D3" w:rsidRDefault="006643E1" w:rsidP="00786068">
      <w:pPr>
        <w:pStyle w:val="Heading2"/>
        <w:rPr>
          <w:lang w:val="sr-Latn-CS"/>
        </w:rPr>
      </w:pPr>
      <w:r>
        <w:rPr>
          <w:lang w:val="sr-Latn-CS"/>
        </w:rPr>
        <w:t>Sortiranje po datumu</w:t>
      </w:r>
    </w:p>
    <w:p w14:paraId="08FC40B7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04B7203" w14:textId="77777777" w:rsidR="00DD4C2E" w:rsidRDefault="006643E1" w:rsidP="00DD4C2E">
      <w:pPr>
        <w:pStyle w:val="BodyText"/>
        <w:rPr>
          <w:lang w:val="sr-Latn-CS"/>
        </w:rPr>
      </w:pPr>
      <w:r>
        <w:rPr>
          <w:lang w:val="sr-Latn-CS"/>
        </w:rPr>
        <w:t>Sortira se lista ruta po datumu i vremenu polaska.</w:t>
      </w:r>
    </w:p>
    <w:p w14:paraId="7961CC81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37EF74E3" w14:textId="77777777" w:rsidR="00DD4C2E" w:rsidRDefault="006643E1" w:rsidP="00DD4C2E">
      <w:pPr>
        <w:pStyle w:val="BodyText"/>
        <w:rPr>
          <w:lang w:val="sr-Latn-CS"/>
        </w:rPr>
      </w:pPr>
      <w:r>
        <w:rPr>
          <w:lang w:val="sr-Latn-CS"/>
        </w:rPr>
        <w:t>Turista, Vodič, Power-vodič</w:t>
      </w:r>
    </w:p>
    <w:p w14:paraId="78640466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009B863" w14:textId="77777777" w:rsidR="00DD4C2E" w:rsidRDefault="006643E1" w:rsidP="00DD4C2E">
      <w:pPr>
        <w:pStyle w:val="BodyText"/>
        <w:rPr>
          <w:lang w:val="sr-Latn-CS"/>
        </w:rPr>
      </w:pPr>
      <w:r>
        <w:rPr>
          <w:lang w:val="sr-Latn-CS"/>
        </w:rPr>
        <w:t>Korisnik je prijavljen na aplikaciju.</w:t>
      </w:r>
    </w:p>
    <w:p w14:paraId="7FF38733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C96BC8B" w14:textId="77777777" w:rsidR="00DD4C2E" w:rsidRDefault="00DD4C2E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482D18">
        <w:rPr>
          <w:lang w:val="sr-Latn-CS"/>
        </w:rPr>
        <w:t>ruta.</w:t>
      </w:r>
    </w:p>
    <w:p w14:paraId="7DCBF4A3" w14:textId="77777777"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Prikazuje se stranica </w:t>
      </w:r>
      <w:r w:rsidR="00482D18">
        <w:rPr>
          <w:lang w:val="sr-Latn-CS"/>
        </w:rPr>
        <w:t>sa izlistanim rutama.</w:t>
      </w:r>
    </w:p>
    <w:p w14:paraId="147510BF" w14:textId="77777777"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</w:t>
      </w:r>
      <w:r w:rsidR="00482D18">
        <w:rPr>
          <w:lang w:val="sr-Latn-CS"/>
        </w:rPr>
        <w:t>bira kao kriterijum za sortiranje, sortiranje po datumu i vremenu</w:t>
      </w:r>
    </w:p>
    <w:p w14:paraId="6A1028DB" w14:textId="77777777"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Stranica se osvežava i prikazuje spisak </w:t>
      </w:r>
      <w:r w:rsidR="00482D18">
        <w:rPr>
          <w:lang w:val="sr-Latn-CS"/>
        </w:rPr>
        <w:t>ruta koje su sortirane po datumu i vremenu.</w:t>
      </w:r>
    </w:p>
    <w:p w14:paraId="08FC3F9D" w14:textId="77777777" w:rsidR="00DD4C2E" w:rsidRPr="007E0B43" w:rsidRDefault="00386547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DD4C2E" w:rsidRPr="007E0B43">
        <w:rPr>
          <w:b/>
          <w:bCs/>
          <w:lang w:val="sr-Latn-CS"/>
        </w:rPr>
        <w:t>:</w:t>
      </w:r>
    </w:p>
    <w:p w14:paraId="50212CA5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3BAA224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9EAFDA5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482D18">
        <w:rPr>
          <w:lang w:val="sr-Latn-CS"/>
        </w:rPr>
        <w:t>osvežena i izlistane su rute koje su sortirane po datumu i vremenu kada počinju.</w:t>
      </w:r>
    </w:p>
    <w:p w14:paraId="5711701E" w14:textId="77777777" w:rsidR="00482D18" w:rsidRDefault="00482D18" w:rsidP="00482D18">
      <w:pPr>
        <w:pStyle w:val="Heading2"/>
        <w:rPr>
          <w:lang w:val="sr-Latn-CS"/>
        </w:rPr>
      </w:pPr>
      <w:r>
        <w:rPr>
          <w:lang w:val="sr-Latn-CS"/>
        </w:rPr>
        <w:t>Sortiranje po prosečnoj oceni</w:t>
      </w:r>
    </w:p>
    <w:p w14:paraId="53070C2F" w14:textId="77777777" w:rsidR="00482D18" w:rsidRPr="007E0B43" w:rsidRDefault="00482D18" w:rsidP="00482D1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06B4662" w14:textId="77777777" w:rsidR="00482D18" w:rsidRDefault="00482D18" w:rsidP="00482D18">
      <w:pPr>
        <w:pStyle w:val="BodyText"/>
        <w:rPr>
          <w:lang w:val="sr-Latn-CS"/>
        </w:rPr>
      </w:pPr>
      <w:r>
        <w:rPr>
          <w:lang w:val="sr-Latn-CS"/>
        </w:rPr>
        <w:t>Sortira se lista ruta po prosečnoj oceni rute.</w:t>
      </w:r>
    </w:p>
    <w:p w14:paraId="3E77F93D" w14:textId="77777777" w:rsidR="00482D18" w:rsidRPr="007E0B43" w:rsidRDefault="00482D18" w:rsidP="00482D1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BA1789F" w14:textId="77777777" w:rsidR="00482D18" w:rsidRDefault="00482D18" w:rsidP="00482D18">
      <w:pPr>
        <w:pStyle w:val="BodyText"/>
        <w:rPr>
          <w:lang w:val="sr-Latn-CS"/>
        </w:rPr>
      </w:pPr>
      <w:r>
        <w:rPr>
          <w:lang w:val="sr-Latn-CS"/>
        </w:rPr>
        <w:t>Turista, Vodič, Power-vodič</w:t>
      </w:r>
    </w:p>
    <w:p w14:paraId="1C9D2EFA" w14:textId="77777777" w:rsidR="00482D18" w:rsidRPr="007E0B43" w:rsidRDefault="00482D18" w:rsidP="00482D1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51FDDAC" w14:textId="77777777" w:rsidR="00482D18" w:rsidRDefault="00482D18" w:rsidP="00482D18">
      <w:pPr>
        <w:pStyle w:val="BodyText"/>
        <w:rPr>
          <w:lang w:val="sr-Latn-CS"/>
        </w:rPr>
      </w:pPr>
      <w:r>
        <w:rPr>
          <w:lang w:val="sr-Latn-CS"/>
        </w:rPr>
        <w:t>Korisnik je prijavljen na aplikaciju.</w:t>
      </w:r>
    </w:p>
    <w:p w14:paraId="4287F9CF" w14:textId="77777777" w:rsidR="00482D18" w:rsidRPr="007E0B43" w:rsidRDefault="00482D18" w:rsidP="00482D1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5874A5F" w14:textId="77777777" w:rsidR="00482D18" w:rsidRDefault="00482D18" w:rsidP="00482D18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opciju za prikaz ruta.</w:t>
      </w:r>
    </w:p>
    <w:p w14:paraId="623D05FC" w14:textId="77777777" w:rsidR="00482D18" w:rsidRDefault="00482D18" w:rsidP="00482D18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Prikazuje se stranica sa izlistanim rutama.</w:t>
      </w:r>
    </w:p>
    <w:p w14:paraId="5A1B8EE7" w14:textId="77777777" w:rsidR="00482D18" w:rsidRDefault="00482D18" w:rsidP="00482D18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bira kao kriterijum za sortiranje, sortiranje po prosečnoj oceni rute</w:t>
      </w:r>
    </w:p>
    <w:p w14:paraId="6E462582" w14:textId="77777777" w:rsidR="00482D18" w:rsidRDefault="00482D18" w:rsidP="00482D18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Stranica se osvežava i prikazuje spisak ruta koje su sortirane po prosečnoj oceni rute.</w:t>
      </w:r>
    </w:p>
    <w:p w14:paraId="1419D428" w14:textId="77777777" w:rsidR="00482D18" w:rsidRPr="007E0B43" w:rsidRDefault="00482D18" w:rsidP="00482D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Pr="007E0B43">
        <w:rPr>
          <w:b/>
          <w:bCs/>
          <w:lang w:val="sr-Latn-CS"/>
        </w:rPr>
        <w:t>:</w:t>
      </w:r>
    </w:p>
    <w:p w14:paraId="3DECB39C" w14:textId="77777777" w:rsidR="00482D18" w:rsidRDefault="00482D18" w:rsidP="00482D1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CB3408A" w14:textId="77777777" w:rsidR="00482D18" w:rsidRPr="007E0B43" w:rsidRDefault="00482D18" w:rsidP="00482D1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3BFB1F1" w14:textId="77777777" w:rsidR="00482D18" w:rsidRDefault="00482D18" w:rsidP="00482D18">
      <w:pPr>
        <w:pStyle w:val="BodyText"/>
        <w:rPr>
          <w:lang w:val="sr-Latn-CS"/>
        </w:rPr>
      </w:pPr>
      <w:r>
        <w:rPr>
          <w:lang w:val="sr-Latn-CS"/>
        </w:rPr>
        <w:t>Tekuća stranica je osvežena i izlistane su rute koje su sortirane po prosečnoj oceni rute.</w:t>
      </w:r>
    </w:p>
    <w:p w14:paraId="2C1A5327" w14:textId="77777777" w:rsidR="00482D18" w:rsidRDefault="00830E9B" w:rsidP="00482D18">
      <w:pPr>
        <w:pStyle w:val="Heading2"/>
        <w:rPr>
          <w:lang w:val="sr-Latn-CS"/>
        </w:rPr>
      </w:pPr>
      <w:r>
        <w:rPr>
          <w:lang w:val="sr-Latn-CS"/>
        </w:rPr>
        <w:t>Sortiranje po v</w:t>
      </w:r>
      <w:r w:rsidR="00482D18">
        <w:rPr>
          <w:lang w:val="sr-Latn-CS"/>
        </w:rPr>
        <w:t>odiču</w:t>
      </w:r>
    </w:p>
    <w:p w14:paraId="08F4C887" w14:textId="77777777" w:rsidR="00482D18" w:rsidRPr="00482D18" w:rsidRDefault="00482D18" w:rsidP="00482D18">
      <w:pPr>
        <w:rPr>
          <w:lang w:val="sr-Latn-CS"/>
        </w:rPr>
      </w:pPr>
    </w:p>
    <w:p w14:paraId="31BD8FDA" w14:textId="77777777" w:rsidR="00482D18" w:rsidRPr="007E0B43" w:rsidRDefault="00482D18" w:rsidP="00482D1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044697F" w14:textId="77777777" w:rsidR="00482D18" w:rsidRDefault="00482D18" w:rsidP="00482D18">
      <w:pPr>
        <w:pStyle w:val="BodyText"/>
        <w:rPr>
          <w:lang w:val="sr-Latn-CS"/>
        </w:rPr>
      </w:pPr>
      <w:r>
        <w:rPr>
          <w:lang w:val="sr-Latn-CS"/>
        </w:rPr>
        <w:t>Sortira se lista ruta po prosečnoj oceni vodiča.</w:t>
      </w:r>
    </w:p>
    <w:p w14:paraId="6B901C07" w14:textId="77777777" w:rsidR="00482D18" w:rsidRPr="007E0B43" w:rsidRDefault="00482D18" w:rsidP="00482D1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2903228" w14:textId="77777777" w:rsidR="00482D18" w:rsidRDefault="00482D18" w:rsidP="00482D18">
      <w:pPr>
        <w:pStyle w:val="BodyText"/>
        <w:rPr>
          <w:lang w:val="sr-Latn-CS"/>
        </w:rPr>
      </w:pPr>
      <w:r>
        <w:rPr>
          <w:lang w:val="sr-Latn-CS"/>
        </w:rPr>
        <w:t>Turista, Vodič, Power-vodič</w:t>
      </w:r>
    </w:p>
    <w:p w14:paraId="40E0D484" w14:textId="77777777" w:rsidR="00482D18" w:rsidRPr="007E0B43" w:rsidRDefault="00482D18" w:rsidP="00482D1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C459756" w14:textId="77777777" w:rsidR="00482D18" w:rsidRDefault="00482D18" w:rsidP="00482D18">
      <w:pPr>
        <w:pStyle w:val="BodyText"/>
        <w:rPr>
          <w:lang w:val="sr-Latn-CS"/>
        </w:rPr>
      </w:pPr>
      <w:r>
        <w:rPr>
          <w:lang w:val="sr-Latn-CS"/>
        </w:rPr>
        <w:t>Korisnik je prijavljen na aplikaciju.</w:t>
      </w:r>
    </w:p>
    <w:p w14:paraId="64CB6760" w14:textId="77777777" w:rsidR="00482D18" w:rsidRPr="007E0B43" w:rsidRDefault="00482D18" w:rsidP="00482D1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6A49C35C" w14:textId="77777777" w:rsidR="00482D18" w:rsidRDefault="00482D18" w:rsidP="00482D18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 bira opciju za prikaz ruta.</w:t>
      </w:r>
    </w:p>
    <w:p w14:paraId="2AD8996F" w14:textId="77777777" w:rsidR="00482D18" w:rsidRDefault="00482D18" w:rsidP="00482D18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stranica sa izlistanim rutama.</w:t>
      </w:r>
    </w:p>
    <w:p w14:paraId="5282F836" w14:textId="77777777" w:rsidR="00482D18" w:rsidRDefault="00482D18" w:rsidP="00482D18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 bira kao kriterijum za sortiranje, sortiranje po prosečnoj oceni vodiča</w:t>
      </w:r>
    </w:p>
    <w:p w14:paraId="05791500" w14:textId="77777777" w:rsidR="00482D18" w:rsidRDefault="00482D18" w:rsidP="00482D18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Stranica se osvežava i prikazuje spisak ruta koje su sortirane po prosečnoj oceni vodiča.</w:t>
      </w:r>
    </w:p>
    <w:p w14:paraId="11274B43" w14:textId="77777777" w:rsidR="00482D18" w:rsidRPr="007E0B43" w:rsidRDefault="00482D18" w:rsidP="00482D1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Pr="007E0B43">
        <w:rPr>
          <w:b/>
          <w:bCs/>
          <w:lang w:val="sr-Latn-CS"/>
        </w:rPr>
        <w:t>:</w:t>
      </w:r>
    </w:p>
    <w:p w14:paraId="2B7F0DE7" w14:textId="77777777" w:rsidR="00482D18" w:rsidRDefault="00482D18" w:rsidP="00482D1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445121D" w14:textId="77777777" w:rsidR="00482D18" w:rsidRPr="007E0B43" w:rsidRDefault="00482D18" w:rsidP="00482D1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8D4A90B" w14:textId="77777777" w:rsidR="00482D18" w:rsidRDefault="00482D18" w:rsidP="00482D18">
      <w:pPr>
        <w:pStyle w:val="BodyText"/>
        <w:rPr>
          <w:lang w:val="sr-Latn-CS"/>
        </w:rPr>
      </w:pPr>
      <w:r>
        <w:rPr>
          <w:lang w:val="sr-Latn-CS"/>
        </w:rPr>
        <w:t>Tekuća stranica je osvežena i izlistane su rute koje su sortirane po prosečnoj oceni vodiča.</w:t>
      </w:r>
    </w:p>
    <w:p w14:paraId="0165E1EB" w14:textId="77777777" w:rsidR="00065871" w:rsidRDefault="00065871" w:rsidP="00065871">
      <w:pPr>
        <w:pStyle w:val="Heading2"/>
        <w:rPr>
          <w:lang w:val="sr-Latn-CS"/>
        </w:rPr>
      </w:pPr>
      <w:r>
        <w:rPr>
          <w:lang w:val="sr-Latn-CS"/>
        </w:rPr>
        <w:t>Pretraga ruta</w:t>
      </w:r>
    </w:p>
    <w:p w14:paraId="3C989C75" w14:textId="77777777" w:rsidR="00D87B08" w:rsidRPr="007E0B43" w:rsidRDefault="00D87B08" w:rsidP="00D87B08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5B7152A" w14:textId="77777777" w:rsidR="00D87B08" w:rsidRDefault="00D87B08" w:rsidP="00D87B08">
      <w:pPr>
        <w:pStyle w:val="BodyText"/>
        <w:rPr>
          <w:lang w:val="sr-Latn-CS"/>
        </w:rPr>
      </w:pPr>
      <w:r>
        <w:rPr>
          <w:lang w:val="sr-Latn-CS"/>
        </w:rPr>
        <w:t>Korisnik ima mogucnost pretrage rute na osnovu lokacije na kojoj se ruta nalazi i na osnovu kategorija znamenitosti koje se obilaze u ruti.</w:t>
      </w:r>
    </w:p>
    <w:p w14:paraId="1BB3B757" w14:textId="77777777" w:rsidR="00D87B08" w:rsidRPr="007E0B43" w:rsidRDefault="00D87B08" w:rsidP="00D87B0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88D383B" w14:textId="77777777" w:rsidR="00D87B08" w:rsidRDefault="00D87B08" w:rsidP="00D87B08">
      <w:pPr>
        <w:pStyle w:val="BodyText"/>
        <w:rPr>
          <w:lang w:val="sr-Latn-CS"/>
        </w:rPr>
      </w:pPr>
      <w:r>
        <w:rPr>
          <w:lang w:val="sr-Latn-CS"/>
        </w:rPr>
        <w:t>Turista</w:t>
      </w:r>
    </w:p>
    <w:p w14:paraId="3CB30F0B" w14:textId="77777777" w:rsidR="00D87B08" w:rsidRPr="007E0B43" w:rsidRDefault="00D87B08" w:rsidP="00D87B0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C54EA25" w14:textId="77777777" w:rsidR="00D87B08" w:rsidRDefault="00D87B08" w:rsidP="00D87B08">
      <w:pPr>
        <w:pStyle w:val="BodyText"/>
        <w:rPr>
          <w:lang w:val="sr-Latn-CS"/>
        </w:rPr>
      </w:pPr>
      <w:r>
        <w:rPr>
          <w:lang w:val="sr-Latn-CS"/>
        </w:rPr>
        <w:t>Korisnik je ulogovan na nalog. Postoje rute koje su publikovane.</w:t>
      </w:r>
    </w:p>
    <w:p w14:paraId="20A75C6B" w14:textId="77777777" w:rsidR="00D87B08" w:rsidRPr="007E0B43" w:rsidRDefault="00D87B08" w:rsidP="00D87B0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F913994" w14:textId="77777777" w:rsidR="00D87B08" w:rsidRDefault="00D87B08" w:rsidP="00D87B08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prikaza ruta.</w:t>
      </w:r>
    </w:p>
    <w:p w14:paraId="115AD243" w14:textId="77777777" w:rsidR="00D87B08" w:rsidRDefault="00D87B08" w:rsidP="00D87B08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se stranica sa izlistanim rutama.</w:t>
      </w:r>
    </w:p>
    <w:p w14:paraId="6441129A" w14:textId="77777777" w:rsidR="00D87B08" w:rsidRDefault="00D87B08" w:rsidP="00D87B08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kriterijum po kojima će pretražiti rute</w:t>
      </w:r>
    </w:p>
    <w:p w14:paraId="2F739BFA" w14:textId="77777777" w:rsidR="00D87B08" w:rsidRPr="00D87B08" w:rsidRDefault="00D87B08" w:rsidP="00D87B08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se stranica sa rutama koje ispunjavaju kriterijume.</w:t>
      </w:r>
    </w:p>
    <w:p w14:paraId="01338D3B" w14:textId="77777777" w:rsidR="00D87B08" w:rsidRPr="007E0B43" w:rsidRDefault="00D87B08" w:rsidP="00D87B0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</w:p>
    <w:p w14:paraId="31BDC7E2" w14:textId="77777777" w:rsidR="00D87B08" w:rsidRDefault="00D87B08" w:rsidP="00D87B08">
      <w:pPr>
        <w:pStyle w:val="BodyText"/>
        <w:rPr>
          <w:lang w:val="sr-Latn-CS"/>
        </w:rPr>
      </w:pPr>
      <w:r>
        <w:rPr>
          <w:lang w:val="sr-Latn-CS"/>
        </w:rPr>
        <w:t>Nije moguće očitati lokaciju korisnika.</w:t>
      </w:r>
    </w:p>
    <w:p w14:paraId="58A9EC76" w14:textId="77777777" w:rsidR="00D87B08" w:rsidRPr="007E0B43" w:rsidRDefault="00D87B08" w:rsidP="00D87B0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9E15B87" w14:textId="77777777" w:rsidR="00065871" w:rsidRDefault="00D87B08" w:rsidP="00D87B08">
      <w:pPr>
        <w:pStyle w:val="BodyText"/>
        <w:rPr>
          <w:lang w:val="sr-Latn-CS"/>
        </w:rPr>
      </w:pPr>
      <w:r>
        <w:rPr>
          <w:lang w:val="sr-Latn-CS"/>
        </w:rPr>
        <w:t>Prikazana je lista ruta koja ispunjava zadate kriterijume.</w:t>
      </w:r>
    </w:p>
    <w:p w14:paraId="2580EE03" w14:textId="77777777" w:rsidR="00D87B08" w:rsidRDefault="00D87B08" w:rsidP="00D87B08">
      <w:pPr>
        <w:pStyle w:val="Heading2"/>
        <w:rPr>
          <w:lang w:val="sr-Latn-CS"/>
        </w:rPr>
      </w:pPr>
      <w:r>
        <w:rPr>
          <w:lang w:val="sr-Latn-CS"/>
        </w:rPr>
        <w:t xml:space="preserve">Pretraga ruta po </w:t>
      </w:r>
      <w:r w:rsidR="007A4546">
        <w:rPr>
          <w:lang w:val="sr-Latn-CS"/>
        </w:rPr>
        <w:t>l</w:t>
      </w:r>
      <w:r>
        <w:rPr>
          <w:lang w:val="sr-Latn-CS"/>
        </w:rPr>
        <w:t>okaciji</w:t>
      </w:r>
    </w:p>
    <w:p w14:paraId="5E37A3C2" w14:textId="77777777" w:rsidR="00D87B08" w:rsidRPr="007E0B43" w:rsidRDefault="00D87B08" w:rsidP="00D87B08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7922BEF" w14:textId="77777777" w:rsidR="00D87B08" w:rsidRDefault="00D87B08" w:rsidP="00D87B08">
      <w:pPr>
        <w:pStyle w:val="BodyText"/>
        <w:rPr>
          <w:lang w:val="sr-Latn-CS"/>
        </w:rPr>
      </w:pPr>
      <w:r>
        <w:rPr>
          <w:lang w:val="sr-Latn-CS"/>
        </w:rPr>
        <w:t>Korisnik pretražuje rute po lokaciji.</w:t>
      </w:r>
    </w:p>
    <w:p w14:paraId="5DAC3D39" w14:textId="77777777" w:rsidR="00D87B08" w:rsidRPr="007E0B43" w:rsidRDefault="00D87B08" w:rsidP="00D87B0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3B5A5E6" w14:textId="77777777" w:rsidR="00D87B08" w:rsidRDefault="00D87B08" w:rsidP="00D87B08">
      <w:pPr>
        <w:pStyle w:val="BodyText"/>
        <w:rPr>
          <w:lang w:val="sr-Latn-CS"/>
        </w:rPr>
      </w:pPr>
      <w:r>
        <w:rPr>
          <w:lang w:val="sr-Latn-CS"/>
        </w:rPr>
        <w:t>Turista.</w:t>
      </w:r>
    </w:p>
    <w:p w14:paraId="5AAA3B80" w14:textId="77777777" w:rsidR="00D87B08" w:rsidRPr="007E0B43" w:rsidRDefault="00D87B08" w:rsidP="00D87B0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FB97A43" w14:textId="77777777" w:rsidR="00D87B08" w:rsidRDefault="00D87B08" w:rsidP="00D87B08">
      <w:pPr>
        <w:pStyle w:val="BodyText"/>
        <w:rPr>
          <w:lang w:val="sr-Latn-CS"/>
        </w:rPr>
      </w:pPr>
      <w:r>
        <w:rPr>
          <w:lang w:val="sr-Latn-CS"/>
        </w:rPr>
        <w:t>Korisnik je ulogovan na nalog. Postoje rute koje su publikovane.</w:t>
      </w:r>
    </w:p>
    <w:p w14:paraId="1994313C" w14:textId="77777777" w:rsidR="00D87B08" w:rsidRPr="007E0B43" w:rsidRDefault="00D87B08" w:rsidP="00D87B0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5319CEB" w14:textId="77777777" w:rsidR="00D87B08" w:rsidRDefault="00D87B08" w:rsidP="00D87B0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bira opciju prikaza ruta.</w:t>
      </w:r>
    </w:p>
    <w:p w14:paraId="3B5DC035" w14:textId="77777777" w:rsidR="00D87B08" w:rsidRDefault="00D87B08" w:rsidP="00D87B0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Prikazuje se stranica sa izlistanim rutama.</w:t>
      </w:r>
    </w:p>
    <w:p w14:paraId="16A38D1E" w14:textId="77777777" w:rsidR="00D87B08" w:rsidRDefault="00D87B08" w:rsidP="00D87B0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bira</w:t>
      </w:r>
      <w:r w:rsidR="00680C15">
        <w:rPr>
          <w:lang w:val="sr-Latn-CS"/>
        </w:rPr>
        <w:t>:</w:t>
      </w:r>
    </w:p>
    <w:p w14:paraId="1B6985E7" w14:textId="77777777" w:rsidR="00680C15" w:rsidRDefault="00680C15" w:rsidP="00680C15">
      <w:pPr>
        <w:pStyle w:val="BodyText"/>
        <w:numPr>
          <w:ilvl w:val="1"/>
          <w:numId w:val="26"/>
        </w:numPr>
        <w:rPr>
          <w:lang w:val="sr-Latn-CS"/>
        </w:rPr>
      </w:pPr>
      <w:r>
        <w:rPr>
          <w:lang w:val="sr-Latn-CS"/>
        </w:rPr>
        <w:lastRenderedPageBreak/>
        <w:t>Rute koje se nalaze u blizini njegove lokacije</w:t>
      </w:r>
    </w:p>
    <w:p w14:paraId="3A42A5C4" w14:textId="77777777" w:rsidR="00680C15" w:rsidRDefault="00680C15" w:rsidP="00680C15">
      <w:pPr>
        <w:pStyle w:val="BodyText"/>
        <w:numPr>
          <w:ilvl w:val="1"/>
          <w:numId w:val="26"/>
        </w:numPr>
        <w:rPr>
          <w:lang w:val="sr-Latn-CS"/>
        </w:rPr>
      </w:pPr>
      <w:r>
        <w:rPr>
          <w:lang w:val="sr-Latn-CS"/>
        </w:rPr>
        <w:t>Određenu lokaciju</w:t>
      </w:r>
    </w:p>
    <w:p w14:paraId="29DE288C" w14:textId="77777777" w:rsidR="00D87B08" w:rsidRPr="00D87B08" w:rsidRDefault="00D87B08" w:rsidP="00D87B08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Prikazuje se stranica sa rutama koje </w:t>
      </w:r>
      <w:r w:rsidR="00680C15">
        <w:rPr>
          <w:lang w:val="sr-Latn-CS"/>
        </w:rPr>
        <w:t>se nalaze ili u blizini korisnika ili na određenoj lokaciji.</w:t>
      </w:r>
    </w:p>
    <w:p w14:paraId="4AC63C41" w14:textId="77777777" w:rsidR="00D87B08" w:rsidRPr="007E0B43" w:rsidRDefault="00D87B08" w:rsidP="00D87B08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</w:p>
    <w:p w14:paraId="320268B3" w14:textId="77777777" w:rsidR="00D87B08" w:rsidRDefault="00D87B08" w:rsidP="00D87B08">
      <w:pPr>
        <w:pStyle w:val="BodyText"/>
        <w:rPr>
          <w:lang w:val="sr-Latn-CS"/>
        </w:rPr>
      </w:pPr>
      <w:r>
        <w:rPr>
          <w:lang w:val="sr-Latn-CS"/>
        </w:rPr>
        <w:t>Nije moguće očitati lokaciju korisnika.</w:t>
      </w:r>
    </w:p>
    <w:p w14:paraId="217761C3" w14:textId="77777777" w:rsidR="00D87B08" w:rsidRPr="007E0B43" w:rsidRDefault="00D87B08" w:rsidP="00D87B0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BEE3B4C" w14:textId="77777777" w:rsidR="00D87B08" w:rsidRDefault="00D87B08" w:rsidP="00680C15">
      <w:pPr>
        <w:pStyle w:val="BodyText"/>
        <w:rPr>
          <w:lang w:val="sr-Latn-CS"/>
        </w:rPr>
      </w:pPr>
      <w:r>
        <w:rPr>
          <w:lang w:val="sr-Latn-CS"/>
        </w:rPr>
        <w:t>Prikazana je lista ruta koja ispunjava zadate kriterijume.</w:t>
      </w:r>
    </w:p>
    <w:p w14:paraId="7D65BB0E" w14:textId="77777777" w:rsidR="007A4546" w:rsidRDefault="007A4546" w:rsidP="007A4546">
      <w:pPr>
        <w:pStyle w:val="Heading2"/>
        <w:rPr>
          <w:lang w:val="sr-Latn-CS"/>
        </w:rPr>
      </w:pPr>
      <w:r>
        <w:rPr>
          <w:lang w:val="sr-Latn-CS"/>
        </w:rPr>
        <w:t>Pretraga ruta po kategoriji znamenitosti</w:t>
      </w:r>
    </w:p>
    <w:p w14:paraId="42C61061" w14:textId="77777777" w:rsidR="007A4546" w:rsidRPr="007E0B43" w:rsidRDefault="007A4546" w:rsidP="007A4546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36F42AA" w14:textId="77777777" w:rsidR="007A4546" w:rsidRDefault="007A4546" w:rsidP="007A4546">
      <w:pPr>
        <w:pStyle w:val="BodyText"/>
        <w:rPr>
          <w:lang w:val="sr-Latn-CS"/>
        </w:rPr>
      </w:pPr>
      <w:r>
        <w:rPr>
          <w:lang w:val="sr-Latn-CS"/>
        </w:rPr>
        <w:t>Korisnik pretrazuje rute koje sadrze odredjene kategorije znamenitosti.</w:t>
      </w:r>
    </w:p>
    <w:p w14:paraId="1E5D3D0A" w14:textId="77777777" w:rsidR="007A4546" w:rsidRPr="007E0B43" w:rsidRDefault="007A4546" w:rsidP="007A454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9FB74D5" w14:textId="77777777" w:rsidR="007A4546" w:rsidRDefault="007A4546" w:rsidP="007A4546">
      <w:pPr>
        <w:pStyle w:val="BodyText"/>
        <w:rPr>
          <w:lang w:val="sr-Latn-CS"/>
        </w:rPr>
      </w:pPr>
      <w:r>
        <w:rPr>
          <w:lang w:val="sr-Latn-CS"/>
        </w:rPr>
        <w:t>Turista.</w:t>
      </w:r>
    </w:p>
    <w:p w14:paraId="3EBE052B" w14:textId="77777777" w:rsidR="007A4546" w:rsidRPr="007E0B43" w:rsidRDefault="007A4546" w:rsidP="007A454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AD90AC8" w14:textId="77777777" w:rsidR="007A4546" w:rsidRDefault="007A4546" w:rsidP="007A4546">
      <w:pPr>
        <w:pStyle w:val="BodyText"/>
        <w:rPr>
          <w:lang w:val="sr-Latn-CS"/>
        </w:rPr>
      </w:pPr>
      <w:r>
        <w:rPr>
          <w:lang w:val="sr-Latn-CS"/>
        </w:rPr>
        <w:t>Korisnik je ulogovan na nalog. Postoje rute koje su publikovane.</w:t>
      </w:r>
    </w:p>
    <w:p w14:paraId="137F4B10" w14:textId="77777777" w:rsidR="007A4546" w:rsidRPr="007E0B43" w:rsidRDefault="007A4546" w:rsidP="007A454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56F6554" w14:textId="77777777" w:rsidR="007A4546" w:rsidRDefault="007A4546" w:rsidP="007A4546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 opciju prikaza ruta.</w:t>
      </w:r>
    </w:p>
    <w:p w14:paraId="6D8F0A0D" w14:textId="77777777" w:rsidR="007A4546" w:rsidRDefault="007A4546" w:rsidP="007A4546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 sa izlistanim rutama.</w:t>
      </w:r>
    </w:p>
    <w:p w14:paraId="238179F4" w14:textId="77777777" w:rsidR="007A4546" w:rsidRDefault="007A4546" w:rsidP="007A4546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bira kategorije znamenitosti koje zeli da sadrzi ruta.</w:t>
      </w:r>
    </w:p>
    <w:p w14:paraId="39304867" w14:textId="77777777" w:rsidR="007A4546" w:rsidRPr="00D87B08" w:rsidRDefault="007A4546" w:rsidP="007A4546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Prikazuje se stranica sa rutama koje sadrze znamenitosti koje je korisnik odabrao.</w:t>
      </w:r>
    </w:p>
    <w:p w14:paraId="0C566B31" w14:textId="77777777" w:rsidR="007A4546" w:rsidRPr="007E0B43" w:rsidRDefault="007A4546" w:rsidP="007A454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Pr="007E0B43">
        <w:rPr>
          <w:b/>
          <w:bCs/>
          <w:lang w:val="sr-Latn-CS"/>
        </w:rPr>
        <w:t>ci:</w:t>
      </w:r>
    </w:p>
    <w:p w14:paraId="6A5AED1F" w14:textId="77777777" w:rsidR="007A4546" w:rsidRDefault="007A4546" w:rsidP="007A4546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D47B28D" w14:textId="77777777" w:rsidR="007A4546" w:rsidRPr="007E0B43" w:rsidRDefault="007A4546" w:rsidP="007A454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299A178" w14:textId="77777777" w:rsidR="007A4546" w:rsidRPr="00065871" w:rsidRDefault="007A4546" w:rsidP="007A4546">
      <w:pPr>
        <w:pStyle w:val="BodyText"/>
        <w:rPr>
          <w:lang w:val="sr-Latn-CS"/>
        </w:rPr>
      </w:pPr>
      <w:r>
        <w:rPr>
          <w:lang w:val="sr-Latn-CS"/>
        </w:rPr>
        <w:t>Prikazana je lista ruta koja ispunjava zadate kriterijume</w:t>
      </w:r>
    </w:p>
    <w:p w14:paraId="5AD42EB1" w14:textId="77777777" w:rsidR="00786068" w:rsidRPr="003372D3" w:rsidRDefault="00DF5ADA" w:rsidP="00785A86">
      <w:pPr>
        <w:pStyle w:val="Heading2"/>
        <w:rPr>
          <w:lang w:val="sr-Latn-CS"/>
        </w:rPr>
      </w:pPr>
      <w:r>
        <w:rPr>
          <w:lang w:val="sr-Latn-CS"/>
        </w:rPr>
        <w:t>Povratne informacije</w:t>
      </w:r>
    </w:p>
    <w:p w14:paraId="19101BB1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A03022F" w14:textId="77777777" w:rsidR="007E0B43" w:rsidRDefault="009E384C" w:rsidP="007E0B43">
      <w:pPr>
        <w:pStyle w:val="BodyText"/>
        <w:rPr>
          <w:lang w:val="sr-Latn-CS"/>
        </w:rPr>
      </w:pPr>
      <w:r>
        <w:rPr>
          <w:lang w:val="sr-Latn-CS"/>
        </w:rPr>
        <w:t>Ostavljanje recenzije o ruti i vodiču, nakon završene rute</w:t>
      </w:r>
      <w:r w:rsidR="00C549E0">
        <w:rPr>
          <w:lang w:val="sr-Latn-CS"/>
        </w:rPr>
        <w:t>.</w:t>
      </w:r>
    </w:p>
    <w:p w14:paraId="0077975A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6F5F5BF" w14:textId="77777777" w:rsidR="007E0B43" w:rsidRDefault="009E384C" w:rsidP="007E0B43">
      <w:pPr>
        <w:pStyle w:val="BodyText"/>
        <w:rPr>
          <w:lang w:val="sr-Latn-CS"/>
        </w:rPr>
      </w:pPr>
      <w:r>
        <w:rPr>
          <w:lang w:val="sr-Latn-CS"/>
        </w:rPr>
        <w:t>Turista</w:t>
      </w:r>
      <w:r w:rsidR="007E0B43">
        <w:rPr>
          <w:lang w:val="sr-Latn-CS"/>
        </w:rPr>
        <w:t>.</w:t>
      </w:r>
    </w:p>
    <w:p w14:paraId="24E14DA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26C8D31" w14:textId="77777777" w:rsidR="007E0B43" w:rsidRDefault="009E384C" w:rsidP="007E0B43">
      <w:pPr>
        <w:pStyle w:val="BodyText"/>
        <w:rPr>
          <w:lang w:val="sr-Latn-CS"/>
        </w:rPr>
      </w:pPr>
      <w:r>
        <w:rPr>
          <w:lang w:val="sr-Latn-CS"/>
        </w:rPr>
        <w:t>Ruta je prethodno završena</w:t>
      </w:r>
      <w:r w:rsidR="00C549E0">
        <w:rPr>
          <w:lang w:val="sr-Latn-CS"/>
        </w:rPr>
        <w:t>.</w:t>
      </w:r>
    </w:p>
    <w:p w14:paraId="4971759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0BA0458" w14:textId="77777777" w:rsidR="007E0B43" w:rsidRDefault="009E384C" w:rsidP="00D87B0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Nakon završene rute, korisnik dobija mogućnost da oceni rutu i vodiča</w:t>
      </w:r>
      <w:r w:rsidR="00C549E0">
        <w:rPr>
          <w:lang w:val="sr-Latn-CS"/>
        </w:rPr>
        <w:t>.</w:t>
      </w:r>
    </w:p>
    <w:p w14:paraId="1B45648F" w14:textId="77777777" w:rsidR="00C549E0" w:rsidRDefault="00C549E0" w:rsidP="00D87B0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Prikazuje s</w:t>
      </w:r>
      <w:r w:rsidR="00AF7F69">
        <w:rPr>
          <w:lang w:val="sr-Latn-CS"/>
        </w:rPr>
        <w:t>e stranica</w:t>
      </w:r>
      <w:r w:rsidR="009E384C">
        <w:rPr>
          <w:lang w:val="sr-Latn-CS"/>
        </w:rPr>
        <w:t xml:space="preserve"> sa formom za ocenjivanje vodiča, rute, ostavljanje komentara, </w:t>
      </w:r>
      <w:r w:rsidR="0045114B">
        <w:rPr>
          <w:lang w:val="sr-Latn-CS"/>
        </w:rPr>
        <w:t>kao i kratki upitnik o putovanju</w:t>
      </w:r>
      <w:r w:rsidR="00AF7F69">
        <w:rPr>
          <w:lang w:val="sr-Latn-CS"/>
        </w:rPr>
        <w:t>.</w:t>
      </w:r>
    </w:p>
    <w:p w14:paraId="502F8B74" w14:textId="1E0C0C4F" w:rsidR="00B75625" w:rsidRDefault="00B75625" w:rsidP="00D87B08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Nakon </w:t>
      </w:r>
      <w:r>
        <w:t xml:space="preserve">submit-a, </w:t>
      </w:r>
      <w:proofErr w:type="spellStart"/>
      <w:r>
        <w:t>ažurira</w:t>
      </w:r>
      <w:proofErr w:type="spellEnd"/>
      <w:r>
        <w:t xml:space="preserve"> se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nalogu</w:t>
      </w:r>
      <w:proofErr w:type="spellEnd"/>
      <w:r>
        <w:t xml:space="preserve"> </w:t>
      </w:r>
      <w:proofErr w:type="spellStart"/>
      <w:r>
        <w:t>vodiča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 w:rsidR="00D35CC6">
        <w:t>ostavljenom</w:t>
      </w:r>
      <w:proofErr w:type="spellEnd"/>
      <w:r w:rsidR="00D35CC6">
        <w:t xml:space="preserve"> </w:t>
      </w:r>
      <w:proofErr w:type="spellStart"/>
      <w:r w:rsidR="00D35CC6">
        <w:t>recenzijom</w:t>
      </w:r>
      <w:proofErr w:type="spellEnd"/>
    </w:p>
    <w:p w14:paraId="4B05C23F" w14:textId="77777777" w:rsidR="007E0B43" w:rsidRPr="007E0B43" w:rsidRDefault="0045114B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14:paraId="36F9D450" w14:textId="77777777" w:rsidR="007E0B43" w:rsidRDefault="0045114B" w:rsidP="007E0B43">
      <w:pPr>
        <w:pStyle w:val="BodyText"/>
        <w:rPr>
          <w:lang w:val="sr-Latn-CS"/>
        </w:rPr>
      </w:pPr>
      <w:r>
        <w:rPr>
          <w:lang w:val="sr-Latn-CS"/>
        </w:rPr>
        <w:t>Turista se nije pojavio</w:t>
      </w:r>
      <w:r w:rsidR="00C549E0">
        <w:rPr>
          <w:lang w:val="sr-Latn-CS"/>
        </w:rPr>
        <w:t>.</w:t>
      </w:r>
    </w:p>
    <w:p w14:paraId="2952CA5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68295E2B" w14:textId="77777777" w:rsidR="007E0B43" w:rsidRDefault="0045114B" w:rsidP="00C549E0">
      <w:pPr>
        <w:pStyle w:val="BodyText"/>
        <w:rPr>
          <w:lang w:val="sr-Latn-CS"/>
        </w:rPr>
      </w:pPr>
      <w:r>
        <w:rPr>
          <w:lang w:val="sr-Latn-CS"/>
        </w:rPr>
        <w:t>Prosečna ocena se ažurira, dodaje se recenzija na nalog vodiča</w:t>
      </w:r>
      <w:r w:rsidR="007E0B43">
        <w:rPr>
          <w:lang w:val="sr-Latn-CS"/>
        </w:rPr>
        <w:t>.</w:t>
      </w:r>
    </w:p>
    <w:p w14:paraId="160E8D69" w14:textId="3A2998CA" w:rsidR="00786068" w:rsidRPr="003372D3" w:rsidRDefault="00785A86" w:rsidP="00786068">
      <w:pPr>
        <w:pStyle w:val="Heading2"/>
        <w:rPr>
          <w:lang w:val="sr-Latn-CS"/>
        </w:rPr>
      </w:pPr>
      <w:bookmarkStart w:id="7" w:name="_Toc163018905"/>
      <w:r>
        <w:rPr>
          <w:lang w:val="sr-Latn-CS"/>
        </w:rPr>
        <w:t>Pregled</w:t>
      </w:r>
      <w:r w:rsidR="008E58B1">
        <w:rPr>
          <w:lang w:val="sr-Latn-CS"/>
        </w:rPr>
        <w:t xml:space="preserve"> i prikaz</w:t>
      </w:r>
      <w:bookmarkEnd w:id="7"/>
      <w:r w:rsidR="00ED7BEC">
        <w:rPr>
          <w:lang w:val="sr-Latn-CS"/>
        </w:rPr>
        <w:t xml:space="preserve"> </w:t>
      </w:r>
      <w:r w:rsidR="008E58B1">
        <w:rPr>
          <w:lang w:val="sr-Latn-CS"/>
        </w:rPr>
        <w:t>odre</w:t>
      </w:r>
      <w:proofErr w:type="spellStart"/>
      <w:r w:rsidR="008E58B1">
        <w:t>đene</w:t>
      </w:r>
      <w:proofErr w:type="spellEnd"/>
      <w:r w:rsidR="008E58B1">
        <w:t xml:space="preserve"> </w:t>
      </w:r>
      <w:proofErr w:type="spellStart"/>
      <w:r w:rsidR="008E58B1">
        <w:t>rute</w:t>
      </w:r>
      <w:proofErr w:type="spellEnd"/>
    </w:p>
    <w:p w14:paraId="4753BD4D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29209BD" w14:textId="77777777"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>Prikaz stranice sa informacijama o određeno</w:t>
      </w:r>
      <w:r w:rsidR="008E58B1">
        <w:rPr>
          <w:lang w:val="sr-Latn-CS"/>
        </w:rPr>
        <w:t>j selektovanoj ruti</w:t>
      </w:r>
      <w:r>
        <w:rPr>
          <w:lang w:val="sr-Latn-CS"/>
        </w:rPr>
        <w:t>.</w:t>
      </w:r>
    </w:p>
    <w:p w14:paraId="678C7E8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3DF36BF" w14:textId="77777777" w:rsidR="007E0B43" w:rsidRDefault="008E58B1" w:rsidP="007E0B43">
      <w:pPr>
        <w:pStyle w:val="BodyText"/>
        <w:rPr>
          <w:lang w:val="sr-Latn-CS"/>
        </w:rPr>
      </w:pPr>
      <w:r>
        <w:rPr>
          <w:lang w:val="sr-Latn-CS"/>
        </w:rPr>
        <w:t xml:space="preserve">Turista, Vodič, Power-vodič, </w:t>
      </w:r>
      <w:r w:rsidR="007E0B43">
        <w:rPr>
          <w:lang w:val="sr-Latn-CS"/>
        </w:rPr>
        <w:t>Administrator.</w:t>
      </w:r>
    </w:p>
    <w:p w14:paraId="7544033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D3C6046" w14:textId="77777777"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>Trenutno je prikazana stranica sa</w:t>
      </w:r>
      <w:r w:rsidR="008E58B1">
        <w:rPr>
          <w:lang w:val="sr-Latn-CS"/>
        </w:rPr>
        <w:t xml:space="preserve"> prikazom svih ruta</w:t>
      </w:r>
      <w:r>
        <w:rPr>
          <w:lang w:val="sr-Latn-CS"/>
        </w:rPr>
        <w:t>.</w:t>
      </w:r>
    </w:p>
    <w:p w14:paraId="20462AAF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EE03977" w14:textId="77777777" w:rsidR="00255A41" w:rsidRP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Izbor opcije za prikaz informacija o </w:t>
      </w:r>
      <w:r w:rsidR="008E58B1">
        <w:rPr>
          <w:lang w:val="sr-Latn-CS"/>
        </w:rPr>
        <w:t>odabranoj turističkoj ruti</w:t>
      </w:r>
      <w:r w:rsidRPr="00255A41">
        <w:rPr>
          <w:lang w:val="sr-Latn-CS"/>
        </w:rPr>
        <w:t>.</w:t>
      </w:r>
    </w:p>
    <w:p w14:paraId="3B09656B" w14:textId="77777777" w:rsid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>Prikazuje se stranica sa</w:t>
      </w:r>
      <w:r w:rsidR="008E58B1">
        <w:rPr>
          <w:lang w:val="sr-Latn-CS"/>
        </w:rPr>
        <w:t xml:space="preserve"> mapom i</w:t>
      </w:r>
      <w:r w:rsidRPr="00255A41">
        <w:rPr>
          <w:lang w:val="sr-Latn-CS"/>
        </w:rPr>
        <w:t xml:space="preserve"> informacijama</w:t>
      </w:r>
      <w:r w:rsidR="008E58B1">
        <w:rPr>
          <w:lang w:val="sr-Latn-CS"/>
        </w:rPr>
        <w:t xml:space="preserve"> o toj ruti</w:t>
      </w:r>
      <w:r w:rsidRPr="00255A41">
        <w:rPr>
          <w:lang w:val="sr-Latn-CS"/>
        </w:rPr>
        <w:t>.</w:t>
      </w:r>
    </w:p>
    <w:p w14:paraId="728495E1" w14:textId="77777777" w:rsidR="007E0B43" w:rsidRPr="00255A41" w:rsidRDefault="00386547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7E0B43" w:rsidRPr="00255A41">
        <w:rPr>
          <w:b/>
          <w:bCs/>
          <w:lang w:val="sr-Latn-CS"/>
        </w:rPr>
        <w:t>:</w:t>
      </w:r>
    </w:p>
    <w:p w14:paraId="6376DB09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1BDE3A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CD443E8" w14:textId="77777777" w:rsidR="007E0B43" w:rsidRDefault="00686570" w:rsidP="00255A41">
      <w:pPr>
        <w:pStyle w:val="BodyText"/>
        <w:rPr>
          <w:lang w:val="sr-Latn-CS"/>
        </w:rPr>
      </w:pPr>
      <w:r>
        <w:rPr>
          <w:lang w:val="sr-Latn-CS"/>
        </w:rPr>
        <w:t>Tekuća stranica je stranica sa informacijama o</w:t>
      </w:r>
      <w:r w:rsidR="008E58B1">
        <w:rPr>
          <w:lang w:val="sr-Latn-CS"/>
        </w:rPr>
        <w:t xml:space="preserve"> izabranoj ruti</w:t>
      </w:r>
      <w:r>
        <w:rPr>
          <w:lang w:val="sr-Latn-CS"/>
        </w:rPr>
        <w:t>.</w:t>
      </w:r>
    </w:p>
    <w:p w14:paraId="063DEFE1" w14:textId="77777777" w:rsidR="00786068" w:rsidRPr="003372D3" w:rsidRDefault="003D60F1" w:rsidP="007061AB">
      <w:pPr>
        <w:pStyle w:val="Heading2"/>
        <w:rPr>
          <w:lang w:val="sr-Latn-CS"/>
        </w:rPr>
      </w:pPr>
      <w:bookmarkStart w:id="8" w:name="_Toc163018907"/>
      <w:r>
        <w:rPr>
          <w:lang w:val="sr-Latn-CS"/>
        </w:rPr>
        <w:t xml:space="preserve">Ažuriranje podataka o </w:t>
      </w:r>
      <w:bookmarkEnd w:id="8"/>
      <w:r w:rsidR="00C61E30">
        <w:rPr>
          <w:lang w:val="sr-Latn-CS"/>
        </w:rPr>
        <w:t>korisniku</w:t>
      </w:r>
    </w:p>
    <w:p w14:paraId="112840F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051F0DE" w14:textId="77777777" w:rsidR="009D5ECD" w:rsidRPr="009D5ECD" w:rsidRDefault="009D5ECD" w:rsidP="009D5ECD">
      <w:pPr>
        <w:pStyle w:val="BodyText"/>
        <w:rPr>
          <w:lang w:val="sr-Latn-CS"/>
        </w:rPr>
      </w:pPr>
      <w:r w:rsidRPr="009D5ECD">
        <w:rPr>
          <w:lang w:val="sr-Latn-CS"/>
        </w:rPr>
        <w:t xml:space="preserve">Ažuriranje podataka o sebi od strane prijavljenog </w:t>
      </w:r>
      <w:r w:rsidR="00DF5ADA">
        <w:rPr>
          <w:lang w:val="sr-Latn-CS"/>
        </w:rPr>
        <w:t>korisnika aplikacije</w:t>
      </w:r>
      <w:r>
        <w:rPr>
          <w:lang w:val="sr-Latn-CS"/>
        </w:rPr>
        <w:t>.</w:t>
      </w:r>
    </w:p>
    <w:p w14:paraId="72924F0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1EE022D" w14:textId="77777777" w:rsidR="007E0B43" w:rsidRDefault="00DF5ADA" w:rsidP="00DF5ADA">
      <w:pPr>
        <w:pStyle w:val="BodyText"/>
        <w:rPr>
          <w:lang w:val="sr-Latn-CS"/>
        </w:rPr>
      </w:pPr>
      <w:r>
        <w:rPr>
          <w:lang w:val="sr-Latn-CS"/>
        </w:rPr>
        <w:t>Turista, Vodič, Power-vodič, Administrator</w:t>
      </w:r>
      <w:r w:rsidR="007E0B43">
        <w:rPr>
          <w:lang w:val="sr-Latn-CS"/>
        </w:rPr>
        <w:t>.</w:t>
      </w:r>
    </w:p>
    <w:p w14:paraId="52D65B5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47A7D69" w14:textId="77777777" w:rsidR="007E0B43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DF5ADA">
        <w:rPr>
          <w:lang w:val="sr-Latn-CS"/>
        </w:rPr>
        <w:t>web sajt</w:t>
      </w:r>
      <w:r>
        <w:rPr>
          <w:lang w:val="sr-Latn-CS"/>
        </w:rPr>
        <w:t>.</w:t>
      </w:r>
    </w:p>
    <w:p w14:paraId="6A29DB1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2C6F92A" w14:textId="77777777"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="00DF5ADA">
        <w:rPr>
          <w:lang w:val="sr-Latn-CS"/>
        </w:rPr>
        <w:t xml:space="preserve">ličnih </w:t>
      </w:r>
      <w:r w:rsidR="009D5ECD" w:rsidRPr="009D5ECD">
        <w:rPr>
          <w:lang w:val="sr-Latn-CS"/>
        </w:rPr>
        <w:t>poda</w:t>
      </w:r>
      <w:r>
        <w:rPr>
          <w:lang w:val="sr-Latn-CS"/>
        </w:rPr>
        <w:t>taka</w:t>
      </w:r>
      <w:r w:rsidR="009D5ECD" w:rsidRPr="009D5ECD">
        <w:rPr>
          <w:lang w:val="sr-Latn-CS"/>
        </w:rPr>
        <w:t>.</w:t>
      </w:r>
    </w:p>
    <w:p w14:paraId="0651AB1C" w14:textId="77777777" w:rsidR="009D5ECD" w:rsidRPr="009D5ECD" w:rsidRDefault="009D5ECD" w:rsidP="00DF5ADA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 w:rsidR="00DF5ADA">
        <w:rPr>
          <w:lang w:val="sr-Latn-CS"/>
        </w:rPr>
        <w:t>ličnim podacima</w:t>
      </w:r>
      <w:r w:rsidRPr="009D5ECD">
        <w:rPr>
          <w:lang w:val="sr-Latn-CS"/>
        </w:rPr>
        <w:t>.</w:t>
      </w:r>
    </w:p>
    <w:p w14:paraId="061E0567" w14:textId="77777777" w:rsidR="009D5ECD" w:rsidRPr="009D5ECD" w:rsidRDefault="009F61E4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opciju izmena podataka.</w:t>
      </w:r>
    </w:p>
    <w:p w14:paraId="48C1E4AF" w14:textId="77777777"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popunjena forma sa podacima o njemu.</w:t>
      </w:r>
    </w:p>
    <w:p w14:paraId="516EE41E" w14:textId="77777777"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menja željene podatke iz forme i na kraju aktivira komandu </w:t>
      </w:r>
      <w:r w:rsidR="00DF5ADA">
        <w:rPr>
          <w:i/>
          <w:iCs/>
          <w:lang w:val="sr-Latn-CS"/>
        </w:rPr>
        <w:t>Save</w:t>
      </w:r>
      <w:r w:rsidR="009D5ECD" w:rsidRPr="009D5ECD">
        <w:rPr>
          <w:lang w:val="sr-Latn-CS"/>
        </w:rPr>
        <w:t>.</w:t>
      </w:r>
    </w:p>
    <w:p w14:paraId="263224DF" w14:textId="77777777" w:rsidR="009D5ECD" w:rsidRPr="009D5ECD" w:rsidRDefault="009D5ECD" w:rsidP="001E584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 w:rsidR="001E5849">
        <w:rPr>
          <w:lang w:val="sr-Latn-CS"/>
        </w:rPr>
        <w:t xml:space="preserve">podaci o </w:t>
      </w:r>
      <w:r w:rsidR="00DF5ADA">
        <w:rPr>
          <w:lang w:val="sr-Latn-CS"/>
        </w:rPr>
        <w:t>korisniku</w:t>
      </w:r>
      <w:r w:rsidR="001E5849">
        <w:rPr>
          <w:lang w:val="sr-Latn-CS"/>
        </w:rPr>
        <w:t xml:space="preserve"> nisu validni</w:t>
      </w:r>
      <w:r w:rsidRPr="009D5ECD">
        <w:rPr>
          <w:lang w:val="sr-Latn-CS"/>
        </w:rPr>
        <w:t>].</w:t>
      </w:r>
    </w:p>
    <w:p w14:paraId="6CBD4DE9" w14:textId="77777777"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14:paraId="3562C7C0" w14:textId="77777777" w:rsidR="007E0B43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14:paraId="2995DE01" w14:textId="77777777" w:rsidR="007E0B43" w:rsidRPr="007E0B43" w:rsidRDefault="00DF5ADA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</w:t>
      </w:r>
      <w:r w:rsidR="007E0B43" w:rsidRPr="007E0B43">
        <w:rPr>
          <w:b/>
          <w:bCs/>
          <w:lang w:val="sr-Latn-CS"/>
        </w:rPr>
        <w:t>ci:</w:t>
      </w:r>
    </w:p>
    <w:p w14:paraId="75728A40" w14:textId="77777777" w:rsidR="007E0B43" w:rsidRPr="009F61E4" w:rsidRDefault="009F61E4" w:rsidP="001E5849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="001E5849" w:rsidRPr="001E5849">
        <w:rPr>
          <w:i/>
          <w:iCs/>
          <w:lang w:val="sr-Latn-CS"/>
        </w:rPr>
        <w:t xml:space="preserve">Podaci o </w:t>
      </w:r>
      <w:r w:rsidR="001E5849">
        <w:rPr>
          <w:i/>
          <w:iCs/>
          <w:lang w:val="sr-Latn-CS"/>
        </w:rPr>
        <w:t>članu</w:t>
      </w:r>
      <w:r w:rsidR="001E5849"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 xml:space="preserve">] Prikazuje se obaveštenje na formi sa podacima o </w:t>
      </w:r>
      <w:r w:rsidR="00DF5ADA">
        <w:rPr>
          <w:lang w:val="sr-Latn-CS"/>
        </w:rPr>
        <w:t>korisniku</w:t>
      </w:r>
      <w:r w:rsidRPr="009F61E4">
        <w:rPr>
          <w:lang w:val="sr-Latn-CS"/>
        </w:rPr>
        <w:t>.</w:t>
      </w:r>
    </w:p>
    <w:p w14:paraId="462EBAC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9C12690" w14:textId="77777777" w:rsidR="007E0B43" w:rsidRPr="007A4E27" w:rsidRDefault="009F61E4" w:rsidP="007A4E27">
      <w:pPr>
        <w:pStyle w:val="BodyText"/>
        <w:rPr>
          <w:lang w:val="sr-Latn-CS"/>
        </w:rPr>
      </w:pPr>
      <w:r>
        <w:rPr>
          <w:lang w:val="sr-Latn-CS"/>
        </w:rPr>
        <w:t xml:space="preserve">Podaci o </w:t>
      </w:r>
      <w:r w:rsidR="00DF5ADA">
        <w:rPr>
          <w:lang w:val="sr-Latn-CS"/>
        </w:rPr>
        <w:t>korisniku</w:t>
      </w:r>
      <w:r>
        <w:rPr>
          <w:lang w:val="sr-Latn-CS"/>
        </w:rPr>
        <w:t xml:space="preserve"> su izmenjeni.</w:t>
      </w:r>
    </w:p>
    <w:p w14:paraId="51F11EDB" w14:textId="77777777" w:rsidR="00786068" w:rsidRPr="003372D3" w:rsidRDefault="00851C0C" w:rsidP="00786068">
      <w:pPr>
        <w:pStyle w:val="Heading2"/>
        <w:rPr>
          <w:lang w:val="sr-Latn-CS"/>
        </w:rPr>
      </w:pPr>
      <w:r>
        <w:rPr>
          <w:lang w:val="sr-Latn-CS"/>
        </w:rPr>
        <w:lastRenderedPageBreak/>
        <w:t>A</w:t>
      </w:r>
      <w:proofErr w:type="spellStart"/>
      <w:r>
        <w:t>žuriranje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znamenitostima</w:t>
      </w:r>
      <w:proofErr w:type="spellEnd"/>
    </w:p>
    <w:p w14:paraId="2A39886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C32D73E" w14:textId="77777777" w:rsidR="007E0B43" w:rsidRDefault="00891617" w:rsidP="00F31591">
      <w:pPr>
        <w:pStyle w:val="BodyText"/>
        <w:rPr>
          <w:lang w:val="sr-Latn-CS"/>
        </w:rPr>
      </w:pPr>
      <w:r>
        <w:rPr>
          <w:lang w:val="sr-Latn-CS"/>
        </w:rPr>
        <w:t>Izmena podataka o znamenitosti od strane Power</w:t>
      </w:r>
      <w:r>
        <w:t>-</w:t>
      </w:r>
      <w:proofErr w:type="spellStart"/>
      <w:r>
        <w:t>vodiča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bi </w:t>
      </w:r>
      <w:proofErr w:type="spellStart"/>
      <w:r>
        <w:t>bili</w:t>
      </w:r>
      <w:proofErr w:type="spellEnd"/>
      <w:r>
        <w:t xml:space="preserve"> </w:t>
      </w:r>
      <w:proofErr w:type="spellStart"/>
      <w:r>
        <w:t>aktuelni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tačni</w:t>
      </w:r>
      <w:proofErr w:type="spellEnd"/>
      <w:r w:rsidR="0079569D">
        <w:rPr>
          <w:lang w:val="sr-Latn-CS"/>
        </w:rPr>
        <w:t>.</w:t>
      </w:r>
    </w:p>
    <w:p w14:paraId="4578611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6312A56" w14:textId="77777777" w:rsidR="007E0B43" w:rsidRDefault="00851C0C" w:rsidP="007C4972">
      <w:pPr>
        <w:pStyle w:val="BodyText"/>
        <w:rPr>
          <w:lang w:val="sr-Latn-CS"/>
        </w:rPr>
      </w:pPr>
      <w:r>
        <w:rPr>
          <w:lang w:val="sr-Latn-CS"/>
        </w:rPr>
        <w:t>Power-vodič</w:t>
      </w:r>
      <w:r w:rsidR="007C4972">
        <w:rPr>
          <w:lang w:val="sr-Latn-CS"/>
        </w:rPr>
        <w:t>.</w:t>
      </w:r>
    </w:p>
    <w:p w14:paraId="1731F89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319858D" w14:textId="77777777" w:rsidR="007E0B43" w:rsidRDefault="00851C0C" w:rsidP="007E0B43">
      <w:pPr>
        <w:pStyle w:val="BodyText"/>
        <w:rPr>
          <w:lang w:val="sr-Latn-CS"/>
        </w:rPr>
      </w:pPr>
      <w:r>
        <w:rPr>
          <w:lang w:val="sr-Latn-CS"/>
        </w:rPr>
        <w:t xml:space="preserve">Power-vodič </w:t>
      </w:r>
      <w:r w:rsidR="00A55444">
        <w:rPr>
          <w:lang w:val="sr-Latn-CS"/>
        </w:rPr>
        <w:t>je prijavljen na portal.</w:t>
      </w:r>
    </w:p>
    <w:p w14:paraId="352558E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4CF5D84" w14:textId="77777777" w:rsidR="007E0B43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851C0C">
        <w:rPr>
          <w:lang w:val="sr-Latn-CS"/>
        </w:rPr>
        <w:t xml:space="preserve">mape </w:t>
      </w:r>
      <w:r>
        <w:rPr>
          <w:lang w:val="sr-Latn-CS"/>
        </w:rPr>
        <w:t>sa</w:t>
      </w:r>
      <w:r w:rsidR="00851C0C">
        <w:rPr>
          <w:lang w:val="sr-Latn-CS"/>
        </w:rPr>
        <w:t xml:space="preserve"> znamenitostima</w:t>
      </w:r>
      <w:r>
        <w:rPr>
          <w:lang w:val="sr-Latn-CS"/>
        </w:rPr>
        <w:t>.</w:t>
      </w:r>
    </w:p>
    <w:p w14:paraId="5243907B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</w:t>
      </w:r>
      <w:r w:rsidR="00851C0C">
        <w:rPr>
          <w:lang w:val="sr-Latn-CS"/>
        </w:rPr>
        <w:t xml:space="preserve"> mapa</w:t>
      </w:r>
      <w:r>
        <w:rPr>
          <w:lang w:val="sr-Latn-CS"/>
        </w:rPr>
        <w:t>.</w:t>
      </w:r>
    </w:p>
    <w:p w14:paraId="050A9E85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</w:t>
      </w:r>
      <w:r w:rsidR="00851C0C">
        <w:rPr>
          <w:lang w:val="sr-Latn-CS"/>
        </w:rPr>
        <w:t xml:space="preserve"> znamenitost</w:t>
      </w:r>
      <w:r>
        <w:rPr>
          <w:lang w:val="sr-Latn-CS"/>
        </w:rPr>
        <w:t>.</w:t>
      </w:r>
    </w:p>
    <w:p w14:paraId="03701402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Prikazuje se forma </w:t>
      </w:r>
      <w:r w:rsidR="00851C0C">
        <w:rPr>
          <w:lang w:val="sr-Latn-CS"/>
        </w:rPr>
        <w:t>sa osnovnim podacima o njoj</w:t>
      </w:r>
      <w:r>
        <w:rPr>
          <w:lang w:val="sr-Latn-CS"/>
        </w:rPr>
        <w:t>.</w:t>
      </w:r>
    </w:p>
    <w:p w14:paraId="7DBC5356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</w:t>
      </w:r>
      <w:r w:rsidR="00851C0C">
        <w:rPr>
          <w:lang w:val="sr-Latn-CS"/>
        </w:rPr>
        <w:t xml:space="preserve">aktivira komandu </w:t>
      </w:r>
      <w:r w:rsidR="00851C0C" w:rsidRPr="00851C0C">
        <w:rPr>
          <w:i/>
          <w:iCs/>
          <w:lang w:val="sr-Latn-CS"/>
        </w:rPr>
        <w:t>Promeni</w:t>
      </w:r>
      <w:r>
        <w:rPr>
          <w:lang w:val="sr-Latn-CS"/>
        </w:rPr>
        <w:t>.</w:t>
      </w:r>
    </w:p>
    <w:p w14:paraId="3CD5F670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Osvežava se forma za</w:t>
      </w:r>
      <w:r w:rsidR="00851C0C">
        <w:rPr>
          <w:lang w:val="sr-Latn-CS"/>
        </w:rPr>
        <w:t xml:space="preserve"> promenu podataka o znamenitosti</w:t>
      </w:r>
      <w:r>
        <w:rPr>
          <w:lang w:val="sr-Latn-CS"/>
        </w:rPr>
        <w:t xml:space="preserve"> sa odgovarajućim </w:t>
      </w:r>
      <w:r w:rsidR="00851C0C">
        <w:rPr>
          <w:lang w:val="sr-Latn-CS"/>
        </w:rPr>
        <w:t xml:space="preserve">popunjenim </w:t>
      </w:r>
      <w:r>
        <w:rPr>
          <w:lang w:val="sr-Latn-CS"/>
        </w:rPr>
        <w:t>poljima.</w:t>
      </w:r>
    </w:p>
    <w:p w14:paraId="775C0B9D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Nakon unosa</w:t>
      </w:r>
      <w:r w:rsidR="00891617">
        <w:rPr>
          <w:lang w:val="sr-Latn-CS"/>
        </w:rPr>
        <w:t xml:space="preserve"> promenjenih</w:t>
      </w:r>
      <w:r>
        <w:rPr>
          <w:lang w:val="sr-Latn-CS"/>
        </w:rPr>
        <w:t xml:space="preserve"> podataka korisnik aktivira komandu</w:t>
      </w:r>
      <w:proofErr w:type="spellStart"/>
      <w:r w:rsidR="00891617">
        <w:rPr>
          <w:i/>
          <w:iCs/>
        </w:rPr>
        <w:t>Ažuriraj</w:t>
      </w:r>
      <w:proofErr w:type="spellEnd"/>
      <w:r>
        <w:rPr>
          <w:lang w:val="sr-Latn-CS"/>
        </w:rPr>
        <w:t>.</w:t>
      </w:r>
    </w:p>
    <w:p w14:paraId="21367994" w14:textId="77777777" w:rsidR="00D77D96" w:rsidRP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publikacijinisuvalidni</w:t>
      </w:r>
      <w:proofErr w:type="spellEnd"/>
      <w:r>
        <w:t>].</w:t>
      </w:r>
    </w:p>
    <w:p w14:paraId="41E2D9D7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14:paraId="36CBD3FD" w14:textId="77777777"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Osvežava se</w:t>
      </w:r>
      <w:r w:rsidR="00891617">
        <w:rPr>
          <w:lang w:val="sr-Latn-CS"/>
        </w:rPr>
        <w:t xml:space="preserve"> stranica</w:t>
      </w:r>
      <w:r>
        <w:rPr>
          <w:lang w:val="sr-Latn-CS"/>
        </w:rPr>
        <w:t>.</w:t>
      </w:r>
    </w:p>
    <w:p w14:paraId="4490644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7264E48B" w14:textId="77777777" w:rsidR="007E0B43" w:rsidRPr="005B4961" w:rsidRDefault="005B4961" w:rsidP="007E0B43">
      <w:pPr>
        <w:pStyle w:val="BodyText"/>
        <w:rPr>
          <w:lang w:val="sr-Latn-CS"/>
        </w:rPr>
      </w:pPr>
      <w:r>
        <w:t>[</w:t>
      </w:r>
      <w:proofErr w:type="spellStart"/>
      <w:r>
        <w:rPr>
          <w:i/>
          <w:iCs/>
        </w:rPr>
        <w:t>Podaci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</w:t>
      </w:r>
      <w:r w:rsidR="00891617">
        <w:rPr>
          <w:i/>
          <w:iCs/>
        </w:rPr>
        <w:t>znamenitosti</w:t>
      </w:r>
      <w:r>
        <w:rPr>
          <w:i/>
          <w:iCs/>
        </w:rPr>
        <w:t>nisuvalidni</w:t>
      </w:r>
      <w:proofErr w:type="spellEnd"/>
      <w:r>
        <w:t xml:space="preserve">] </w:t>
      </w:r>
      <w:r>
        <w:rPr>
          <w:lang w:val="sr-Latn-CS"/>
        </w:rPr>
        <w:t>Prikazuje se poruka o greški na formi za unos podataka o</w:t>
      </w:r>
      <w:r w:rsidR="00891617">
        <w:rPr>
          <w:lang w:val="sr-Latn-CS"/>
        </w:rPr>
        <w:t xml:space="preserve"> znamenitosti</w:t>
      </w:r>
      <w:r>
        <w:rPr>
          <w:lang w:val="sr-Latn-CS"/>
        </w:rPr>
        <w:t>.</w:t>
      </w:r>
    </w:p>
    <w:p w14:paraId="23A08B0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1025FFC" w14:textId="77777777" w:rsidR="007E0B43" w:rsidRDefault="00891617" w:rsidP="007E0B43">
      <w:pPr>
        <w:pStyle w:val="BodyText"/>
        <w:rPr>
          <w:lang w:val="sr-Latn-CS"/>
        </w:rPr>
      </w:pPr>
      <w:r>
        <w:rPr>
          <w:lang w:val="sr-Latn-CS"/>
        </w:rPr>
        <w:t>Podaci o znamenitosti su izmenjeni</w:t>
      </w:r>
      <w:r w:rsidR="00D77D96">
        <w:rPr>
          <w:lang w:val="sr-Latn-CS"/>
        </w:rPr>
        <w:t>.</w:t>
      </w:r>
    </w:p>
    <w:p w14:paraId="33293B96" w14:textId="77777777" w:rsidR="006C2F57" w:rsidRPr="003372D3" w:rsidRDefault="00DF3401" w:rsidP="006C2F57">
      <w:pPr>
        <w:pStyle w:val="Heading2"/>
        <w:rPr>
          <w:lang w:val="sr-Latn-CS"/>
        </w:rPr>
      </w:pPr>
      <w:r>
        <w:rPr>
          <w:lang w:val="sr-Latn-CS"/>
        </w:rPr>
        <w:t>Zahtev za promociju u power-vodi</w:t>
      </w:r>
      <w:proofErr w:type="spellStart"/>
      <w:r>
        <w:t>ča</w:t>
      </w:r>
      <w:proofErr w:type="spellEnd"/>
      <w:r w:rsidR="00312E55">
        <w:tab/>
      </w:r>
      <w:r w:rsidR="00312E55">
        <w:tab/>
      </w:r>
    </w:p>
    <w:p w14:paraId="4FDFB8B1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4BD37EA" w14:textId="77777777" w:rsidR="006C2F57" w:rsidRDefault="00DF3401" w:rsidP="006C2F57">
      <w:pPr>
        <w:pStyle w:val="BodyText"/>
        <w:rPr>
          <w:lang w:val="sr-Latn-CS"/>
        </w:rPr>
      </w:pPr>
      <w:r>
        <w:rPr>
          <w:lang w:val="sr-Latn-CS"/>
        </w:rPr>
        <w:t xml:space="preserve">Promena uloge korisnika iz </w:t>
      </w:r>
      <w:r w:rsidR="00710E3A">
        <w:rPr>
          <w:lang w:val="sr-Latn-CS"/>
        </w:rPr>
        <w:t>V</w:t>
      </w:r>
      <w:r>
        <w:rPr>
          <w:lang w:val="sr-Latn-CS"/>
        </w:rPr>
        <w:t xml:space="preserve">odiča u </w:t>
      </w:r>
      <w:r w:rsidR="00710E3A">
        <w:rPr>
          <w:lang w:val="sr-Latn-CS"/>
        </w:rPr>
        <w:t>P</w:t>
      </w:r>
      <w:r>
        <w:rPr>
          <w:lang w:val="sr-Latn-CS"/>
        </w:rPr>
        <w:t>ower-vodiča</w:t>
      </w:r>
      <w:r w:rsidR="006C2F57">
        <w:rPr>
          <w:lang w:val="sr-Latn-CS"/>
        </w:rPr>
        <w:t>.</w:t>
      </w:r>
    </w:p>
    <w:p w14:paraId="7A16EF22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CE0F777" w14:textId="77777777" w:rsidR="006C2F57" w:rsidRDefault="00DF3401" w:rsidP="006C2F57">
      <w:pPr>
        <w:pStyle w:val="BodyText"/>
        <w:rPr>
          <w:lang w:val="sr-Latn-CS"/>
        </w:rPr>
      </w:pPr>
      <w:r>
        <w:rPr>
          <w:lang w:val="sr-Latn-CS"/>
        </w:rPr>
        <w:t>Vodič, Power-vodič</w:t>
      </w:r>
      <w:r w:rsidR="006C2F57">
        <w:rPr>
          <w:lang w:val="sr-Latn-CS"/>
        </w:rPr>
        <w:t>.</w:t>
      </w:r>
    </w:p>
    <w:p w14:paraId="3D8283D8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308D9B9" w14:textId="77777777" w:rsidR="006C2F57" w:rsidRDefault="004E5822" w:rsidP="006C2F57">
      <w:pPr>
        <w:pStyle w:val="BodyText"/>
        <w:rPr>
          <w:lang w:val="sr-Latn-CS"/>
        </w:rPr>
      </w:pPr>
      <w:r>
        <w:rPr>
          <w:lang w:val="sr-Latn-CS"/>
        </w:rPr>
        <w:t>Vodič</w:t>
      </w:r>
      <w:r w:rsidR="006C2F57">
        <w:rPr>
          <w:lang w:val="sr-Latn-CS"/>
        </w:rPr>
        <w:t xml:space="preserve"> je prijavljen na </w:t>
      </w:r>
      <w:r>
        <w:rPr>
          <w:lang w:val="sr-Latn-CS"/>
        </w:rPr>
        <w:t>aplikaciju</w:t>
      </w:r>
      <w:r w:rsidR="00DF3401">
        <w:rPr>
          <w:lang w:val="sr-Latn-CS"/>
        </w:rPr>
        <w:t>, ima preko 100 recenzija, i prosečna ocena je veća od 4.5</w:t>
      </w:r>
      <w:r w:rsidR="006C2F57">
        <w:rPr>
          <w:lang w:val="sr-Latn-CS"/>
        </w:rPr>
        <w:t>.</w:t>
      </w:r>
    </w:p>
    <w:p w14:paraId="15956966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FF923B5" w14:textId="77777777"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Korisnik bira opciju za prikaz stranice sa </w:t>
      </w:r>
      <w:r w:rsidR="00DF3401">
        <w:rPr>
          <w:lang w:val="sr-Latn-CS"/>
        </w:rPr>
        <w:t>podacima o profilu</w:t>
      </w:r>
      <w:r>
        <w:rPr>
          <w:lang w:val="sr-Latn-CS"/>
        </w:rPr>
        <w:t>.</w:t>
      </w:r>
    </w:p>
    <w:p w14:paraId="33DB8C54" w14:textId="77777777" w:rsidR="006C2F57" w:rsidRDefault="006C2F57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stranica sa</w:t>
      </w:r>
      <w:r w:rsidR="00DF3401">
        <w:rPr>
          <w:lang w:val="sr-Latn-CS"/>
        </w:rPr>
        <w:t xml:space="preserve"> podacima</w:t>
      </w:r>
      <w:r>
        <w:rPr>
          <w:lang w:val="sr-Latn-CS"/>
        </w:rPr>
        <w:t>.</w:t>
      </w:r>
    </w:p>
    <w:p w14:paraId="08A3477D" w14:textId="77777777" w:rsidR="006C2F57" w:rsidRPr="00DF3401" w:rsidRDefault="006C2F57" w:rsidP="007131C3">
      <w:pPr>
        <w:pStyle w:val="BodyText"/>
        <w:numPr>
          <w:ilvl w:val="0"/>
          <w:numId w:val="21"/>
        </w:numPr>
        <w:rPr>
          <w:lang w:val="sr-Latn-CS"/>
        </w:rPr>
      </w:pPr>
      <w:r w:rsidRPr="00DF3401">
        <w:rPr>
          <w:lang w:val="sr-Latn-CS"/>
        </w:rPr>
        <w:t xml:space="preserve">Korisnik bira opciju za </w:t>
      </w:r>
      <w:r w:rsidR="00DF3401" w:rsidRPr="00DF3401">
        <w:rPr>
          <w:lang w:val="sr-Latn-CS"/>
        </w:rPr>
        <w:t>unapređenje u power-vodiča</w:t>
      </w:r>
      <w:r w:rsidRPr="00DF3401">
        <w:rPr>
          <w:lang w:val="sr-Latn-CS"/>
        </w:rPr>
        <w:t>.</w:t>
      </w:r>
    </w:p>
    <w:p w14:paraId="7AFA3922" w14:textId="77777777" w:rsidR="006C2F57" w:rsidRDefault="00DF3401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Šalje se zahtev na odobrenje od strane </w:t>
      </w:r>
      <w:r w:rsidR="00710E3A">
        <w:rPr>
          <w:lang w:val="sr-Latn-CS"/>
        </w:rPr>
        <w:t>administratora.</w:t>
      </w:r>
    </w:p>
    <w:p w14:paraId="6C6ECC6D" w14:textId="77777777" w:rsidR="006C2F57" w:rsidRDefault="006C2F57" w:rsidP="007131C3">
      <w:pPr>
        <w:pStyle w:val="BodyText"/>
        <w:numPr>
          <w:ilvl w:val="0"/>
          <w:numId w:val="21"/>
        </w:numPr>
        <w:rPr>
          <w:lang w:val="sr-Latn-CS"/>
        </w:rPr>
      </w:pPr>
      <w:proofErr w:type="spellStart"/>
      <w:r>
        <w:t>Vr</w:t>
      </w:r>
      <w:proofErr w:type="spellEnd"/>
      <w:r w:rsidRPr="002456C9">
        <w:rPr>
          <w:lang w:val="sr-Latn-CS"/>
        </w:rPr>
        <w:t>ši se</w:t>
      </w:r>
      <w:r w:rsidR="00DF3401" w:rsidRPr="002456C9">
        <w:rPr>
          <w:lang w:val="sr-Latn-CS"/>
        </w:rPr>
        <w:t xml:space="preserve"> ažuriranje</w:t>
      </w:r>
      <w:r w:rsidR="004526F1" w:rsidRPr="002456C9">
        <w:rPr>
          <w:lang w:val="sr-Latn-CS"/>
        </w:rPr>
        <w:t xml:space="preserve"> podataka o</w:t>
      </w:r>
      <w:r w:rsidR="00710E3A">
        <w:rPr>
          <w:lang w:val="sr-Latn-CS"/>
        </w:rPr>
        <w:t xml:space="preserve"> profilu</w:t>
      </w:r>
      <w:r w:rsidR="007131C3">
        <w:rPr>
          <w:lang w:val="sr-Latn-CS"/>
        </w:rPr>
        <w:t xml:space="preserve"> korisnika</w:t>
      </w:r>
      <w:r w:rsidR="004526F1" w:rsidRPr="002456C9">
        <w:rPr>
          <w:lang w:val="sr-Latn-CS"/>
        </w:rPr>
        <w:t>u bazi podataka</w:t>
      </w:r>
      <w:r w:rsidRPr="002456C9">
        <w:rPr>
          <w:lang w:val="sr-Latn-CS"/>
        </w:rPr>
        <w:t>.</w:t>
      </w:r>
    </w:p>
    <w:p w14:paraId="71A57432" w14:textId="77777777" w:rsidR="002456C9" w:rsidRPr="002456C9" w:rsidRDefault="007131C3" w:rsidP="007131C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Profil korisnika je unapređen, i on dobija beneficije Power-vodiča.</w:t>
      </w:r>
    </w:p>
    <w:p w14:paraId="73679314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Izuzeci:</w:t>
      </w:r>
    </w:p>
    <w:p w14:paraId="67825C47" w14:textId="31399BDD" w:rsidR="006C2F57" w:rsidRPr="005B4961" w:rsidRDefault="00710E3A" w:rsidP="006C2F57">
      <w:pPr>
        <w:pStyle w:val="BodyText"/>
        <w:rPr>
          <w:lang w:val="sr-Latn-CS"/>
        </w:rPr>
      </w:pPr>
      <w:proofErr w:type="spellStart"/>
      <w:r>
        <w:t>Zahtev</w:t>
      </w:r>
      <w:proofErr w:type="spellEnd"/>
      <w:r w:rsidR="00ED7BEC">
        <w:t xml:space="preserve"> </w:t>
      </w:r>
      <w:proofErr w:type="spellStart"/>
      <w:r>
        <w:t>nije</w:t>
      </w:r>
      <w:proofErr w:type="spellEnd"/>
      <w:r w:rsidR="00ED7BEC">
        <w:t xml:space="preserve"> </w:t>
      </w:r>
      <w:proofErr w:type="spellStart"/>
      <w:r>
        <w:t>odobren</w:t>
      </w:r>
      <w:proofErr w:type="spellEnd"/>
      <w:r w:rsidR="00ED7BEC">
        <w:t xml:space="preserve"> </w:t>
      </w:r>
      <w:proofErr w:type="spellStart"/>
      <w:r>
        <w:t>od</w:t>
      </w:r>
      <w:proofErr w:type="spellEnd"/>
      <w:r w:rsidR="00ED7BEC">
        <w:t xml:space="preserve"> </w:t>
      </w:r>
      <w:proofErr w:type="spellStart"/>
      <w:r>
        <w:t>strane</w:t>
      </w:r>
      <w:proofErr w:type="spellEnd"/>
      <w:r w:rsidR="00ED7BEC">
        <w:t xml:space="preserve"> </w:t>
      </w:r>
      <w:proofErr w:type="spellStart"/>
      <w:r>
        <w:t>administratora</w:t>
      </w:r>
      <w:proofErr w:type="spellEnd"/>
      <w:r w:rsidR="004526F1">
        <w:t>.</w:t>
      </w:r>
    </w:p>
    <w:p w14:paraId="0F1AECEF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70037D6" w14:textId="77777777" w:rsidR="006C2F57" w:rsidRDefault="00710E3A" w:rsidP="004526F1">
      <w:pPr>
        <w:pStyle w:val="BodyText"/>
        <w:rPr>
          <w:lang w:val="sr-Latn-CS"/>
        </w:rPr>
      </w:pPr>
      <w:r>
        <w:rPr>
          <w:lang w:val="sr-Latn-CS"/>
        </w:rPr>
        <w:t>Vodič</w:t>
      </w:r>
      <w:r w:rsidR="00DF3401">
        <w:rPr>
          <w:lang w:val="sr-Latn-CS"/>
        </w:rPr>
        <w:t xml:space="preserve"> je unapređen u ulogu </w:t>
      </w:r>
      <w:r>
        <w:rPr>
          <w:lang w:val="sr-Latn-CS"/>
        </w:rPr>
        <w:t>P</w:t>
      </w:r>
      <w:r w:rsidR="00DF3401">
        <w:rPr>
          <w:lang w:val="sr-Latn-CS"/>
        </w:rPr>
        <w:t>ower-vodiča</w:t>
      </w:r>
      <w:r w:rsidR="006C2F57">
        <w:rPr>
          <w:lang w:val="sr-Latn-CS"/>
        </w:rPr>
        <w:t>.</w:t>
      </w:r>
    </w:p>
    <w:p w14:paraId="7E6ACA41" w14:textId="77777777" w:rsidR="00786068" w:rsidRPr="003372D3" w:rsidRDefault="008E58B1" w:rsidP="00786068">
      <w:pPr>
        <w:pStyle w:val="Heading2"/>
        <w:rPr>
          <w:lang w:val="sr-Latn-CS"/>
        </w:rPr>
      </w:pPr>
      <w:r>
        <w:rPr>
          <w:lang w:val="sr-Latn-CS"/>
        </w:rPr>
        <w:t>Pregled osnovnih činjenica o znamenitostima</w:t>
      </w:r>
    </w:p>
    <w:p w14:paraId="61DE24AF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2323E32" w14:textId="77777777" w:rsidR="007E0B43" w:rsidRDefault="008E58B1" w:rsidP="005C333A">
      <w:pPr>
        <w:pStyle w:val="BodyText"/>
        <w:rPr>
          <w:lang w:val="sr-Latn-CS"/>
        </w:rPr>
      </w:pPr>
      <w:r>
        <w:rPr>
          <w:lang w:val="sr-Latn-CS"/>
        </w:rPr>
        <w:t>Prikazuju se osnovne informacije o izabranoj znamenitosti</w:t>
      </w:r>
      <w:r w:rsidR="005C333A">
        <w:rPr>
          <w:lang w:val="sr-Latn-CS"/>
        </w:rPr>
        <w:t>.</w:t>
      </w:r>
    </w:p>
    <w:p w14:paraId="7C88B7D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4027FDD" w14:textId="77777777" w:rsidR="007E0B43" w:rsidRDefault="008E58B1" w:rsidP="007C4972">
      <w:pPr>
        <w:pStyle w:val="BodyText"/>
        <w:rPr>
          <w:lang w:val="sr-Latn-CS"/>
        </w:rPr>
      </w:pPr>
      <w:r>
        <w:rPr>
          <w:lang w:val="sr-Latn-CS"/>
        </w:rPr>
        <w:t>Turista, Vodič, Power-vodič, Administrator</w:t>
      </w:r>
      <w:r w:rsidR="007E0B43">
        <w:rPr>
          <w:lang w:val="sr-Latn-CS"/>
        </w:rPr>
        <w:t>.</w:t>
      </w:r>
    </w:p>
    <w:p w14:paraId="0EF00E6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A64C249" w14:textId="77777777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710E3A">
        <w:rPr>
          <w:lang w:val="sr-Latn-CS"/>
        </w:rPr>
        <w:t>web aplikaciju</w:t>
      </w:r>
      <w:r>
        <w:rPr>
          <w:lang w:val="sr-Latn-CS"/>
        </w:rPr>
        <w:t>.</w:t>
      </w:r>
    </w:p>
    <w:p w14:paraId="767E279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0C180C1" w14:textId="77777777"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>za prikaz</w:t>
      </w:r>
      <w:r w:rsidR="008E58B1">
        <w:rPr>
          <w:lang w:val="sr-Latn-CS"/>
        </w:rPr>
        <w:t xml:space="preserve"> mape</w:t>
      </w:r>
      <w:r w:rsidRPr="009D5ECD">
        <w:rPr>
          <w:lang w:val="sr-Latn-CS"/>
        </w:rPr>
        <w:t>.</w:t>
      </w:r>
    </w:p>
    <w:p w14:paraId="7A754F3D" w14:textId="77777777" w:rsidR="00A87065" w:rsidRPr="009D5ECD" w:rsidRDefault="00710E3A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postavlja pin klikom na znamenitost</w:t>
      </w:r>
      <w:r w:rsidR="00A87065" w:rsidRPr="009D5ECD">
        <w:rPr>
          <w:lang w:val="sr-Latn-CS"/>
        </w:rPr>
        <w:t>.</w:t>
      </w:r>
    </w:p>
    <w:p w14:paraId="016DE348" w14:textId="77777777" w:rsidR="007E0B43" w:rsidRPr="00710E3A" w:rsidRDefault="00710E3A" w:rsidP="00710E3A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Prikazuje se prozor sa osnovnim informacijama i činjenicama o izabranoj znamenitosti.</w:t>
      </w:r>
    </w:p>
    <w:p w14:paraId="6FB4E80B" w14:textId="77777777" w:rsidR="007E0B43" w:rsidRPr="007E0B43" w:rsidRDefault="00386547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7E0B43" w:rsidRPr="007E0B43">
        <w:rPr>
          <w:b/>
          <w:bCs/>
          <w:lang w:val="sr-Latn-CS"/>
        </w:rPr>
        <w:t>:</w:t>
      </w:r>
    </w:p>
    <w:p w14:paraId="0A36D241" w14:textId="77777777"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42CC7F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5009CC8" w14:textId="77777777" w:rsidR="007E0B43" w:rsidRDefault="00710E3A" w:rsidP="007E0B43">
      <w:pPr>
        <w:pStyle w:val="BodyText"/>
        <w:rPr>
          <w:lang w:val="sr-Latn-CS"/>
        </w:rPr>
      </w:pPr>
      <w:r>
        <w:rPr>
          <w:lang w:val="sr-Latn-CS"/>
        </w:rPr>
        <w:t>Korisnik je dobio željene podatke o znamenitosti</w:t>
      </w:r>
      <w:r w:rsidR="00082A7C">
        <w:rPr>
          <w:lang w:val="sr-Latn-CS"/>
        </w:rPr>
        <w:t>.</w:t>
      </w:r>
    </w:p>
    <w:p w14:paraId="338B9247" w14:textId="77777777" w:rsidR="00786068" w:rsidRPr="003372D3" w:rsidRDefault="003D60F1" w:rsidP="00786068">
      <w:pPr>
        <w:pStyle w:val="Heading2"/>
        <w:rPr>
          <w:lang w:val="sr-Latn-CS"/>
        </w:rPr>
      </w:pPr>
      <w:bookmarkStart w:id="9" w:name="_Toc163018912"/>
      <w:r>
        <w:rPr>
          <w:lang w:val="sr-Latn-CS"/>
        </w:rPr>
        <w:t xml:space="preserve">Brisanje postojećeg </w:t>
      </w:r>
      <w:bookmarkEnd w:id="9"/>
      <w:r w:rsidR="00841DB9">
        <w:rPr>
          <w:lang w:val="sr-Latn-CS"/>
        </w:rPr>
        <w:t>korisni</w:t>
      </w:r>
      <w:r w:rsidR="00773841">
        <w:rPr>
          <w:lang w:val="sr-Latn-CS"/>
        </w:rPr>
        <w:t>čkog naloga</w:t>
      </w:r>
    </w:p>
    <w:p w14:paraId="0C777DB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F1FB498" w14:textId="77777777" w:rsidR="007E0B43" w:rsidRDefault="00D14007" w:rsidP="007E0B43">
      <w:pPr>
        <w:pStyle w:val="BodyText"/>
        <w:rPr>
          <w:lang w:val="sr-Latn-CS"/>
        </w:rPr>
      </w:pPr>
      <w:r>
        <w:rPr>
          <w:lang w:val="sr-Latn-CS"/>
        </w:rPr>
        <w:t xml:space="preserve">Brisanje korisničkog naloga i podataka za postojećeg </w:t>
      </w:r>
      <w:r w:rsidR="00841DB9">
        <w:rPr>
          <w:lang w:val="sr-Latn-CS"/>
        </w:rPr>
        <w:t>korisnika web aplikacije</w:t>
      </w:r>
      <w:r>
        <w:rPr>
          <w:lang w:val="sr-Latn-CS"/>
        </w:rPr>
        <w:t>.</w:t>
      </w:r>
    </w:p>
    <w:p w14:paraId="5E600B8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5A61700" w14:textId="77777777" w:rsidR="007E0B43" w:rsidRDefault="00841DB9" w:rsidP="007C4972">
      <w:pPr>
        <w:pStyle w:val="BodyText"/>
        <w:rPr>
          <w:lang w:val="sr-Latn-CS"/>
        </w:rPr>
      </w:pPr>
      <w:r>
        <w:rPr>
          <w:lang w:val="sr-Latn-CS"/>
        </w:rPr>
        <w:t xml:space="preserve">Turista, </w:t>
      </w:r>
      <w:proofErr w:type="spellStart"/>
      <w:r>
        <w:t>Vodič</w:t>
      </w:r>
      <w:proofErr w:type="spellEnd"/>
      <w:r>
        <w:t>, Power-</w:t>
      </w:r>
      <w:proofErr w:type="spellStart"/>
      <w:r>
        <w:t>vodič</w:t>
      </w:r>
      <w:proofErr w:type="spellEnd"/>
      <w:r w:rsidR="00E9696A">
        <w:t>, Administrator</w:t>
      </w:r>
      <w:r w:rsidR="007E0B43">
        <w:rPr>
          <w:lang w:val="sr-Latn-CS"/>
        </w:rPr>
        <w:t>.</w:t>
      </w:r>
    </w:p>
    <w:p w14:paraId="6FCD2B3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D00FE55" w14:textId="77777777"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 xml:space="preserve">Korisnik je prijavljen na </w:t>
      </w:r>
      <w:r w:rsidR="00710E3A">
        <w:rPr>
          <w:lang w:val="sr-Latn-CS"/>
        </w:rPr>
        <w:t>web aplikaciju</w:t>
      </w:r>
      <w:r>
        <w:rPr>
          <w:lang w:val="sr-Latn-CS"/>
        </w:rPr>
        <w:t>.</w:t>
      </w:r>
    </w:p>
    <w:p w14:paraId="1A29D2D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189E196" w14:textId="77777777" w:rsidR="007E0B43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bira opciju za prikaz </w:t>
      </w:r>
      <w:r w:rsidR="00841DB9">
        <w:rPr>
          <w:lang w:val="sr-Latn-CS"/>
        </w:rPr>
        <w:t>podataka o svom profilu</w:t>
      </w:r>
      <w:r>
        <w:rPr>
          <w:lang w:val="sr-Latn-CS"/>
        </w:rPr>
        <w:t>.</w:t>
      </w:r>
    </w:p>
    <w:p w14:paraId="31A017C7" w14:textId="77777777"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sa</w:t>
      </w:r>
      <w:r w:rsidR="00841DB9">
        <w:rPr>
          <w:lang w:val="sr-Latn-CS"/>
        </w:rPr>
        <w:t xml:space="preserve"> podacima</w:t>
      </w:r>
      <w:r>
        <w:rPr>
          <w:lang w:val="sr-Latn-CS"/>
        </w:rPr>
        <w:t>.</w:t>
      </w:r>
    </w:p>
    <w:p w14:paraId="65BCF06D" w14:textId="77777777"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brisanje</w:t>
      </w:r>
      <w:r w:rsidR="00841DB9">
        <w:rPr>
          <w:lang w:val="sr-Latn-CS"/>
        </w:rPr>
        <w:t xml:space="preserve"> sopstvenog naloga</w:t>
      </w:r>
      <w:r>
        <w:rPr>
          <w:lang w:val="sr-Latn-CS"/>
        </w:rPr>
        <w:t>.</w:t>
      </w:r>
    </w:p>
    <w:p w14:paraId="1C607C36" w14:textId="77777777"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14:paraId="3C89EBB3" w14:textId="77777777"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da želi da obriše</w:t>
      </w:r>
      <w:r w:rsidR="00841DB9">
        <w:rPr>
          <w:lang w:val="sr-Latn-CS"/>
        </w:rPr>
        <w:t xml:space="preserve"> svoj profil</w:t>
      </w:r>
      <w:r>
        <w:rPr>
          <w:lang w:val="sr-Latn-CS"/>
        </w:rPr>
        <w:t>.</w:t>
      </w:r>
    </w:p>
    <w:p w14:paraId="122401D4" w14:textId="77777777"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Osvežava se stranica</w:t>
      </w:r>
      <w:r w:rsidR="00841DB9">
        <w:rPr>
          <w:lang w:val="sr-Latn-CS"/>
        </w:rPr>
        <w:t xml:space="preserve"> i nalog je obrisan</w:t>
      </w:r>
      <w:r>
        <w:rPr>
          <w:lang w:val="sr-Latn-CS"/>
        </w:rPr>
        <w:t>.</w:t>
      </w:r>
    </w:p>
    <w:p w14:paraId="0A66E6A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Izuzeci:</w:t>
      </w:r>
    </w:p>
    <w:p w14:paraId="28AB56D5" w14:textId="77777777"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502EEBC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3317957F" w14:textId="77777777" w:rsidR="007E0B43" w:rsidRDefault="005E1391" w:rsidP="005E1391">
      <w:pPr>
        <w:pStyle w:val="BodyText"/>
        <w:rPr>
          <w:lang w:val="sr-Latn-CS"/>
        </w:rPr>
      </w:pPr>
      <w:r>
        <w:rPr>
          <w:lang w:val="sr-Latn-CS"/>
        </w:rPr>
        <w:t>Korisnički nalog i podaci</w:t>
      </w:r>
      <w:r w:rsidR="00841DB9">
        <w:rPr>
          <w:lang w:val="sr-Latn-CS"/>
        </w:rPr>
        <w:t xml:space="preserve"> o korisniku</w:t>
      </w:r>
      <w:r>
        <w:rPr>
          <w:lang w:val="sr-Latn-CS"/>
        </w:rPr>
        <w:t>su obrisani</w:t>
      </w:r>
      <w:r w:rsidR="0090327F">
        <w:rPr>
          <w:lang w:val="sr-Latn-CS"/>
        </w:rPr>
        <w:t>.</w:t>
      </w:r>
    </w:p>
    <w:p w14:paraId="2ACEF411" w14:textId="77777777" w:rsidR="00786068" w:rsidRPr="003372D3" w:rsidRDefault="00E9696A" w:rsidP="00786068">
      <w:pPr>
        <w:pStyle w:val="Heading2"/>
        <w:rPr>
          <w:lang w:val="sr-Latn-CS"/>
        </w:rPr>
      </w:pPr>
      <w:r>
        <w:rPr>
          <w:lang w:val="sr-Latn-CS"/>
        </w:rPr>
        <w:t>Kontrola korisničkih naloga</w:t>
      </w:r>
    </w:p>
    <w:p w14:paraId="6075FC3A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95A24EC" w14:textId="77777777" w:rsidR="00225B05" w:rsidRDefault="00E9696A" w:rsidP="00225B05">
      <w:pPr>
        <w:pStyle w:val="BodyText"/>
        <w:rPr>
          <w:lang w:val="sr-Latn-CS"/>
        </w:rPr>
      </w:pPr>
      <w:r>
        <w:rPr>
          <w:lang w:val="sr-Latn-CS"/>
        </w:rPr>
        <w:t>Kontrola</w:t>
      </w:r>
      <w:r w:rsidR="001911F9">
        <w:rPr>
          <w:lang w:val="sr-Latn-CS"/>
        </w:rPr>
        <w:t xml:space="preserve"> i nadgledanje korisničkih naloga, i moguće preduzimanje neophodnih akcija</w:t>
      </w:r>
      <w:r w:rsidR="00225B05">
        <w:rPr>
          <w:lang w:val="sr-Latn-CS"/>
        </w:rPr>
        <w:t>.</w:t>
      </w:r>
    </w:p>
    <w:p w14:paraId="02474223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2C0E860" w14:textId="77777777"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3D9F4C12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3362AEC" w14:textId="77777777" w:rsidR="00225B05" w:rsidRDefault="00710E3A" w:rsidP="00225B05">
      <w:pPr>
        <w:pStyle w:val="BodyText"/>
        <w:rPr>
          <w:lang w:val="sr-Latn-CS"/>
        </w:rPr>
      </w:pPr>
      <w:r>
        <w:rPr>
          <w:lang w:val="sr-Latn-CS"/>
        </w:rPr>
        <w:t>Primećeno je</w:t>
      </w:r>
      <w:r w:rsidR="001911F9">
        <w:rPr>
          <w:lang w:val="sr-Latn-CS"/>
        </w:rPr>
        <w:t xml:space="preserve"> neadekvatno ponašanje</w:t>
      </w:r>
      <w:r>
        <w:rPr>
          <w:lang w:val="sr-Latn-CS"/>
        </w:rPr>
        <w:t xml:space="preserve"> sa nekog naloga</w:t>
      </w:r>
      <w:r w:rsidR="00225B05">
        <w:rPr>
          <w:lang w:val="sr-Latn-CS"/>
        </w:rPr>
        <w:t>.</w:t>
      </w:r>
    </w:p>
    <w:p w14:paraId="70197081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AFDFDBA" w14:textId="77777777" w:rsidR="00225B05" w:rsidRDefault="001911F9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Administrator uočava neadekvatno ponašanje određenog korisnika</w:t>
      </w:r>
      <w:r w:rsidR="00225B05">
        <w:rPr>
          <w:lang w:val="sr-Latn-CS"/>
        </w:rPr>
        <w:t>.</w:t>
      </w:r>
    </w:p>
    <w:p w14:paraId="1CFB7B99" w14:textId="77777777" w:rsidR="00225B05" w:rsidRDefault="001911F9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Briše nalog korisniku</w:t>
      </w:r>
      <w:r w:rsidR="00225B05">
        <w:rPr>
          <w:lang w:val="sr-Latn-CS"/>
        </w:rPr>
        <w:t>.</w:t>
      </w:r>
    </w:p>
    <w:p w14:paraId="76C16ACE" w14:textId="77777777" w:rsidR="00225B05" w:rsidRPr="007E0B43" w:rsidRDefault="00386547" w:rsidP="002C12A7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="00225B05" w:rsidRPr="007E0B43">
        <w:rPr>
          <w:b/>
          <w:bCs/>
          <w:lang w:val="sr-Latn-CS"/>
        </w:rPr>
        <w:t>:</w:t>
      </w:r>
    </w:p>
    <w:p w14:paraId="752B52F3" w14:textId="77777777"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14:paraId="1A1A26B2" w14:textId="77777777"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84B3C39" w14:textId="77777777" w:rsidR="00225B05" w:rsidRDefault="00AD0F0E" w:rsidP="00473B3E">
      <w:pPr>
        <w:pStyle w:val="BodyText"/>
        <w:rPr>
          <w:lang w:val="sr-Latn-CS"/>
        </w:rPr>
      </w:pPr>
      <w:r>
        <w:rPr>
          <w:lang w:val="sr-Latn-CS"/>
        </w:rPr>
        <w:t xml:space="preserve">Izabrani </w:t>
      </w:r>
      <w:r w:rsidR="00710E3A">
        <w:rPr>
          <w:lang w:val="sr-Latn-CS"/>
        </w:rPr>
        <w:t>korisnik</w:t>
      </w:r>
      <w:r>
        <w:rPr>
          <w:lang w:val="sr-Latn-CS"/>
        </w:rPr>
        <w:t xml:space="preserve"> je </w:t>
      </w:r>
      <w:r w:rsidR="00710E3A">
        <w:rPr>
          <w:lang w:val="sr-Latn-CS"/>
        </w:rPr>
        <w:t>obrisan iz baze podataka</w:t>
      </w:r>
      <w:r w:rsidR="00225B05">
        <w:rPr>
          <w:lang w:val="sr-Latn-CS"/>
        </w:rPr>
        <w:t>.</w:t>
      </w:r>
    </w:p>
    <w:p w14:paraId="7952546F" w14:textId="77777777" w:rsidR="007A4546" w:rsidRDefault="007A4546" w:rsidP="007A4546">
      <w:pPr>
        <w:pStyle w:val="Heading2"/>
      </w:pPr>
      <w:r>
        <w:rPr>
          <w:lang w:val="sr-Latn-CS"/>
        </w:rPr>
        <w:t>Odobravanje power-vodi</w:t>
      </w:r>
      <w:proofErr w:type="spellStart"/>
      <w:r>
        <w:t>ča</w:t>
      </w:r>
      <w:proofErr w:type="spellEnd"/>
    </w:p>
    <w:p w14:paraId="667E1EBB" w14:textId="77777777" w:rsidR="007A4546" w:rsidRPr="007E0B43" w:rsidRDefault="007A4546" w:rsidP="007A454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F6DE83E" w14:textId="77777777" w:rsidR="007A4546" w:rsidRDefault="007A4546" w:rsidP="007A4546">
      <w:pPr>
        <w:pStyle w:val="BodyText"/>
        <w:rPr>
          <w:lang w:val="sr-Latn-CS"/>
        </w:rPr>
      </w:pPr>
      <w:r>
        <w:rPr>
          <w:lang w:val="sr-Latn-CS"/>
        </w:rPr>
        <w:t>Administrator odobrava promociju vodiča u power-vodiča</w:t>
      </w:r>
    </w:p>
    <w:p w14:paraId="0673531E" w14:textId="77777777" w:rsidR="007A4546" w:rsidRPr="007E0B43" w:rsidRDefault="007A4546" w:rsidP="007A454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148490B" w14:textId="77777777" w:rsidR="007A4546" w:rsidRDefault="007A4546" w:rsidP="007A4546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1D26E5BE" w14:textId="77777777" w:rsidR="007A4546" w:rsidRPr="007E0B43" w:rsidRDefault="007A4546" w:rsidP="007A454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486D15" w14:textId="77777777" w:rsidR="007A4546" w:rsidRDefault="007A4546" w:rsidP="007A4546">
      <w:pPr>
        <w:pStyle w:val="BodyText"/>
        <w:rPr>
          <w:lang w:val="sr-Latn-CS"/>
        </w:rPr>
      </w:pPr>
      <w:r>
        <w:rPr>
          <w:lang w:val="sr-Latn-CS"/>
        </w:rPr>
        <w:t>Vodič je priložio zahtev za promociju u power-vodiča.</w:t>
      </w:r>
    </w:p>
    <w:p w14:paraId="0D8DAE47" w14:textId="77777777" w:rsidR="007A4546" w:rsidRPr="007E0B43" w:rsidRDefault="007A4546" w:rsidP="007A454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F637FC9" w14:textId="77777777" w:rsidR="007A4546" w:rsidRDefault="007A4546" w:rsidP="007A4546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Administrator proverava dokumentaciju vodiča</w:t>
      </w:r>
    </w:p>
    <w:p w14:paraId="7729F904" w14:textId="77777777" w:rsidR="007A4546" w:rsidRDefault="007A4546" w:rsidP="007A4546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Administrator proverava recenzije vodiča i prosečnu ocenu</w:t>
      </w:r>
    </w:p>
    <w:p w14:paraId="2042F4BC" w14:textId="77777777" w:rsidR="007A4546" w:rsidRDefault="007A4546" w:rsidP="007A4546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Administrator donosi odluku da li će vodič postati power vodič</w:t>
      </w:r>
    </w:p>
    <w:p w14:paraId="43B38186" w14:textId="77777777" w:rsidR="007A4546" w:rsidRDefault="007A4546" w:rsidP="007A4546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Ažurira se baza podataka</w:t>
      </w:r>
    </w:p>
    <w:p w14:paraId="587CD87B" w14:textId="77777777" w:rsidR="007A4546" w:rsidRPr="007E0B43" w:rsidRDefault="007A4546" w:rsidP="007A454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Izuzeci</w:t>
      </w:r>
      <w:r w:rsidRPr="007E0B43">
        <w:rPr>
          <w:b/>
          <w:bCs/>
          <w:lang w:val="sr-Latn-CS"/>
        </w:rPr>
        <w:t>:</w:t>
      </w:r>
    </w:p>
    <w:p w14:paraId="4889C89D" w14:textId="77777777" w:rsidR="007A4546" w:rsidRDefault="007A4546" w:rsidP="007A4546">
      <w:pPr>
        <w:pStyle w:val="BodyText"/>
        <w:rPr>
          <w:lang w:val="sr-Latn-CS"/>
        </w:rPr>
      </w:pPr>
      <w:r>
        <w:rPr>
          <w:lang w:val="sr-Latn-CS"/>
        </w:rPr>
        <w:t>Administrator nije odobrio unapređenje.</w:t>
      </w:r>
    </w:p>
    <w:p w14:paraId="68E21862" w14:textId="77777777" w:rsidR="007A4546" w:rsidRPr="007E0B43" w:rsidRDefault="007A4546" w:rsidP="007A4546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4CE5047" w14:textId="77777777" w:rsidR="007A4546" w:rsidRDefault="007A4546" w:rsidP="007A4546">
      <w:pPr>
        <w:pStyle w:val="BodyText"/>
        <w:rPr>
          <w:lang w:val="sr-Latn-CS"/>
        </w:rPr>
      </w:pPr>
      <w:r>
        <w:rPr>
          <w:lang w:val="sr-Latn-CS"/>
        </w:rPr>
        <w:t>Vodič koji je podneo zahtev je postao power-vodič.</w:t>
      </w:r>
    </w:p>
    <w:p w14:paraId="39EA841E" w14:textId="77777777" w:rsidR="007A4546" w:rsidRDefault="00FE5492" w:rsidP="00FE5492">
      <w:pPr>
        <w:tabs>
          <w:tab w:val="left" w:pos="1313"/>
        </w:tabs>
      </w:pPr>
      <w:r>
        <w:tab/>
      </w:r>
    </w:p>
    <w:p w14:paraId="74DB41F2" w14:textId="77777777" w:rsidR="00FE5492" w:rsidRDefault="00FE5492" w:rsidP="00FE5492">
      <w:pPr>
        <w:tabs>
          <w:tab w:val="left" w:pos="1313"/>
        </w:tabs>
      </w:pPr>
    </w:p>
    <w:p w14:paraId="1A7DD2F5" w14:textId="77777777" w:rsidR="00FE5492" w:rsidRPr="007A4546" w:rsidRDefault="00FE5492" w:rsidP="00FE5492">
      <w:pPr>
        <w:tabs>
          <w:tab w:val="left" w:pos="1313"/>
        </w:tabs>
      </w:pPr>
    </w:p>
    <w:p w14:paraId="6812C629" w14:textId="77777777" w:rsidR="006E5E1D" w:rsidRDefault="006E5E1D" w:rsidP="006E5E1D">
      <w:pPr>
        <w:pStyle w:val="Heading1"/>
        <w:rPr>
          <w:lang w:val="sr-Latn-CS"/>
        </w:rPr>
      </w:pPr>
      <w:bookmarkStart w:id="10" w:name="_Toc163018916"/>
      <w:r>
        <w:rPr>
          <w:lang w:val="sr-Latn-CS"/>
        </w:rPr>
        <w:lastRenderedPageBreak/>
        <w:t>Dodatni zahtevi</w:t>
      </w:r>
      <w:bookmarkEnd w:id="10"/>
    </w:p>
    <w:p w14:paraId="334905D6" w14:textId="77777777" w:rsidR="00834900" w:rsidRPr="003372D3" w:rsidRDefault="00132780" w:rsidP="00834900">
      <w:pPr>
        <w:pStyle w:val="Heading2"/>
        <w:rPr>
          <w:lang w:val="sr-Latn-CS"/>
        </w:rPr>
      </w:pPr>
      <w:bookmarkStart w:id="11" w:name="_Toc163018917"/>
      <w:r>
        <w:rPr>
          <w:lang w:val="sr-Latn-CS"/>
        </w:rPr>
        <w:t>Funkcionalnost</w:t>
      </w:r>
      <w:bookmarkEnd w:id="11"/>
    </w:p>
    <w:p w14:paraId="1371AEA6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0B45C9DC" w14:textId="55AD1D98" w:rsidR="00167FDF" w:rsidRDefault="00710E3A" w:rsidP="00DD0501">
      <w:pPr>
        <w:pStyle w:val="BodyText"/>
        <w:rPr>
          <w:lang w:val="sr-Latn-CS"/>
        </w:rPr>
      </w:pPr>
      <w:r>
        <w:rPr>
          <w:lang w:val="sr-Latn-CS"/>
        </w:rPr>
        <w:t>Tripko web aplikacija</w:t>
      </w:r>
      <w:r w:rsidR="00E44E7C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0F5DAF34" w14:textId="77777777" w:rsidR="00834900" w:rsidRDefault="00834900" w:rsidP="00834900">
      <w:pPr>
        <w:pStyle w:val="Heading2"/>
        <w:rPr>
          <w:lang w:val="sr-Latn-CS"/>
        </w:rPr>
      </w:pPr>
      <w:bookmarkStart w:id="12" w:name="_Toc163018918"/>
      <w:r>
        <w:rPr>
          <w:lang w:val="sr-Latn-CS"/>
        </w:rPr>
        <w:t>Upotrebivost</w:t>
      </w:r>
      <w:bookmarkEnd w:id="12"/>
    </w:p>
    <w:p w14:paraId="18170CCC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4752BCB6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4C1E5A59" w14:textId="77777777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1F04DA">
        <w:rPr>
          <w:lang w:val="sr-Latn-CS"/>
        </w:rPr>
        <w:t>Tripko web aplikacije</w:t>
      </w:r>
      <w:r>
        <w:rPr>
          <w:lang w:val="sr-Latn-CS"/>
        </w:rPr>
        <w:t xml:space="preserve"> će biti dizajniran tako da bude omogućeno jednostavno i intuitivno korišćenje bez potrebe za organizovanjem dodatne obuke. </w:t>
      </w:r>
    </w:p>
    <w:p w14:paraId="437CE611" w14:textId="77777777" w:rsidR="00834900" w:rsidRPr="003372D3" w:rsidRDefault="00834900" w:rsidP="00834900">
      <w:pPr>
        <w:pStyle w:val="Heading2"/>
        <w:rPr>
          <w:lang w:val="sr-Latn-CS"/>
        </w:rPr>
      </w:pPr>
      <w:bookmarkStart w:id="13" w:name="_Toc163018919"/>
      <w:r>
        <w:rPr>
          <w:lang w:val="sr-Latn-CS"/>
        </w:rPr>
        <w:t>Pouzdanost</w:t>
      </w:r>
      <w:bookmarkEnd w:id="13"/>
    </w:p>
    <w:p w14:paraId="2992FCEF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06FE1FBD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5E145100" w14:textId="77777777" w:rsidR="001517F6" w:rsidRDefault="001F04DA" w:rsidP="00456A20">
      <w:pPr>
        <w:pStyle w:val="BodyText"/>
        <w:rPr>
          <w:lang w:val="sr-Latn-CS"/>
        </w:rPr>
      </w:pPr>
      <w:r>
        <w:rPr>
          <w:lang w:val="sr-Latn-CS"/>
        </w:rPr>
        <w:t>Tripko web aplikacija će biti dostupna</w:t>
      </w:r>
      <w:r w:rsidR="00456A20">
        <w:rPr>
          <w:lang w:val="sr-Latn-CS"/>
        </w:rPr>
        <w:t xml:space="preserve"> 24 časa dnevno, 7 dana u nedelji. Vreme kada </w:t>
      </w:r>
      <w:r>
        <w:rPr>
          <w:lang w:val="sr-Latn-CS"/>
        </w:rPr>
        <w:t>aplikacija nije dostupna ne sme da pređe 4</w:t>
      </w:r>
      <w:r w:rsidR="00456A20">
        <w:rPr>
          <w:lang w:val="sr-Latn-CS"/>
        </w:rPr>
        <w:t>%.</w:t>
      </w:r>
    </w:p>
    <w:p w14:paraId="4C7467CF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28BF3EE0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4BDBE693" w14:textId="77777777" w:rsidR="00834900" w:rsidRPr="003372D3" w:rsidRDefault="00834900" w:rsidP="00834900">
      <w:pPr>
        <w:pStyle w:val="Heading2"/>
        <w:rPr>
          <w:lang w:val="sr-Latn-CS"/>
        </w:rPr>
      </w:pPr>
      <w:bookmarkStart w:id="14" w:name="_Toc163018920"/>
      <w:r>
        <w:rPr>
          <w:lang w:val="sr-Latn-CS"/>
        </w:rPr>
        <w:t>Performanse</w:t>
      </w:r>
      <w:bookmarkEnd w:id="14"/>
    </w:p>
    <w:p w14:paraId="4E296F04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2694CF96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35EC6CE2" w14:textId="77777777" w:rsidR="001517F6" w:rsidRDefault="001F04DA" w:rsidP="00037080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</w:t>
      </w:r>
      <w:r w:rsidR="00B75625">
        <w:rPr>
          <w:lang w:val="sr-Latn-CS"/>
        </w:rPr>
        <w:t xml:space="preserve">1000 </w:t>
      </w:r>
      <w:r w:rsidR="00037080">
        <w:rPr>
          <w:lang w:val="sr-Latn-CS"/>
        </w:rPr>
        <w:t>simultanih pristupa korisnika</w:t>
      </w:r>
      <w:r w:rsidR="00206198">
        <w:rPr>
          <w:lang w:val="sr-Latn-CS"/>
        </w:rPr>
        <w:t xml:space="preserve"> portalu</w:t>
      </w:r>
      <w:r w:rsidR="00037080">
        <w:rPr>
          <w:lang w:val="sr-Latn-CS"/>
        </w:rPr>
        <w:t>.</w:t>
      </w:r>
    </w:p>
    <w:p w14:paraId="4A19E734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5EC78C35" w14:textId="77777777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</w:t>
      </w:r>
      <w:r w:rsidR="001F04DA">
        <w:rPr>
          <w:lang w:val="sr-Latn-CS"/>
        </w:rPr>
        <w:t xml:space="preserve">bude </w:t>
      </w:r>
      <w:r>
        <w:rPr>
          <w:lang w:val="sr-Latn-CS"/>
        </w:rPr>
        <w:t xml:space="preserve">veće od </w:t>
      </w:r>
      <w:r w:rsidR="001F04DA">
        <w:rPr>
          <w:lang w:val="sr-Latn-CS"/>
        </w:rPr>
        <w:t>1</w:t>
      </w:r>
      <w:r>
        <w:rPr>
          <w:lang w:val="sr-Latn-CS"/>
        </w:rPr>
        <w:t>5 sekundi.</w:t>
      </w:r>
    </w:p>
    <w:p w14:paraId="285AB0AF" w14:textId="77777777" w:rsidR="00834900" w:rsidRPr="003372D3" w:rsidRDefault="00E41E1D" w:rsidP="00E41E1D">
      <w:pPr>
        <w:pStyle w:val="Heading2"/>
        <w:rPr>
          <w:lang w:val="sr-Latn-CS"/>
        </w:rPr>
      </w:pPr>
      <w:bookmarkStart w:id="15" w:name="_Toc163018921"/>
      <w:r>
        <w:rPr>
          <w:lang w:val="sr-Latn-CS"/>
        </w:rPr>
        <w:t>Podrška i održavanje</w:t>
      </w:r>
      <w:bookmarkEnd w:id="15"/>
    </w:p>
    <w:p w14:paraId="3A3904D6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387B68B9" w14:textId="77777777" w:rsidR="00114E2C" w:rsidRDefault="001F04DA" w:rsidP="00114E2C">
      <w:pPr>
        <w:pStyle w:val="BodyText"/>
        <w:rPr>
          <w:lang w:val="sr-Latn-CS"/>
        </w:rPr>
      </w:pPr>
      <w:r>
        <w:rPr>
          <w:lang w:val="sr-Latn-CS"/>
        </w:rPr>
        <w:t>Tripko web aplikacija</w:t>
      </w:r>
      <w:r w:rsidR="00114E2C">
        <w:rPr>
          <w:lang w:val="sr-Latn-CS"/>
        </w:rPr>
        <w:t xml:space="preserve"> ne zahteva posebnu podršku i održavanje.</w:t>
      </w:r>
    </w:p>
    <w:p w14:paraId="716D5905" w14:textId="77777777" w:rsidR="00834900" w:rsidRPr="003372D3" w:rsidRDefault="00834900" w:rsidP="00E41E1D">
      <w:pPr>
        <w:pStyle w:val="Heading2"/>
        <w:rPr>
          <w:lang w:val="sr-Latn-CS"/>
        </w:rPr>
      </w:pPr>
      <w:bookmarkStart w:id="16" w:name="_Toc163018922"/>
      <w:r>
        <w:rPr>
          <w:lang w:val="sr-Latn-CS"/>
        </w:rPr>
        <w:t>Ograničenja</w:t>
      </w:r>
      <w:bookmarkEnd w:id="16"/>
    </w:p>
    <w:p w14:paraId="0AFD1087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296FBA53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14:paraId="3E4BCD3B" w14:textId="77777777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</w:t>
      </w:r>
      <w:r w:rsidR="001F04DA">
        <w:rPr>
          <w:lang w:val="sr-Latn-CS"/>
        </w:rPr>
        <w:t>uređaju uz pristup internet konekciji</w:t>
      </w:r>
      <w:r>
        <w:rPr>
          <w:lang w:val="sr-Latn-CS"/>
        </w:rPr>
        <w:t xml:space="preserve">. </w:t>
      </w:r>
    </w:p>
    <w:p w14:paraId="7D0D2A6B" w14:textId="77777777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</w:t>
      </w:r>
      <w:r w:rsidR="001F04DA">
        <w:rPr>
          <w:lang w:val="sr-Latn-CS"/>
        </w:rPr>
        <w:t>aru sa procesorom Ryzen 5600X i 16</w:t>
      </w:r>
      <w:r>
        <w:rPr>
          <w:lang w:val="sr-Latn-CS"/>
        </w:rPr>
        <w:t>GB RAM memorije.</w:t>
      </w:r>
    </w:p>
    <w:p w14:paraId="7D2150D7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02273F9F" w14:textId="77777777"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 xml:space="preserve">Klijentski deo </w:t>
      </w:r>
      <w:r w:rsidR="001F04DA">
        <w:rPr>
          <w:lang w:val="sr-Latn-CS"/>
        </w:rPr>
        <w:t>Tripko web aplikacije</w:t>
      </w:r>
      <w:r>
        <w:rPr>
          <w:lang w:val="sr-Latn-CS"/>
        </w:rPr>
        <w:t xml:space="preserve"> će biti optimizovan za sledeće Web čitače: </w:t>
      </w:r>
      <w:r w:rsidR="001F04DA">
        <w:rPr>
          <w:lang w:val="sr-Latn-CS"/>
        </w:rPr>
        <w:t>Microsoft Edge</w:t>
      </w:r>
      <w:r>
        <w:rPr>
          <w:lang w:val="sr-Latn-CS"/>
        </w:rPr>
        <w:t xml:space="preserve">, Opera 8.0 i noviji, </w:t>
      </w:r>
      <w:r w:rsidR="001F04DA">
        <w:rPr>
          <w:lang w:val="sr-Latn-CS"/>
        </w:rPr>
        <w:t xml:space="preserve">Google Chrome, </w:t>
      </w:r>
      <w:r>
        <w:rPr>
          <w:lang w:val="sr-Latn-CS"/>
        </w:rPr>
        <w:t>kao i Firefox</w:t>
      </w:r>
      <w:r w:rsidR="00167FDF">
        <w:rPr>
          <w:lang w:val="sr-Latn-CS"/>
        </w:rPr>
        <w:t xml:space="preserve"> (Mozilla).</w:t>
      </w:r>
    </w:p>
    <w:sectPr w:rsidR="00834900" w:rsidRPr="00397DD2" w:rsidSect="00F80BE1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C0953" w14:textId="77777777" w:rsidR="002207FF" w:rsidRDefault="002207FF">
      <w:r>
        <w:separator/>
      </w:r>
    </w:p>
  </w:endnote>
  <w:endnote w:type="continuationSeparator" w:id="0">
    <w:p w14:paraId="04CA0C11" w14:textId="77777777" w:rsidR="002207FF" w:rsidRDefault="00220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E3BE" w14:textId="77777777" w:rsidR="00830E9B" w:rsidRDefault="00830E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4CCD03" w14:textId="77777777" w:rsidR="00830E9B" w:rsidRDefault="00830E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830E9B" w:rsidRPr="003372D3" w14:paraId="509A4E4E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0EC05CA0" w14:textId="77777777" w:rsidR="00830E9B" w:rsidRPr="003372D3" w:rsidRDefault="00830E9B">
          <w:pPr>
            <w:ind w:right="360"/>
            <w:rPr>
              <w:lang w:val="sr-Latn-CS"/>
            </w:rPr>
          </w:pP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04AE1CAD" w14:textId="77777777" w:rsidR="00830E9B" w:rsidRPr="003372D3" w:rsidRDefault="00830E9B">
          <w:pPr>
            <w:jc w:val="center"/>
            <w:rPr>
              <w:lang w:val="sr-Latn-CS"/>
            </w:rPr>
          </w:pPr>
          <w:r>
            <w:rPr>
              <w:lang w:val="sr-Latn-CS"/>
            </w:rPr>
            <w:t>quadSquad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68ED551" w14:textId="77777777" w:rsidR="00830E9B" w:rsidRPr="003372D3" w:rsidRDefault="00830E9B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FE5492">
            <w:rPr>
              <w:rStyle w:val="PageNumber"/>
              <w:noProof/>
              <w:lang w:val="sr-Latn-CS"/>
            </w:rPr>
            <w:t>2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FE5492" w:rsidRPr="00FE5492">
              <w:rPr>
                <w:rStyle w:val="PageNumber"/>
                <w:noProof/>
                <w:lang w:val="sr-Latn-CS"/>
              </w:rPr>
              <w:t>17</w:t>
            </w:r>
          </w:fldSimple>
        </w:p>
      </w:tc>
    </w:tr>
  </w:tbl>
  <w:p w14:paraId="4ABAE3EC" w14:textId="77777777" w:rsidR="00830E9B" w:rsidRPr="003372D3" w:rsidRDefault="00830E9B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45EC1" w14:textId="77777777" w:rsidR="00830E9B" w:rsidRDefault="00830E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ACE2B" w14:textId="77777777" w:rsidR="002207FF" w:rsidRDefault="002207FF">
      <w:r>
        <w:separator/>
      </w:r>
    </w:p>
  </w:footnote>
  <w:footnote w:type="continuationSeparator" w:id="0">
    <w:p w14:paraId="7206DAE1" w14:textId="77777777" w:rsidR="002207FF" w:rsidRDefault="00220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793CE" w14:textId="77777777" w:rsidR="00830E9B" w:rsidRPr="009C31B7" w:rsidRDefault="00830E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377BE" w14:textId="77777777" w:rsidR="00830E9B" w:rsidRDefault="00830E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06E7991"/>
    <w:multiLevelType w:val="hybridMultilevel"/>
    <w:tmpl w:val="09EE73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7FE1F9D"/>
    <w:multiLevelType w:val="hybridMultilevel"/>
    <w:tmpl w:val="F8A6AE40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0F45C24"/>
    <w:multiLevelType w:val="hybridMultilevel"/>
    <w:tmpl w:val="F8A6AE40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15B600E"/>
    <w:multiLevelType w:val="hybridMultilevel"/>
    <w:tmpl w:val="ABB0113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35DA2F33"/>
    <w:multiLevelType w:val="hybridMultilevel"/>
    <w:tmpl w:val="2D06B2B0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2941B46"/>
    <w:multiLevelType w:val="hybridMultilevel"/>
    <w:tmpl w:val="2D06B2B0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6E404A1A"/>
    <w:multiLevelType w:val="hybridMultilevel"/>
    <w:tmpl w:val="2D06B2B0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7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347752726">
    <w:abstractNumId w:val="27"/>
  </w:num>
  <w:num w:numId="2" w16cid:durableId="1807426884">
    <w:abstractNumId w:val="26"/>
  </w:num>
  <w:num w:numId="3" w16cid:durableId="1113673096">
    <w:abstractNumId w:val="3"/>
  </w:num>
  <w:num w:numId="4" w16cid:durableId="1618557458">
    <w:abstractNumId w:val="14"/>
  </w:num>
  <w:num w:numId="5" w16cid:durableId="2057847244">
    <w:abstractNumId w:val="18"/>
  </w:num>
  <w:num w:numId="6" w16cid:durableId="1186558902">
    <w:abstractNumId w:val="5"/>
  </w:num>
  <w:num w:numId="7" w16cid:durableId="1747457902">
    <w:abstractNumId w:val="13"/>
  </w:num>
  <w:num w:numId="8" w16cid:durableId="1567256786">
    <w:abstractNumId w:val="17"/>
  </w:num>
  <w:num w:numId="9" w16cid:durableId="1745225324">
    <w:abstractNumId w:val="20"/>
  </w:num>
  <w:num w:numId="10" w16cid:durableId="2037845004">
    <w:abstractNumId w:val="11"/>
  </w:num>
  <w:num w:numId="11" w16cid:durableId="589706212">
    <w:abstractNumId w:val="0"/>
  </w:num>
  <w:num w:numId="12" w16cid:durableId="1823614660">
    <w:abstractNumId w:val="7"/>
  </w:num>
  <w:num w:numId="13" w16cid:durableId="1747216622">
    <w:abstractNumId w:val="22"/>
  </w:num>
  <w:num w:numId="14" w16cid:durableId="518616686">
    <w:abstractNumId w:val="1"/>
  </w:num>
  <w:num w:numId="15" w16cid:durableId="1734352482">
    <w:abstractNumId w:val="24"/>
  </w:num>
  <w:num w:numId="16" w16cid:durableId="1035352842">
    <w:abstractNumId w:val="21"/>
  </w:num>
  <w:num w:numId="17" w16cid:durableId="281349825">
    <w:abstractNumId w:val="16"/>
  </w:num>
  <w:num w:numId="18" w16cid:durableId="1163355328">
    <w:abstractNumId w:val="2"/>
  </w:num>
  <w:num w:numId="19" w16cid:durableId="2088072883">
    <w:abstractNumId w:val="10"/>
  </w:num>
  <w:num w:numId="20" w16cid:durableId="1570921648">
    <w:abstractNumId w:val="12"/>
  </w:num>
  <w:num w:numId="21" w16cid:durableId="1460757637">
    <w:abstractNumId w:val="19"/>
  </w:num>
  <w:num w:numId="22" w16cid:durableId="818306750">
    <w:abstractNumId w:val="4"/>
  </w:num>
  <w:num w:numId="23" w16cid:durableId="240726466">
    <w:abstractNumId w:val="8"/>
  </w:num>
  <w:num w:numId="24" w16cid:durableId="675618652">
    <w:abstractNumId w:val="6"/>
  </w:num>
  <w:num w:numId="25" w16cid:durableId="1918518164">
    <w:abstractNumId w:val="15"/>
  </w:num>
  <w:num w:numId="26" w16cid:durableId="1349066314">
    <w:abstractNumId w:val="25"/>
  </w:num>
  <w:num w:numId="27" w16cid:durableId="670834686">
    <w:abstractNumId w:val="23"/>
  </w:num>
  <w:num w:numId="28" w16cid:durableId="1491092699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1009A"/>
    <w:rsid w:val="000366F2"/>
    <w:rsid w:val="00037080"/>
    <w:rsid w:val="000615B4"/>
    <w:rsid w:val="0006338E"/>
    <w:rsid w:val="00065871"/>
    <w:rsid w:val="000731DF"/>
    <w:rsid w:val="00080F92"/>
    <w:rsid w:val="000817C9"/>
    <w:rsid w:val="00082A7C"/>
    <w:rsid w:val="00097F43"/>
    <w:rsid w:val="000B2C36"/>
    <w:rsid w:val="000C6A5F"/>
    <w:rsid w:val="00112218"/>
    <w:rsid w:val="00114E2C"/>
    <w:rsid w:val="0013157C"/>
    <w:rsid w:val="00132780"/>
    <w:rsid w:val="00143087"/>
    <w:rsid w:val="001441E3"/>
    <w:rsid w:val="00150CC1"/>
    <w:rsid w:val="001517F6"/>
    <w:rsid w:val="00157F2A"/>
    <w:rsid w:val="00167FDF"/>
    <w:rsid w:val="001807C8"/>
    <w:rsid w:val="00190105"/>
    <w:rsid w:val="001911F9"/>
    <w:rsid w:val="001C5F47"/>
    <w:rsid w:val="001D0890"/>
    <w:rsid w:val="001E5849"/>
    <w:rsid w:val="001F04DA"/>
    <w:rsid w:val="001F663F"/>
    <w:rsid w:val="001F7D36"/>
    <w:rsid w:val="0020422A"/>
    <w:rsid w:val="00206198"/>
    <w:rsid w:val="00206E1F"/>
    <w:rsid w:val="002207FF"/>
    <w:rsid w:val="00225B05"/>
    <w:rsid w:val="002334EB"/>
    <w:rsid w:val="00234684"/>
    <w:rsid w:val="002456C9"/>
    <w:rsid w:val="0025395B"/>
    <w:rsid w:val="00254CBE"/>
    <w:rsid w:val="00255A41"/>
    <w:rsid w:val="00264EC4"/>
    <w:rsid w:val="00270678"/>
    <w:rsid w:val="00280BA5"/>
    <w:rsid w:val="002922C4"/>
    <w:rsid w:val="002A5E27"/>
    <w:rsid w:val="002A7107"/>
    <w:rsid w:val="002B5424"/>
    <w:rsid w:val="002C12A7"/>
    <w:rsid w:val="002D5541"/>
    <w:rsid w:val="002E1608"/>
    <w:rsid w:val="00312E55"/>
    <w:rsid w:val="00317A7B"/>
    <w:rsid w:val="003356F6"/>
    <w:rsid w:val="003372D3"/>
    <w:rsid w:val="00347321"/>
    <w:rsid w:val="00373231"/>
    <w:rsid w:val="003820FD"/>
    <w:rsid w:val="00382A6D"/>
    <w:rsid w:val="003860D3"/>
    <w:rsid w:val="00386547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45A8C"/>
    <w:rsid w:val="0045114B"/>
    <w:rsid w:val="004526F1"/>
    <w:rsid w:val="00456A20"/>
    <w:rsid w:val="00460783"/>
    <w:rsid w:val="00473B3E"/>
    <w:rsid w:val="00482D18"/>
    <w:rsid w:val="004831AE"/>
    <w:rsid w:val="00491CC1"/>
    <w:rsid w:val="004A74DD"/>
    <w:rsid w:val="004B6912"/>
    <w:rsid w:val="004E0725"/>
    <w:rsid w:val="004E4574"/>
    <w:rsid w:val="004E5822"/>
    <w:rsid w:val="004E6C9A"/>
    <w:rsid w:val="00500DA2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631C6F"/>
    <w:rsid w:val="0063291D"/>
    <w:rsid w:val="0063574A"/>
    <w:rsid w:val="00660B84"/>
    <w:rsid w:val="00662CF6"/>
    <w:rsid w:val="006643E1"/>
    <w:rsid w:val="00677488"/>
    <w:rsid w:val="00680C15"/>
    <w:rsid w:val="00686570"/>
    <w:rsid w:val="0069445A"/>
    <w:rsid w:val="006C2F57"/>
    <w:rsid w:val="006D2FE2"/>
    <w:rsid w:val="006E5E1D"/>
    <w:rsid w:val="006F37E4"/>
    <w:rsid w:val="00705464"/>
    <w:rsid w:val="007061AB"/>
    <w:rsid w:val="007107D8"/>
    <w:rsid w:val="00710E3A"/>
    <w:rsid w:val="00712834"/>
    <w:rsid w:val="007131C3"/>
    <w:rsid w:val="00716C93"/>
    <w:rsid w:val="00723D7F"/>
    <w:rsid w:val="00732741"/>
    <w:rsid w:val="007368FA"/>
    <w:rsid w:val="00743C19"/>
    <w:rsid w:val="0074590A"/>
    <w:rsid w:val="00751D4E"/>
    <w:rsid w:val="00763367"/>
    <w:rsid w:val="00764E3D"/>
    <w:rsid w:val="00773841"/>
    <w:rsid w:val="00780070"/>
    <w:rsid w:val="00785A86"/>
    <w:rsid w:val="00786068"/>
    <w:rsid w:val="00792D6C"/>
    <w:rsid w:val="0079569D"/>
    <w:rsid w:val="00796121"/>
    <w:rsid w:val="007A40D6"/>
    <w:rsid w:val="007A4546"/>
    <w:rsid w:val="007A4E27"/>
    <w:rsid w:val="007C0E8E"/>
    <w:rsid w:val="007C4972"/>
    <w:rsid w:val="007C6B66"/>
    <w:rsid w:val="007E0B43"/>
    <w:rsid w:val="00804367"/>
    <w:rsid w:val="00830E9B"/>
    <w:rsid w:val="0083142E"/>
    <w:rsid w:val="00834900"/>
    <w:rsid w:val="00841DB9"/>
    <w:rsid w:val="00851C0C"/>
    <w:rsid w:val="0086415B"/>
    <w:rsid w:val="00885A38"/>
    <w:rsid w:val="00891617"/>
    <w:rsid w:val="008D40CE"/>
    <w:rsid w:val="008E58B1"/>
    <w:rsid w:val="008E6948"/>
    <w:rsid w:val="009029D5"/>
    <w:rsid w:val="0090327F"/>
    <w:rsid w:val="009037F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7162C"/>
    <w:rsid w:val="009A291F"/>
    <w:rsid w:val="009B2233"/>
    <w:rsid w:val="009B349F"/>
    <w:rsid w:val="009B3AA3"/>
    <w:rsid w:val="009C31B7"/>
    <w:rsid w:val="009C3260"/>
    <w:rsid w:val="009C7C87"/>
    <w:rsid w:val="009D5ECD"/>
    <w:rsid w:val="009E384C"/>
    <w:rsid w:val="009F2784"/>
    <w:rsid w:val="009F61E4"/>
    <w:rsid w:val="00A12200"/>
    <w:rsid w:val="00A214E0"/>
    <w:rsid w:val="00A238EE"/>
    <w:rsid w:val="00A55444"/>
    <w:rsid w:val="00A62A6D"/>
    <w:rsid w:val="00A763B7"/>
    <w:rsid w:val="00A81CD1"/>
    <w:rsid w:val="00A82910"/>
    <w:rsid w:val="00A8646C"/>
    <w:rsid w:val="00A87065"/>
    <w:rsid w:val="00AB537F"/>
    <w:rsid w:val="00AB730D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70376"/>
    <w:rsid w:val="00B70F61"/>
    <w:rsid w:val="00B75625"/>
    <w:rsid w:val="00B849B5"/>
    <w:rsid w:val="00B93B67"/>
    <w:rsid w:val="00B947EE"/>
    <w:rsid w:val="00BA03E9"/>
    <w:rsid w:val="00BC0D10"/>
    <w:rsid w:val="00BC2229"/>
    <w:rsid w:val="00BC4506"/>
    <w:rsid w:val="00C032FC"/>
    <w:rsid w:val="00C038BA"/>
    <w:rsid w:val="00C206AF"/>
    <w:rsid w:val="00C44BC7"/>
    <w:rsid w:val="00C503E4"/>
    <w:rsid w:val="00C549E0"/>
    <w:rsid w:val="00C61E30"/>
    <w:rsid w:val="00C64574"/>
    <w:rsid w:val="00C83DEF"/>
    <w:rsid w:val="00C9046D"/>
    <w:rsid w:val="00C92A15"/>
    <w:rsid w:val="00CA227D"/>
    <w:rsid w:val="00CA58C5"/>
    <w:rsid w:val="00CA5E5F"/>
    <w:rsid w:val="00CA62F9"/>
    <w:rsid w:val="00CB17FD"/>
    <w:rsid w:val="00CF2AB8"/>
    <w:rsid w:val="00D00311"/>
    <w:rsid w:val="00D12B1F"/>
    <w:rsid w:val="00D14007"/>
    <w:rsid w:val="00D15A86"/>
    <w:rsid w:val="00D20F4E"/>
    <w:rsid w:val="00D21A8C"/>
    <w:rsid w:val="00D270AF"/>
    <w:rsid w:val="00D27246"/>
    <w:rsid w:val="00D35CC6"/>
    <w:rsid w:val="00D402FD"/>
    <w:rsid w:val="00D44844"/>
    <w:rsid w:val="00D62AEA"/>
    <w:rsid w:val="00D67D2B"/>
    <w:rsid w:val="00D7252F"/>
    <w:rsid w:val="00D77D96"/>
    <w:rsid w:val="00D87B08"/>
    <w:rsid w:val="00DB55A8"/>
    <w:rsid w:val="00DC7682"/>
    <w:rsid w:val="00DD0501"/>
    <w:rsid w:val="00DD4C2E"/>
    <w:rsid w:val="00DE3C0B"/>
    <w:rsid w:val="00DE518F"/>
    <w:rsid w:val="00DF3401"/>
    <w:rsid w:val="00DF5ADA"/>
    <w:rsid w:val="00E01AFB"/>
    <w:rsid w:val="00E06186"/>
    <w:rsid w:val="00E061BD"/>
    <w:rsid w:val="00E15A22"/>
    <w:rsid w:val="00E177E4"/>
    <w:rsid w:val="00E22BBC"/>
    <w:rsid w:val="00E41E1D"/>
    <w:rsid w:val="00E44E7C"/>
    <w:rsid w:val="00E5055D"/>
    <w:rsid w:val="00E55045"/>
    <w:rsid w:val="00E604E6"/>
    <w:rsid w:val="00E934AD"/>
    <w:rsid w:val="00E9696A"/>
    <w:rsid w:val="00EB10DF"/>
    <w:rsid w:val="00ED1FFE"/>
    <w:rsid w:val="00ED7BEC"/>
    <w:rsid w:val="00EE56F0"/>
    <w:rsid w:val="00EF042E"/>
    <w:rsid w:val="00EF7257"/>
    <w:rsid w:val="00F02B6F"/>
    <w:rsid w:val="00F06298"/>
    <w:rsid w:val="00F220C7"/>
    <w:rsid w:val="00F2448B"/>
    <w:rsid w:val="00F31591"/>
    <w:rsid w:val="00F6331E"/>
    <w:rsid w:val="00F63B49"/>
    <w:rsid w:val="00F6773B"/>
    <w:rsid w:val="00F70F8C"/>
    <w:rsid w:val="00F80BE1"/>
    <w:rsid w:val="00F8455A"/>
    <w:rsid w:val="00F85C16"/>
    <w:rsid w:val="00F93061"/>
    <w:rsid w:val="00FA57D9"/>
    <w:rsid w:val="00FB548A"/>
    <w:rsid w:val="00FD7BE1"/>
    <w:rsid w:val="00FE5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2E4769"/>
  <w15:docId w15:val="{F0BD8525-0D14-486D-AAC4-55CE073D9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0BE1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F80BE1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F80BE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F80BE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F80BE1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F80BE1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F80BE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80BE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F80BE1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80BE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F80BE1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F80BE1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F80BE1"/>
    <w:pPr>
      <w:ind w:left="900" w:hanging="900"/>
    </w:pPr>
  </w:style>
  <w:style w:type="paragraph" w:styleId="TOC1">
    <w:name w:val="toc 1"/>
    <w:basedOn w:val="Normal"/>
    <w:next w:val="Normal"/>
    <w:semiHidden/>
    <w:rsid w:val="00F80BE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F80BE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F80BE1"/>
    <w:pPr>
      <w:tabs>
        <w:tab w:val="right" w:pos="9360"/>
      </w:tabs>
      <w:ind w:left="864"/>
    </w:pPr>
  </w:style>
  <w:style w:type="paragraph" w:styleId="Header">
    <w:name w:val="header"/>
    <w:basedOn w:val="Normal"/>
    <w:rsid w:val="00F80B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80B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80BE1"/>
  </w:style>
  <w:style w:type="paragraph" w:styleId="BodyText2">
    <w:name w:val="Body Text 2"/>
    <w:basedOn w:val="Normal"/>
    <w:rsid w:val="00F80BE1"/>
    <w:pPr>
      <w:jc w:val="center"/>
    </w:pPr>
    <w:rPr>
      <w:b/>
      <w:bCs/>
    </w:rPr>
  </w:style>
  <w:style w:type="paragraph" w:styleId="BodyText3">
    <w:name w:val="Body Text 3"/>
    <w:basedOn w:val="Normal"/>
    <w:rsid w:val="00F80BE1"/>
    <w:rPr>
      <w:b/>
      <w:bCs/>
    </w:rPr>
  </w:style>
  <w:style w:type="paragraph" w:customStyle="1" w:styleId="Tabletext">
    <w:name w:val="Tabletext"/>
    <w:basedOn w:val="Normal"/>
    <w:rsid w:val="00F80BE1"/>
    <w:pPr>
      <w:keepLines/>
      <w:spacing w:after="120"/>
    </w:pPr>
  </w:style>
  <w:style w:type="paragraph" w:styleId="BodyText">
    <w:name w:val="Body Text"/>
    <w:basedOn w:val="Normal"/>
    <w:link w:val="BodyTextChar"/>
    <w:rsid w:val="00F80BE1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80BE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80BE1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F80BE1"/>
    <w:pPr>
      <w:ind w:left="600"/>
    </w:pPr>
  </w:style>
  <w:style w:type="paragraph" w:styleId="TOC5">
    <w:name w:val="toc 5"/>
    <w:basedOn w:val="Normal"/>
    <w:next w:val="Normal"/>
    <w:autoRedefine/>
    <w:semiHidden/>
    <w:rsid w:val="00F80BE1"/>
    <w:pPr>
      <w:ind w:left="800"/>
    </w:pPr>
  </w:style>
  <w:style w:type="paragraph" w:styleId="TOC6">
    <w:name w:val="toc 6"/>
    <w:basedOn w:val="Normal"/>
    <w:next w:val="Normal"/>
    <w:autoRedefine/>
    <w:semiHidden/>
    <w:rsid w:val="00F80BE1"/>
    <w:pPr>
      <w:ind w:left="1000"/>
    </w:pPr>
  </w:style>
  <w:style w:type="paragraph" w:styleId="TOC7">
    <w:name w:val="toc 7"/>
    <w:basedOn w:val="Normal"/>
    <w:next w:val="Normal"/>
    <w:autoRedefine/>
    <w:semiHidden/>
    <w:rsid w:val="00F80BE1"/>
    <w:pPr>
      <w:ind w:left="1200"/>
    </w:pPr>
  </w:style>
  <w:style w:type="paragraph" w:styleId="TOC8">
    <w:name w:val="toc 8"/>
    <w:basedOn w:val="Normal"/>
    <w:next w:val="Normal"/>
    <w:autoRedefine/>
    <w:semiHidden/>
    <w:rsid w:val="00F80BE1"/>
    <w:pPr>
      <w:ind w:left="1400"/>
    </w:pPr>
  </w:style>
  <w:style w:type="paragraph" w:styleId="TOC9">
    <w:name w:val="toc 9"/>
    <w:basedOn w:val="Normal"/>
    <w:next w:val="Normal"/>
    <w:autoRedefine/>
    <w:semiHidden/>
    <w:rsid w:val="00F80BE1"/>
    <w:pPr>
      <w:ind w:left="1600"/>
    </w:pPr>
  </w:style>
  <w:style w:type="paragraph" w:styleId="FootnoteText">
    <w:name w:val="footnote text"/>
    <w:basedOn w:val="Normal"/>
    <w:semiHidden/>
    <w:rsid w:val="00F80BE1"/>
  </w:style>
  <w:style w:type="character" w:styleId="FootnoteReference">
    <w:name w:val="footnote reference"/>
    <w:basedOn w:val="DefaultParagraphFont"/>
    <w:semiHidden/>
    <w:rsid w:val="00F80BE1"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rsid w:val="009B34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349F"/>
    <w:rPr>
      <w:rFonts w:ascii="Tahoma" w:hAnsi="Tahoma" w:cs="Tahoma"/>
      <w:sz w:val="16"/>
      <w:szCs w:val="16"/>
      <w:lang w:eastAsia="sr-Latn-CS"/>
    </w:rPr>
  </w:style>
  <w:style w:type="character" w:customStyle="1" w:styleId="BodyTextChar">
    <w:name w:val="Body Text Char"/>
    <w:basedOn w:val="DefaultParagraphFont"/>
    <w:link w:val="BodyText"/>
    <w:rsid w:val="00764E3D"/>
    <w:rPr>
      <w:lang w:eastAsia="sr-Latn-CS"/>
    </w:rPr>
  </w:style>
  <w:style w:type="character" w:customStyle="1" w:styleId="Heading2Char">
    <w:name w:val="Heading 2 Char"/>
    <w:basedOn w:val="DefaultParagraphFont"/>
    <w:link w:val="Heading2"/>
    <w:rsid w:val="00780070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F12D4-FFB7-45CF-B0B8-D874E1682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18</TotalTime>
  <Pages>17</Pages>
  <Words>2797</Words>
  <Characters>15944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Stefan Stankovic</cp:lastModifiedBy>
  <cp:revision>6</cp:revision>
  <cp:lastPrinted>1900-12-31T22:00:00Z</cp:lastPrinted>
  <dcterms:created xsi:type="dcterms:W3CDTF">2023-04-08T19:18:00Z</dcterms:created>
  <dcterms:modified xsi:type="dcterms:W3CDTF">2023-04-08T20:14:00Z</dcterms:modified>
</cp:coreProperties>
</file>