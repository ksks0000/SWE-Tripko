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DF13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3B9A50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F9BFB07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DFA2112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FD38E19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1FF37C4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Tripko</w:t>
      </w:r>
    </w:p>
    <w:p w14:paraId="570B1638" w14:textId="77777777" w:rsidR="000D1FB8" w:rsidRPr="000D1FB8" w:rsidRDefault="000D1FB8" w:rsidP="000D1FB8">
      <w:pPr>
        <w:rPr>
          <w:lang w:val="sr-Latn-CS"/>
        </w:rPr>
      </w:pPr>
    </w:p>
    <w:p w14:paraId="5F604F23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planiranje putovanja</w:t>
      </w:r>
    </w:p>
    <w:p w14:paraId="0CC8E808" w14:textId="77777777" w:rsidR="000D1FB8" w:rsidRDefault="000D1FB8" w:rsidP="000D1FB8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</w:p>
    <w:p w14:paraId="127A271E" w14:textId="584EBA04" w:rsidR="002343C5" w:rsidRPr="006F61C6" w:rsidRDefault="000D1FB8" w:rsidP="00A4720D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 w:rsidR="008E29EF"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</w:t>
      </w:r>
      <w:r w:rsidR="00B37684">
        <w:rPr>
          <w:lang w:val="sr-Latn-CS"/>
        </w:rPr>
        <w:t>a</w:t>
      </w:r>
    </w:p>
    <w:p w14:paraId="38564383" w14:textId="22773908" w:rsidR="002343C5" w:rsidRPr="006F61C6" w:rsidRDefault="006F61C6" w:rsidP="00B37684">
      <w:pPr>
        <w:pStyle w:val="Title"/>
        <w:jc w:val="left"/>
        <w:rPr>
          <w:lang w:val="sr-Latn-CS"/>
        </w:rPr>
      </w:pPr>
      <w:r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6068C8FC" w14:textId="77777777" w:rsidR="00A97B47" w:rsidRPr="000D1FB8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2EF367EE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0D1FB8">
        <w:rPr>
          <w:lang w:val="sr-Latn-CS"/>
        </w:rPr>
        <w:t>web aplikacije za planiranje putovanja – Tripko</w:t>
      </w:r>
      <w:r w:rsidR="002343C5" w:rsidRPr="006F61C6">
        <w:rPr>
          <w:lang w:val="sr-Latn-CS"/>
        </w:rPr>
        <w:t xml:space="preserve">.  </w:t>
      </w:r>
    </w:p>
    <w:p w14:paraId="4AE6DD04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15B9CE34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6B5E9EA0" w14:textId="374BA0BD" w:rsidR="00F267E3" w:rsidRPr="00B37684" w:rsidRDefault="00F267E3" w:rsidP="00B37684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5764"/>
      </w:tblGrid>
      <w:tr w:rsidR="00F267E3" w:rsidRPr="00A74DEF" w14:paraId="7E0BB0F2" w14:textId="77777777" w:rsidTr="00B10BF0">
        <w:tc>
          <w:tcPr>
            <w:tcW w:w="2835" w:type="dxa"/>
          </w:tcPr>
          <w:p w14:paraId="27F86187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7EC24631" w14:textId="77777777" w:rsidR="00F267E3" w:rsidRPr="00A74DEF" w:rsidRDefault="000D1FB8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Tripko</w:t>
            </w:r>
          </w:p>
        </w:tc>
      </w:tr>
      <w:tr w:rsidR="00F267E3" w:rsidRPr="00A74DEF" w14:paraId="7BB78C4A" w14:textId="77777777" w:rsidTr="00B10BF0">
        <w:tc>
          <w:tcPr>
            <w:tcW w:w="2835" w:type="dxa"/>
          </w:tcPr>
          <w:p w14:paraId="21902A87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32BC4533" w14:textId="77777777" w:rsidR="000D1FB8" w:rsidRPr="00A74DEF" w:rsidRDefault="000D1FB8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quadSquad</w:t>
            </w:r>
          </w:p>
        </w:tc>
      </w:tr>
      <w:tr w:rsidR="00F267E3" w:rsidRPr="00A74DEF" w14:paraId="19607977" w14:textId="77777777" w:rsidTr="00B10BF0">
        <w:tc>
          <w:tcPr>
            <w:tcW w:w="2835" w:type="dxa"/>
          </w:tcPr>
          <w:p w14:paraId="4B8E001F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21A78E3D" w14:textId="2C877961" w:rsidR="0074473A" w:rsidRDefault="00AC2962" w:rsidP="005A054F">
            <w:pPr>
              <w:rPr>
                <w:lang w:val="sr-Latn-RS"/>
              </w:rPr>
            </w:pPr>
            <w:r>
              <w:t>1.</w:t>
            </w:r>
            <w:r w:rsidR="00B37684">
              <w:t xml:space="preserve"> </w:t>
            </w:r>
            <w:r w:rsidR="0074473A">
              <w:t xml:space="preserve">Miljana Cakić </w:t>
            </w:r>
            <w:r w:rsidR="0074473A">
              <w:rPr>
                <w:lang w:val="sr-Latn-RS"/>
              </w:rPr>
              <w:t>18467,</w:t>
            </w:r>
          </w:p>
          <w:p w14:paraId="34087FFF" w14:textId="6448572D" w:rsidR="0074473A" w:rsidRDefault="00AC2962" w:rsidP="0074473A">
            <w:pPr>
              <w:rPr>
                <w:lang w:val="sr-Latn-RS"/>
              </w:rPr>
            </w:pPr>
            <w:r>
              <w:rPr>
                <w:lang w:val="sr-Latn-RS"/>
              </w:rPr>
              <w:t>2.</w:t>
            </w:r>
            <w:r w:rsidR="00B37684">
              <w:rPr>
                <w:lang w:val="sr-Latn-RS"/>
              </w:rPr>
              <w:t xml:space="preserve"> </w:t>
            </w:r>
            <w:r w:rsidR="0074473A">
              <w:rPr>
                <w:lang w:val="sr-Latn-RS"/>
              </w:rPr>
              <w:t>Ksenija Seizović 18367,</w:t>
            </w:r>
          </w:p>
          <w:p w14:paraId="45231834" w14:textId="46454A7D" w:rsidR="0074473A" w:rsidRDefault="00AC2962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3.</w:t>
            </w:r>
            <w:r w:rsidR="00B37684">
              <w:rPr>
                <w:lang w:val="sr-Latn-RS"/>
              </w:rPr>
              <w:t xml:space="preserve"> </w:t>
            </w:r>
            <w:r w:rsidR="0074473A">
              <w:rPr>
                <w:lang w:val="sr-Latn-RS"/>
              </w:rPr>
              <w:t>Stefan Stanković 18395,</w:t>
            </w:r>
          </w:p>
          <w:p w14:paraId="6E645010" w14:textId="6B4781E3" w:rsidR="00F267E3" w:rsidRPr="0074473A" w:rsidRDefault="00AC2962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4.</w:t>
            </w:r>
            <w:r w:rsidR="00B37684">
              <w:rPr>
                <w:lang w:val="sr-Latn-RS"/>
              </w:rPr>
              <w:t xml:space="preserve"> </w:t>
            </w:r>
            <w:r w:rsidR="0074473A">
              <w:rPr>
                <w:lang w:val="sr-Latn-RS"/>
              </w:rPr>
              <w:t>Dimitrije Stojilković 18429</w:t>
            </w:r>
          </w:p>
        </w:tc>
      </w:tr>
      <w:tr w:rsidR="00AB1DE2" w:rsidRPr="003372D3" w14:paraId="2C8B7CE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34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10DA" w14:textId="659FE680" w:rsidR="00AB1DE2" w:rsidRPr="00AB1DE2" w:rsidRDefault="000237A7" w:rsidP="00AB1DE2">
            <w:r>
              <w:t xml:space="preserve">otežana </w:t>
            </w:r>
            <w:r w:rsidR="00D91FE0">
              <w:t xml:space="preserve">samostalna </w:t>
            </w:r>
            <w:r w:rsidR="0074473A">
              <w:t>organizacija putovanja</w:t>
            </w:r>
            <w:r>
              <w:t xml:space="preserve"> i pronalaženje i oglašavanje vodiča</w:t>
            </w:r>
          </w:p>
        </w:tc>
      </w:tr>
      <w:tr w:rsidR="00AB1DE2" w:rsidRPr="003372D3" w14:paraId="5A9D02B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473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E3A4" w14:textId="2EEC49E5" w:rsidR="00AB1DE2" w:rsidRPr="00273B41" w:rsidRDefault="00A35D73" w:rsidP="00AB1DE2">
            <w:r>
              <w:t>t</w:t>
            </w:r>
            <w:r w:rsidR="00D91FE0">
              <w:t>uriste koji bi da sami naprave svoj plan putovanja</w:t>
            </w:r>
            <w:r w:rsidR="00DD1D3B">
              <w:t>, vodi</w:t>
            </w:r>
            <w:r w:rsidR="00DD1D3B">
              <w:rPr>
                <w:lang w:val="sr-Latn-RS"/>
              </w:rPr>
              <w:t xml:space="preserve">če koji bi voleli da </w:t>
            </w:r>
            <w:r w:rsidR="000237A7">
              <w:rPr>
                <w:lang w:val="sr-Latn-RS"/>
              </w:rPr>
              <w:t>organizuju sopstvenu rutu</w:t>
            </w:r>
          </w:p>
        </w:tc>
      </w:tr>
      <w:tr w:rsidR="00AB1DE2" w:rsidRPr="003372D3" w14:paraId="1897458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FA5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DF95" w14:textId="59BBB15C" w:rsidR="00AB1DE2" w:rsidRPr="00AB1DE2" w:rsidRDefault="00A35D73" w:rsidP="00AB1DE2">
            <w:r>
              <w:t>l</w:t>
            </w:r>
            <w:r w:rsidR="00D91FE0">
              <w:t>oše upravljanje budžetom, loše poznavanje destinacija, teže nalaženje vodiča</w:t>
            </w:r>
          </w:p>
        </w:tc>
      </w:tr>
      <w:tr w:rsidR="00AB1DE2" w:rsidRPr="003372D3" w14:paraId="7378C81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085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6DA3" w14:textId="7D68875A" w:rsidR="00D91FE0" w:rsidRPr="00AB1DE2" w:rsidRDefault="00A35D73" w:rsidP="00AB1DE2">
            <w:r>
              <w:t>o</w:t>
            </w:r>
            <w:r w:rsidR="003A79EA">
              <w:t>mogućiti b</w:t>
            </w:r>
            <w:r w:rsidR="00FD216A">
              <w:t>rz</w:t>
            </w:r>
            <w:r w:rsidR="003A79EA">
              <w:t>u</w:t>
            </w:r>
            <w:r w:rsidR="00FD216A">
              <w:t xml:space="preserve"> i lak</w:t>
            </w:r>
            <w:r w:rsidR="003A79EA">
              <w:t>u</w:t>
            </w:r>
            <w:r w:rsidR="00FD216A">
              <w:t xml:space="preserve"> organizacij</w:t>
            </w:r>
            <w:r w:rsidR="003A79EA">
              <w:t>u</w:t>
            </w:r>
            <w:r w:rsidR="00FD216A">
              <w:t xml:space="preserve"> putovanj</w:t>
            </w:r>
            <w:r>
              <w:t>a</w:t>
            </w:r>
            <w:r w:rsidR="00FD216A">
              <w:t>, pronalaženje vodiča, i efikasno raspolaganje budžetom za vreme putovanja.</w:t>
            </w:r>
          </w:p>
        </w:tc>
      </w:tr>
      <w:tr w:rsidR="00AB1DE2" w:rsidRPr="003372D3" w14:paraId="3AC00AC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742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7101" w14:textId="5C640F65" w:rsidR="00AB1DE2" w:rsidRPr="00AB1DE2" w:rsidRDefault="00A35D73" w:rsidP="00AB1DE2">
            <w:r>
              <w:t xml:space="preserve">turistima </w:t>
            </w:r>
            <w:r w:rsidR="00FD216A">
              <w:t>koji žele da sebi olakšaju organizovanje putovanja i dobrim poznavaocima</w:t>
            </w:r>
            <w:r w:rsidR="00A628A1">
              <w:t xml:space="preserve"> područja</w:t>
            </w:r>
            <w:r w:rsidR="00FD216A">
              <w:t xml:space="preserve"> koji bi želeli da se oprobaju u ulozi vodiča.</w:t>
            </w:r>
          </w:p>
        </w:tc>
      </w:tr>
      <w:tr w:rsidR="00AB1DE2" w:rsidRPr="003372D3" w14:paraId="6E90173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59B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233" w14:textId="4EB36E9F" w:rsidR="00AB1DE2" w:rsidRPr="00273B41" w:rsidRDefault="00273B41" w:rsidP="00AB1DE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će </w:t>
            </w:r>
            <w:r w:rsidR="003A79EA">
              <w:rPr>
                <w:lang w:val="sr-Latn-RS"/>
              </w:rPr>
              <w:t xml:space="preserve">lakše </w:t>
            </w:r>
            <w:r w:rsidR="00A35D73">
              <w:rPr>
                <w:lang w:val="sr-Latn-RS"/>
              </w:rPr>
              <w:t>sarađivati međusobno</w:t>
            </w:r>
          </w:p>
        </w:tc>
      </w:tr>
      <w:tr w:rsidR="00AB1DE2" w:rsidRPr="003372D3" w14:paraId="6006DD9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F63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6B07" w14:textId="77777777" w:rsidR="00AB1DE2" w:rsidRPr="00AB1DE2" w:rsidRDefault="00273B41" w:rsidP="00AB1DE2">
            <w:r>
              <w:t>web</w:t>
            </w:r>
            <w:r w:rsidR="00AB1DE2" w:rsidRPr="00AB1DE2">
              <w:t xml:space="preserve"> </w:t>
            </w:r>
            <w:r>
              <w:t>aplikacija</w:t>
            </w:r>
          </w:p>
        </w:tc>
      </w:tr>
      <w:tr w:rsidR="00AB1DE2" w:rsidRPr="003372D3" w14:paraId="7192D80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888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B82" w14:textId="786592E7" w:rsidR="00AB1DE2" w:rsidRPr="00AB1DE2" w:rsidRDefault="00A35D73" w:rsidP="00AB1DE2">
            <w:r>
              <w:t>o</w:t>
            </w:r>
            <w:r w:rsidR="003A79EA">
              <w:t>mogućava personalizovan prikaz i pretragu dostupnih ruta i vodiča, kao i dodavanje novih</w:t>
            </w:r>
            <w:r>
              <w:t xml:space="preserve"> ruta</w:t>
            </w:r>
          </w:p>
        </w:tc>
      </w:tr>
      <w:tr w:rsidR="00AB1DE2" w:rsidRPr="003372D3" w14:paraId="2C9E5BD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B4E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2FE0" w14:textId="77777777" w:rsidR="00AB1DE2" w:rsidRPr="00AB1DE2" w:rsidRDefault="003A79EA" w:rsidP="00AB1DE2">
            <w:r>
              <w:t>postojećih aplikacija koje ne omogućavaju unajmljivanje vodiča i modifikaciju rute</w:t>
            </w:r>
          </w:p>
        </w:tc>
      </w:tr>
      <w:tr w:rsidR="00AB1DE2" w:rsidRPr="003372D3" w14:paraId="3961DD9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710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653E" w14:textId="3C117ABC" w:rsidR="00E934D1" w:rsidRPr="00AB1DE2" w:rsidRDefault="003A79EA" w:rsidP="00AB1DE2">
            <w:r>
              <w:t>obezbediti bolji doživljaj samog putovanja</w:t>
            </w:r>
          </w:p>
        </w:tc>
      </w:tr>
    </w:tbl>
    <w:p w14:paraId="7A7F543A" w14:textId="77777777" w:rsidR="00D96EF7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01CF3BDF" w14:textId="77777777" w:rsidR="003A79EA" w:rsidRDefault="003A79EA" w:rsidP="003A79EA">
      <w:pPr>
        <w:ind w:left="720"/>
        <w:rPr>
          <w:lang w:val="sr-Latn-CS"/>
        </w:rPr>
      </w:pPr>
      <w:r>
        <w:rPr>
          <w:lang w:val="sr-Latn-CS"/>
        </w:rPr>
        <w:t>Tripko treba da sadrži:</w:t>
      </w:r>
    </w:p>
    <w:p w14:paraId="2FA06A50" w14:textId="77777777" w:rsidR="00E934D1" w:rsidRDefault="00E934D1" w:rsidP="00E934D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Mogućnost oglašavanja vodiča</w:t>
      </w:r>
    </w:p>
    <w:p w14:paraId="72F80338" w14:textId="63C62FE6" w:rsidR="00E934D1" w:rsidRPr="00E934D1" w:rsidRDefault="00E934D1" w:rsidP="00E934D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Mogućnost unajmljivanja vodiča</w:t>
      </w:r>
    </w:p>
    <w:p w14:paraId="063884CD" w14:textId="2D1753D6" w:rsidR="003A79EA" w:rsidRDefault="003A79EA" w:rsidP="003A79EA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Informacije o gradovima</w:t>
      </w:r>
    </w:p>
    <w:p w14:paraId="414B5516" w14:textId="77777777" w:rsidR="003A79EA" w:rsidRDefault="003A79EA" w:rsidP="003A79EA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Informacije o znamenitostima</w:t>
      </w:r>
    </w:p>
    <w:p w14:paraId="0CA1658A" w14:textId="05AF7E12" w:rsidR="00E934D1" w:rsidRPr="00E934D1" w:rsidRDefault="009B0CB1" w:rsidP="00EB1D9A">
      <w:pPr>
        <w:numPr>
          <w:ilvl w:val="0"/>
          <w:numId w:val="15"/>
        </w:numPr>
        <w:rPr>
          <w:lang w:val="sr-Latn-CS"/>
        </w:rPr>
      </w:pPr>
      <w:r w:rsidRPr="00E934D1">
        <w:rPr>
          <w:lang w:val="sr-Latn-CS"/>
        </w:rPr>
        <w:t>Mogućnost za kreiranje turističkih ruta</w:t>
      </w:r>
      <w:r w:rsidR="00A628A1">
        <w:rPr>
          <w:lang w:val="sr-Latn-CS"/>
        </w:rPr>
        <w:t xml:space="preserve"> </w:t>
      </w:r>
      <w:r w:rsidR="00E934D1" w:rsidRPr="00E934D1">
        <w:rPr>
          <w:lang w:val="sr-Latn-CS"/>
        </w:rPr>
        <w:t>(privatnih i javnih)</w:t>
      </w:r>
    </w:p>
    <w:p w14:paraId="371C5D1E" w14:textId="77777777" w:rsidR="009B0CB1" w:rsidRDefault="009B0CB1" w:rsidP="009B0CB1">
      <w:pPr>
        <w:ind w:left="720"/>
        <w:rPr>
          <w:lang w:val="sr-Latn-CS"/>
        </w:rPr>
      </w:pPr>
      <w:r>
        <w:rPr>
          <w:lang w:val="sr-Latn-CS"/>
        </w:rPr>
        <w:t>Omogućiti:</w:t>
      </w:r>
    </w:p>
    <w:p w14:paraId="1C37C40D" w14:textId="55BE572C" w:rsidR="009B0CB1" w:rsidRDefault="00887731" w:rsidP="00C876A8">
      <w:pPr>
        <w:numPr>
          <w:ilvl w:val="0"/>
          <w:numId w:val="15"/>
        </w:numPr>
      </w:pPr>
      <w:r>
        <w:t>F</w:t>
      </w:r>
      <w:r w:rsidR="009B0CB1">
        <w:t>ormiranje rute obilaska znamenitosti</w:t>
      </w:r>
    </w:p>
    <w:p w14:paraId="2268E391" w14:textId="41BEC572" w:rsidR="00887731" w:rsidRDefault="00887731" w:rsidP="00887731">
      <w:pPr>
        <w:numPr>
          <w:ilvl w:val="0"/>
          <w:numId w:val="15"/>
        </w:numPr>
      </w:pPr>
      <w:r>
        <w:t>Prikaz ukupnog tro</w:t>
      </w:r>
      <w:r w:rsidR="00A628A1">
        <w:t>š</w:t>
      </w:r>
      <w:r>
        <w:t>ka te rute</w:t>
      </w:r>
    </w:p>
    <w:p w14:paraId="18EBA715" w14:textId="013A0FDE" w:rsidR="00E934D1" w:rsidRDefault="00E934D1" w:rsidP="00887731">
      <w:pPr>
        <w:numPr>
          <w:ilvl w:val="0"/>
          <w:numId w:val="15"/>
        </w:numPr>
      </w:pPr>
      <w:r>
        <w:t>Ocenjivanje i komentarisanje vodiča i njihovih ruta</w:t>
      </w:r>
    </w:p>
    <w:p w14:paraId="2B7F6F66" w14:textId="7AD60AD0" w:rsidR="00E934D1" w:rsidRPr="009B0CB1" w:rsidRDefault="00AC2962" w:rsidP="00887731">
      <w:pPr>
        <w:numPr>
          <w:ilvl w:val="0"/>
          <w:numId w:val="15"/>
        </w:numPr>
      </w:pPr>
      <w:r>
        <w:t>Pretragu ruta i vodiča po gradovima, znamenitostima, datumu…</w:t>
      </w:r>
    </w:p>
    <w:p w14:paraId="2CEEF809" w14:textId="77777777" w:rsidR="00D96EF7" w:rsidRDefault="00D96EF7" w:rsidP="00887731">
      <w:pPr>
        <w:pStyle w:val="BodyText"/>
        <w:tabs>
          <w:tab w:val="left" w:pos="3416"/>
        </w:tabs>
        <w:rPr>
          <w:lang w:val="sr-Latn-CS"/>
        </w:rPr>
      </w:pPr>
    </w:p>
    <w:p w14:paraId="66AE3A3F" w14:textId="77777777" w:rsidR="00D96EF7" w:rsidRDefault="00887731" w:rsidP="00D96EF7">
      <w:pPr>
        <w:pStyle w:val="BodyText"/>
        <w:rPr>
          <w:lang w:val="sr-Latn-CS"/>
        </w:rPr>
      </w:pPr>
      <w:r>
        <w:rPr>
          <w:lang w:val="sr-Latn-CS"/>
        </w:rPr>
        <w:tab/>
      </w:r>
    </w:p>
    <w:p w14:paraId="44FD7FF1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lastRenderedPageBreak/>
        <w:t>Znanja i veštine potrebne za izradu projekta</w:t>
      </w:r>
      <w:bookmarkEnd w:id="4"/>
    </w:p>
    <w:p w14:paraId="54441586" w14:textId="21219D0E" w:rsidR="000C166C" w:rsidRDefault="000C166C" w:rsidP="00D96EF7">
      <w:pPr>
        <w:pStyle w:val="BodyText"/>
        <w:rPr>
          <w:lang w:val="sr-Latn-CS"/>
        </w:rPr>
      </w:pPr>
      <w:r>
        <w:rPr>
          <w:lang w:val="sr-Latn-CS"/>
        </w:rPr>
        <w:t>Aplikacija će biti izrađena u</w:t>
      </w:r>
      <w:r w:rsidR="00A628A1">
        <w:rPr>
          <w:lang w:val="sr-Latn-CS"/>
        </w:rPr>
        <w:t>z pomoć</w:t>
      </w:r>
      <w:r>
        <w:rPr>
          <w:lang w:val="sr-Latn-CS"/>
        </w:rPr>
        <w:t xml:space="preserve"> .NET stack-</w:t>
      </w:r>
      <w:r w:rsidR="00A628A1">
        <w:rPr>
          <w:lang w:val="sr-Latn-CS"/>
        </w:rPr>
        <w:t>a.</w:t>
      </w:r>
    </w:p>
    <w:p w14:paraId="20A2FF02" w14:textId="62BACBF2" w:rsidR="005A054F" w:rsidRDefault="00AC2962" w:rsidP="005A054F">
      <w:pPr>
        <w:pStyle w:val="BodyText"/>
        <w:rPr>
          <w:lang w:val="sr-Latn-CS"/>
        </w:rPr>
      </w:pPr>
      <w:r>
        <w:rPr>
          <w:lang w:val="sr-Latn-CS"/>
        </w:rPr>
        <w:t>Potrebna su znanja za sve slojeve aplikacije, počev od perzistencije podataka, preko poslovne logike same aplikacije, do njenog prikaza.</w:t>
      </w:r>
    </w:p>
    <w:p w14:paraId="14D9CA41" w14:textId="38F4C568" w:rsidR="005A054F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21460531" w14:textId="5B69093B" w:rsidR="00AC2962" w:rsidRDefault="00B37684" w:rsidP="00AC2962">
      <w:pPr>
        <w:ind w:left="720"/>
        <w:rPr>
          <w:lang w:val="sr-Latn-CS"/>
        </w:rPr>
      </w:pPr>
      <w:r>
        <w:rPr>
          <w:lang w:val="sr-Latn-CS"/>
        </w:rPr>
        <w:t xml:space="preserve">Učenje i efikasno korišćenje novih </w:t>
      </w:r>
      <w:r w:rsidR="00AC2962">
        <w:rPr>
          <w:lang w:val="sr-Latn-CS"/>
        </w:rPr>
        <w:t>tehnologija</w:t>
      </w:r>
    </w:p>
    <w:p w14:paraId="55A6A672" w14:textId="0A9BB137" w:rsidR="00AC2962" w:rsidRDefault="00B37684" w:rsidP="00AC2962">
      <w:pPr>
        <w:ind w:left="720"/>
        <w:rPr>
          <w:lang w:val="sr-Latn-CS"/>
        </w:rPr>
      </w:pPr>
      <w:r>
        <w:rPr>
          <w:lang w:val="sr-Latn-CS"/>
        </w:rPr>
        <w:t>Navikavanje na rad u timu i izazovi koje timski rad nosi</w:t>
      </w:r>
    </w:p>
    <w:p w14:paraId="11EA528A" w14:textId="66AAF9E2" w:rsidR="00B37684" w:rsidRDefault="00B37684" w:rsidP="00AC2962">
      <w:pPr>
        <w:ind w:left="720"/>
        <w:rPr>
          <w:lang w:val="sr-Latn-CS"/>
        </w:rPr>
      </w:pPr>
      <w:r>
        <w:rPr>
          <w:lang w:val="sr-Latn-CS"/>
        </w:rPr>
        <w:t>Učenje procesa projektovanja kompleksnijeg softvera</w:t>
      </w:r>
    </w:p>
    <w:p w14:paraId="42C1246A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12953B92" w14:textId="5318116C" w:rsidR="00835400" w:rsidRDefault="00AC2962" w:rsidP="00835400">
      <w:pPr>
        <w:pStyle w:val="BodyText"/>
        <w:rPr>
          <w:lang w:val="sr-Latn-RS"/>
        </w:rPr>
      </w:pPr>
      <w:r>
        <w:rPr>
          <w:lang w:val="sr-Latn-RS"/>
        </w:rPr>
        <w:t>Vođa tima je Miljana Cakić</w:t>
      </w:r>
      <w:r w:rsidR="00B37684">
        <w:rPr>
          <w:lang w:val="sr-Latn-RS"/>
        </w:rPr>
        <w:t>.</w:t>
      </w:r>
    </w:p>
    <w:p w14:paraId="021B17D3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5102BEC2" w14:textId="44E2FD31" w:rsidR="00D62E1E" w:rsidRDefault="00B37684" w:rsidP="00D62E1E">
      <w:pPr>
        <w:pStyle w:val="BodyText"/>
        <w:rPr>
          <w:lang w:val="sr-Latn-CS"/>
        </w:rPr>
      </w:pPr>
      <w:r>
        <w:rPr>
          <w:lang w:val="sr-Latn-CS"/>
        </w:rPr>
        <w:t>Uživo, preko Discorda, i bitbucket-a.</w:t>
      </w:r>
    </w:p>
    <w:p w14:paraId="715CF649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2AB787C1" w14:textId="39097111" w:rsidR="00835400" w:rsidRPr="00D96EF7" w:rsidRDefault="00B37684" w:rsidP="00B37684">
      <w:pPr>
        <w:pStyle w:val="BodyText"/>
        <w:rPr>
          <w:lang w:val="sr-Latn-CS"/>
        </w:rPr>
      </w:pPr>
      <w:r>
        <w:rPr>
          <w:lang w:val="sr-Latn-CS"/>
        </w:rPr>
        <w:t>Prosečan nedeljni broj sati po članu je 8.</w:t>
      </w:r>
    </w:p>
    <w:p w14:paraId="6AE7BA46" w14:textId="3A435A10" w:rsidR="00835400" w:rsidRDefault="00B37684" w:rsidP="00835400">
      <w:pPr>
        <w:pStyle w:val="BodyText"/>
        <w:rPr>
          <w:lang w:val="sr-Latn-RS"/>
        </w:rPr>
      </w:pPr>
      <w:r>
        <w:rPr>
          <w:lang w:val="sr-Latn-CS"/>
        </w:rPr>
        <w:t>100 sati je procenjeno vreme za izradu projekta.</w:t>
      </w:r>
    </w:p>
    <w:p w14:paraId="56E1F03C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1934" w14:textId="77777777" w:rsidR="009340DC" w:rsidRDefault="009340DC">
      <w:r>
        <w:separator/>
      </w:r>
    </w:p>
  </w:endnote>
  <w:endnote w:type="continuationSeparator" w:id="0">
    <w:p w14:paraId="67632DB6" w14:textId="77777777" w:rsidR="009340DC" w:rsidRDefault="0093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2109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F270B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0DEA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EFA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F8A2" w14:textId="77777777" w:rsidR="009340DC" w:rsidRDefault="009340DC">
      <w:r>
        <w:separator/>
      </w:r>
    </w:p>
  </w:footnote>
  <w:footnote w:type="continuationSeparator" w:id="0">
    <w:p w14:paraId="6E1684B9" w14:textId="77777777" w:rsidR="009340DC" w:rsidRDefault="00934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7B95" w14:textId="77777777" w:rsidR="002343C5" w:rsidRDefault="002343C5">
    <w:pPr>
      <w:rPr>
        <w:sz w:val="24"/>
      </w:rPr>
    </w:pPr>
  </w:p>
  <w:p w14:paraId="0157CCCA" w14:textId="77777777" w:rsidR="002343C5" w:rsidRDefault="002343C5">
    <w:pPr>
      <w:pBdr>
        <w:top w:val="single" w:sz="6" w:space="1" w:color="auto"/>
      </w:pBdr>
      <w:rPr>
        <w:sz w:val="24"/>
      </w:rPr>
    </w:pPr>
  </w:p>
  <w:p w14:paraId="205803B4" w14:textId="77777777" w:rsidR="002343C5" w:rsidRPr="006F61C6" w:rsidRDefault="0046548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SWE</w:t>
    </w:r>
    <w:r w:rsidR="006D0694">
      <w:rPr>
        <w:rFonts w:ascii="Arial" w:hAnsi="Arial"/>
        <w:b/>
        <w:sz w:val="36"/>
      </w:rPr>
      <w:t>Team</w:t>
    </w:r>
  </w:p>
  <w:p w14:paraId="6B92CB35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798AAC2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F217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A84A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5E63373"/>
    <w:multiLevelType w:val="hybridMultilevel"/>
    <w:tmpl w:val="2F0A22BA"/>
    <w:lvl w:ilvl="0" w:tplc="316AF74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291721">
    <w:abstractNumId w:val="0"/>
  </w:num>
  <w:num w:numId="2" w16cid:durableId="356469580">
    <w:abstractNumId w:val="1"/>
  </w:num>
  <w:num w:numId="3" w16cid:durableId="2013950709">
    <w:abstractNumId w:val="2"/>
  </w:num>
  <w:num w:numId="4" w16cid:durableId="1632441169">
    <w:abstractNumId w:val="12"/>
  </w:num>
  <w:num w:numId="5" w16cid:durableId="1291591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2683999">
    <w:abstractNumId w:val="3"/>
  </w:num>
  <w:num w:numId="7" w16cid:durableId="1120757370">
    <w:abstractNumId w:val="7"/>
  </w:num>
  <w:num w:numId="8" w16cid:durableId="538513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6862">
    <w:abstractNumId w:val="4"/>
  </w:num>
  <w:num w:numId="10" w16cid:durableId="1948613092">
    <w:abstractNumId w:val="8"/>
  </w:num>
  <w:num w:numId="11" w16cid:durableId="1971477076">
    <w:abstractNumId w:val="10"/>
  </w:num>
  <w:num w:numId="12" w16cid:durableId="573666945">
    <w:abstractNumId w:val="9"/>
  </w:num>
  <w:num w:numId="13" w16cid:durableId="2003390184">
    <w:abstractNumId w:val="5"/>
  </w:num>
  <w:num w:numId="14" w16cid:durableId="1463233146">
    <w:abstractNumId w:val="6"/>
  </w:num>
  <w:num w:numId="15" w16cid:durableId="1354041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237A7"/>
    <w:rsid w:val="000C166C"/>
    <w:rsid w:val="000D1FB8"/>
    <w:rsid w:val="000F5EE8"/>
    <w:rsid w:val="00103833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73B41"/>
    <w:rsid w:val="002B4765"/>
    <w:rsid w:val="003312BC"/>
    <w:rsid w:val="00387292"/>
    <w:rsid w:val="003A4834"/>
    <w:rsid w:val="003A79EA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53248E"/>
    <w:rsid w:val="005430FA"/>
    <w:rsid w:val="00555767"/>
    <w:rsid w:val="00574004"/>
    <w:rsid w:val="005A054F"/>
    <w:rsid w:val="00614EF5"/>
    <w:rsid w:val="00670936"/>
    <w:rsid w:val="006776CF"/>
    <w:rsid w:val="006D0694"/>
    <w:rsid w:val="006D41CE"/>
    <w:rsid w:val="006F61C6"/>
    <w:rsid w:val="007351CE"/>
    <w:rsid w:val="0074473A"/>
    <w:rsid w:val="007A2854"/>
    <w:rsid w:val="007E1F8E"/>
    <w:rsid w:val="0081471E"/>
    <w:rsid w:val="00835400"/>
    <w:rsid w:val="0084235B"/>
    <w:rsid w:val="00851B00"/>
    <w:rsid w:val="00870F50"/>
    <w:rsid w:val="00887731"/>
    <w:rsid w:val="00892AD0"/>
    <w:rsid w:val="008E29EF"/>
    <w:rsid w:val="008E3870"/>
    <w:rsid w:val="008F13A1"/>
    <w:rsid w:val="009207A8"/>
    <w:rsid w:val="0093054F"/>
    <w:rsid w:val="009340DC"/>
    <w:rsid w:val="00995C29"/>
    <w:rsid w:val="0099694D"/>
    <w:rsid w:val="009B0CB1"/>
    <w:rsid w:val="00A35D73"/>
    <w:rsid w:val="00A4720D"/>
    <w:rsid w:val="00A628A1"/>
    <w:rsid w:val="00A70277"/>
    <w:rsid w:val="00A74DEF"/>
    <w:rsid w:val="00A97B47"/>
    <w:rsid w:val="00AB1DE2"/>
    <w:rsid w:val="00AC06A4"/>
    <w:rsid w:val="00AC2962"/>
    <w:rsid w:val="00AE7AE3"/>
    <w:rsid w:val="00B10BF0"/>
    <w:rsid w:val="00B357AD"/>
    <w:rsid w:val="00B37684"/>
    <w:rsid w:val="00B40827"/>
    <w:rsid w:val="00B549D9"/>
    <w:rsid w:val="00B75D52"/>
    <w:rsid w:val="00B93575"/>
    <w:rsid w:val="00BB7AAA"/>
    <w:rsid w:val="00BD39B8"/>
    <w:rsid w:val="00C24B5D"/>
    <w:rsid w:val="00C30C23"/>
    <w:rsid w:val="00C34506"/>
    <w:rsid w:val="00C4723D"/>
    <w:rsid w:val="00C502CA"/>
    <w:rsid w:val="00C70CEC"/>
    <w:rsid w:val="00CC420E"/>
    <w:rsid w:val="00CF694C"/>
    <w:rsid w:val="00D104B9"/>
    <w:rsid w:val="00D36260"/>
    <w:rsid w:val="00D62E1E"/>
    <w:rsid w:val="00D91FE0"/>
    <w:rsid w:val="00D96EF7"/>
    <w:rsid w:val="00D97F08"/>
    <w:rsid w:val="00DD1D3B"/>
    <w:rsid w:val="00DF310B"/>
    <w:rsid w:val="00E464F7"/>
    <w:rsid w:val="00E934D1"/>
    <w:rsid w:val="00EA1072"/>
    <w:rsid w:val="00EB4996"/>
    <w:rsid w:val="00EC70CF"/>
    <w:rsid w:val="00F22B56"/>
    <w:rsid w:val="00F267E3"/>
    <w:rsid w:val="00F334DC"/>
    <w:rsid w:val="00F62203"/>
    <w:rsid w:val="00FD0ACA"/>
    <w:rsid w:val="00FD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D933A"/>
  <w15:chartTrackingRefBased/>
  <w15:docId w15:val="{82A6EE05-6B1E-4F18-8B82-D6D047A1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dimitrije.stojilkovic23@gmail.com</cp:lastModifiedBy>
  <cp:revision>2</cp:revision>
  <cp:lastPrinted>1999-04-23T12:49:00Z</cp:lastPrinted>
  <dcterms:created xsi:type="dcterms:W3CDTF">2023-03-07T21:49:00Z</dcterms:created>
  <dcterms:modified xsi:type="dcterms:W3CDTF">2023-03-07T21:49:00Z</dcterms:modified>
</cp:coreProperties>
</file>